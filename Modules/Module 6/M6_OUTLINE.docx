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7541"/>
      </w:tblGrid>
      <w:tr w:rsidR="17A625A8" w14:paraId="65D1CB6C" w14:textId="77777777" w:rsidTr="17A625A8">
        <w:trPr>
          <w:trHeight w:val="960"/>
        </w:trPr>
        <w:tc>
          <w:tcPr>
            <w:tcW w:w="9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2656B0" w14:textId="2E5E0D19" w:rsidR="17A625A8" w:rsidRDefault="17A625A8">
            <w:r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MODULE </w:t>
            </w:r>
            <w:r w:rsidR="00AC614B"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6: </w:t>
            </w:r>
            <w:r w:rsidR="00AC614B" w:rsidRPr="240C43FB">
              <w:rPr>
                <w:rFonts w:ascii="Arial" w:hAnsi="Arial" w:cs="Arial"/>
                <w:b/>
                <w:sz w:val="32"/>
                <w:szCs w:val="32"/>
              </w:rPr>
              <w:t xml:space="preserve">PREDICTIVE MODELLING USING </w:t>
            </w:r>
            <w:r w:rsidR="00982691">
              <w:rPr>
                <w:rFonts w:ascii="Arial" w:hAnsi="Arial" w:cs="Arial"/>
                <w:b/>
                <w:sz w:val="32"/>
                <w:szCs w:val="32"/>
              </w:rPr>
              <w:t>EO</w:t>
            </w:r>
            <w:r w:rsidR="00AC614B" w:rsidRPr="240C43FB">
              <w:rPr>
                <w:rFonts w:ascii="Arial" w:hAnsi="Arial" w:cs="Arial"/>
                <w:b/>
                <w:sz w:val="32"/>
                <w:szCs w:val="32"/>
              </w:rPr>
              <w:t xml:space="preserve"> DATA</w:t>
            </w:r>
            <w:r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  </w:t>
            </w:r>
            <w:r w:rsidRPr="17A625A8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17A625A8" w14:paraId="1AAC6B9D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EBACC" w14:textId="7CBDD45C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OBJECTIVES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8579CC0" w14:textId="2C2E8110" w:rsidR="17A625A8" w:rsidRDefault="386EB30C" w:rsidP="00151C21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FD4903">
              <w:rPr>
                <w:rFonts w:ascii="Arial" w:eastAsia="Arial" w:hAnsi="Arial" w:cs="Arial"/>
                <w:lang w:val="en-US"/>
              </w:rPr>
              <w:t>common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use cases</w:t>
            </w:r>
            <w:r w:rsidR="00FD4903">
              <w:rPr>
                <w:rFonts w:ascii="Arial" w:eastAsia="Arial" w:hAnsi="Arial" w:cs="Arial"/>
                <w:lang w:val="en-US"/>
              </w:rPr>
              <w:t xml:space="preserve"> (applications)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 w:rsidR="54BC3B94" w:rsidRPr="240C43FB">
              <w:rPr>
                <w:rFonts w:ascii="Arial" w:eastAsia="Arial" w:hAnsi="Arial" w:cs="Arial"/>
                <w:lang w:val="en-US"/>
              </w:rPr>
              <w:t>for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predictive modelling using Earth observation </w:t>
            </w:r>
            <w:proofErr w:type="gramStart"/>
            <w:r w:rsidRPr="240C43FB">
              <w:rPr>
                <w:rFonts w:ascii="Arial" w:eastAsia="Arial" w:hAnsi="Arial" w:cs="Arial"/>
                <w:lang w:val="en-US"/>
              </w:rPr>
              <w:t>data</w:t>
            </w:r>
            <w:proofErr w:type="gramEnd"/>
          </w:p>
          <w:p w14:paraId="50195D3F" w14:textId="1D6188E0" w:rsidR="17A625A8" w:rsidRDefault="000A058C" w:rsidP="00151C21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Understand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 popular Machine Learning methods and models </w:t>
            </w:r>
            <w:r w:rsidR="00C83A94">
              <w:rPr>
                <w:rFonts w:ascii="Arial" w:eastAsia="Arial" w:hAnsi="Arial" w:cs="Arial"/>
                <w:lang w:val="en-US"/>
              </w:rPr>
              <w:t>to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 w:rsidR="200440C9" w:rsidRPr="240C43FB">
              <w:rPr>
                <w:rFonts w:ascii="Arial" w:eastAsia="Arial" w:hAnsi="Arial" w:cs="Arial"/>
                <w:lang w:val="en-US"/>
              </w:rPr>
              <w:t>EO (Earth Observation)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proofErr w:type="gramStart"/>
            <w:r w:rsidR="386EB30C" w:rsidRPr="240C43FB">
              <w:rPr>
                <w:rFonts w:ascii="Arial" w:eastAsia="Arial" w:hAnsi="Arial" w:cs="Arial"/>
                <w:lang w:val="en-US"/>
              </w:rPr>
              <w:t>data</w:t>
            </w:r>
            <w:proofErr w:type="gramEnd"/>
          </w:p>
          <w:p w14:paraId="4F85AB99" w14:textId="62A93DB0" w:rsidR="17A625A8" w:rsidRDefault="00D42016" w:rsidP="00151C21">
            <w:pPr>
              <w:pStyle w:val="ListParagraph"/>
              <w:numPr>
                <w:ilvl w:val="0"/>
                <w:numId w:val="12"/>
              </w:numPr>
              <w:spacing w:line="257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Recognize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popular </w:t>
            </w:r>
            <w:r w:rsidR="6920CE55" w:rsidRPr="240C43FB">
              <w:rPr>
                <w:rFonts w:ascii="Arial" w:eastAsia="Arial" w:hAnsi="Arial" w:cs="Arial"/>
                <w:lang w:val="en-US"/>
              </w:rPr>
              <w:t>open-source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foundation models </w:t>
            </w:r>
            <w:r w:rsidR="386EB30C" w:rsidRPr="240C43FB">
              <w:rPr>
                <w:rFonts w:ascii="Arial" w:eastAsia="Arial" w:hAnsi="Arial" w:cs="Arial"/>
                <w:lang w:val="en-US"/>
              </w:rPr>
              <w:t>available for fine tuning in EO data</w:t>
            </w:r>
            <w:r>
              <w:rPr>
                <w:rFonts w:ascii="Arial" w:eastAsia="Arial" w:hAnsi="Arial" w:cs="Arial"/>
                <w:lang w:val="en-US"/>
              </w:rPr>
              <w:t xml:space="preserve"> predictive</w:t>
            </w:r>
            <w:r w:rsidR="386EB30C"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modelling</w:t>
            </w:r>
            <w:r w:rsidR="17A625A8"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(transfer learning)</w:t>
            </w:r>
          </w:p>
        </w:tc>
      </w:tr>
      <w:tr w:rsidR="17A625A8" w14:paraId="7D7B6C04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2C408" w14:textId="024117E0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METHODS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9BE10" w14:textId="13484299" w:rsidR="17A625A8" w:rsidRDefault="00CD4010">
            <w:r>
              <w:rPr>
                <w:rFonts w:ascii="Arial" w:eastAsia="Arial" w:hAnsi="Arial" w:cs="Arial"/>
              </w:rPr>
              <w:t>Lectures, d</w:t>
            </w:r>
            <w:r w:rsidR="17A625A8" w:rsidRPr="240C43FB">
              <w:rPr>
                <w:rFonts w:ascii="Arial" w:eastAsia="Arial" w:hAnsi="Arial" w:cs="Arial"/>
              </w:rPr>
              <w:t>emos</w:t>
            </w:r>
            <w:r>
              <w:rPr>
                <w:rFonts w:ascii="Arial" w:eastAsia="Arial" w:hAnsi="Arial" w:cs="Arial"/>
              </w:rPr>
              <w:t xml:space="preserve">, </w:t>
            </w:r>
            <w:r w:rsidR="17A625A8" w:rsidRPr="240C43FB">
              <w:rPr>
                <w:rFonts w:ascii="Arial" w:eastAsia="Arial" w:hAnsi="Arial" w:cs="Arial"/>
              </w:rPr>
              <w:t>code-</w:t>
            </w:r>
            <w:proofErr w:type="spellStart"/>
            <w:r w:rsidR="17A625A8" w:rsidRPr="240C43FB">
              <w:rPr>
                <w:rFonts w:ascii="Arial" w:eastAsia="Arial" w:hAnsi="Arial" w:cs="Arial"/>
              </w:rPr>
              <w:t>alongs</w:t>
            </w:r>
            <w:proofErr w:type="spellEnd"/>
            <w:r w:rsidR="17A625A8" w:rsidRPr="240C43FB">
              <w:rPr>
                <w:rFonts w:ascii="Arial" w:eastAsia="Arial" w:hAnsi="Arial" w:cs="Arial"/>
              </w:rPr>
              <w:t>, application exercises, and structured discussion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  <w:tr w:rsidR="17A625A8" w14:paraId="44798E47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C7DFB" w14:textId="5374DB1D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DURATION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B975" w14:textId="29BABF5B" w:rsidR="17A625A8" w:rsidRDefault="72DD7F8B">
            <w:r w:rsidRPr="240C43FB">
              <w:rPr>
                <w:rFonts w:ascii="Arial" w:eastAsia="Arial" w:hAnsi="Arial" w:cs="Arial"/>
              </w:rPr>
              <w:t>1</w:t>
            </w:r>
            <w:r w:rsidR="00B321C1">
              <w:rPr>
                <w:rFonts w:ascii="Arial" w:eastAsia="Arial" w:hAnsi="Arial" w:cs="Arial"/>
              </w:rPr>
              <w:t>1</w:t>
            </w:r>
            <w:r w:rsidR="17A625A8" w:rsidRPr="240C43FB">
              <w:rPr>
                <w:rFonts w:ascii="Arial" w:eastAsia="Arial" w:hAnsi="Arial" w:cs="Arial"/>
              </w:rPr>
              <w:t xml:space="preserve"> hours for participants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4E5DF20" w14:textId="4826BDB4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581"/>
        <w:gridCol w:w="2480"/>
        <w:gridCol w:w="1605"/>
        <w:gridCol w:w="4684"/>
      </w:tblGrid>
      <w:tr w:rsidR="008A3DE2" w14:paraId="2C26E636" w14:textId="77777777" w:rsidTr="004732B0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797057" w14:textId="02F9B6DF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7679D" w14:textId="136774D4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SESSION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EB9BD" w14:textId="653CB4C7" w:rsidR="008A3DE2" w:rsidRDefault="00653F76" w:rsidP="17A625A8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DURATION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88158" w14:textId="214890D1" w:rsidR="008A3DE2" w:rsidRPr="240C43FB" w:rsidRDefault="00686FCA" w:rsidP="00653F76">
            <w:pPr>
              <w:pStyle w:val="ListParagrap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LEARNING OBJECTIVES</w:t>
            </w:r>
          </w:p>
        </w:tc>
      </w:tr>
      <w:tr w:rsidR="008A3DE2" w14:paraId="5008CA75" w14:textId="77777777" w:rsidTr="004732B0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76021AF6" w14:textId="65952F72" w:rsidR="008A3DE2" w:rsidRDefault="008A3DE2">
            <w:r w:rsidRPr="240C43FB">
              <w:rPr>
                <w:rFonts w:ascii="Arial" w:eastAsia="Arial" w:hAnsi="Arial" w:cs="Arial"/>
              </w:rPr>
              <w:t>6.1</w:t>
            </w:r>
            <w:r w:rsidRPr="17A625A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D8E1C" w14:textId="5DAA7768" w:rsidR="008A3DE2" w:rsidRDefault="008A3DE2">
            <w:pPr>
              <w:rPr>
                <w:rFonts w:ascii="Arial" w:eastAsia="Arial" w:hAnsi="Arial" w:cs="Arial"/>
              </w:rPr>
            </w:pPr>
            <w:r w:rsidRPr="240C43FB">
              <w:rPr>
                <w:rFonts w:ascii="Arial" w:eastAsia="Arial" w:hAnsi="Arial" w:cs="Arial"/>
              </w:rPr>
              <w:t>Introduction to use cases in predictive modelling using EO/RS data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67B31" w14:textId="33E39833" w:rsidR="008A3DE2" w:rsidRDefault="00B321C1" w:rsidP="17A625A8">
            <w:pPr>
              <w:jc w:val="right"/>
            </w:pPr>
            <w:r>
              <w:rPr>
                <w:rFonts w:ascii="Arial" w:eastAsia="Arial" w:hAnsi="Arial" w:cs="Arial"/>
              </w:rPr>
              <w:t>3</w:t>
            </w:r>
            <w:r w:rsidR="008A3DE2" w:rsidRPr="240C43FB">
              <w:rPr>
                <w:rFonts w:ascii="Arial" w:eastAsia="Arial" w:hAnsi="Arial" w:cs="Arial"/>
              </w:rPr>
              <w:t xml:space="preserve"> hours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A611B" w14:textId="1FB93AFC" w:rsidR="008A3DE2" w:rsidRDefault="008A3DE2" w:rsidP="00151C21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6E1E84">
              <w:rPr>
                <w:rFonts w:ascii="Arial" w:eastAsia="Arial" w:hAnsi="Arial" w:cs="Arial"/>
                <w:lang w:val="en-US"/>
              </w:rPr>
              <w:t>common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use cases </w:t>
            </w:r>
            <w:r w:rsidR="00686FCA">
              <w:rPr>
                <w:rFonts w:ascii="Arial" w:eastAsia="Arial" w:hAnsi="Arial" w:cs="Arial"/>
                <w:lang w:val="en-US"/>
              </w:rPr>
              <w:t>for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predictive modelling using EO data analysis (including semantic </w:t>
            </w:r>
            <w:r w:rsidRPr="005F3D09">
              <w:rPr>
                <w:rFonts w:ascii="Arial" w:eastAsia="Arial" w:hAnsi="Arial" w:cs="Arial"/>
                <w:color w:val="000000" w:themeColor="text1"/>
                <w:lang w:val="en-US"/>
              </w:rPr>
              <w:t>segmentation of land use and crop type mapping, and crop yield prediction).</w:t>
            </w:r>
          </w:p>
          <w:p w14:paraId="27DD3EA8" w14:textId="1ED0A049" w:rsidR="008A3DE2" w:rsidRDefault="008A3DE2" w:rsidP="00151C21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720"/>
              </w:tabs>
              <w:jc w:val="both"/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Identify the main challenges and opportunities associated with each </w:t>
            </w:r>
            <w:r w:rsidR="006E1E84">
              <w:rPr>
                <w:rFonts w:ascii="Arial" w:eastAsia="Arial" w:hAnsi="Arial" w:cs="Arial"/>
                <w:lang w:val="en-US"/>
              </w:rPr>
              <w:t>common</w:t>
            </w:r>
            <w:r w:rsidR="00826BA9">
              <w:rPr>
                <w:rFonts w:ascii="Arial" w:eastAsia="Arial" w:hAnsi="Arial" w:cs="Arial"/>
                <w:lang w:val="en-US"/>
              </w:rPr>
              <w:t xml:space="preserve"> </w:t>
            </w:r>
            <w:r w:rsidRPr="240C43FB">
              <w:rPr>
                <w:rFonts w:ascii="Arial" w:eastAsia="Arial" w:hAnsi="Arial" w:cs="Arial"/>
                <w:lang w:val="en-US"/>
              </w:rPr>
              <w:t>use case.</w:t>
            </w:r>
          </w:p>
          <w:p w14:paraId="2D6BD939" w14:textId="0612FDF2" w:rsidR="008A3DE2" w:rsidRPr="00826BA9" w:rsidRDefault="008A3DE2" w:rsidP="00151C21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Identify the data requirements and sources for each </w:t>
            </w:r>
            <w:r w:rsidR="006E1E84">
              <w:rPr>
                <w:rFonts w:ascii="Arial" w:eastAsia="Arial" w:hAnsi="Arial" w:cs="Arial"/>
                <w:lang w:val="en-US"/>
              </w:rPr>
              <w:t>common</w:t>
            </w:r>
            <w:r w:rsidR="00826BA9">
              <w:rPr>
                <w:rFonts w:ascii="Arial" w:eastAsia="Arial" w:hAnsi="Arial" w:cs="Arial"/>
                <w:lang w:val="en-US"/>
              </w:rPr>
              <w:t xml:space="preserve"> </w:t>
            </w:r>
            <w:r w:rsidRPr="240C43FB">
              <w:rPr>
                <w:rFonts w:ascii="Arial" w:eastAsia="Arial" w:hAnsi="Arial" w:cs="Arial"/>
                <w:lang w:val="en-US"/>
              </w:rPr>
              <w:t>use case.</w:t>
            </w:r>
          </w:p>
          <w:p w14:paraId="4939D93E" w14:textId="669A08E1" w:rsidR="00826BA9" w:rsidRDefault="006E1E84" w:rsidP="00151C21">
            <w:pPr>
              <w:pStyle w:val="ListParagraph"/>
              <w:numPr>
                <w:ilvl w:val="0"/>
                <w:numId w:val="11"/>
              </w:numPr>
              <w:spacing w:line="257" w:lineRule="auto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Be aware of additional use cases</w:t>
            </w:r>
          </w:p>
        </w:tc>
      </w:tr>
      <w:tr w:rsidR="008A3DE2" w14:paraId="3D5AE8A0" w14:textId="77777777" w:rsidTr="004732B0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47DDEF59" w14:textId="3F0E507C" w:rsidR="008A3DE2" w:rsidRDefault="008A3DE2">
            <w:r w:rsidRPr="240C43FB">
              <w:rPr>
                <w:rFonts w:ascii="Arial" w:eastAsia="Arial" w:hAnsi="Arial" w:cs="Arial"/>
              </w:rPr>
              <w:t>6.2</w:t>
            </w:r>
            <w:r w:rsidRPr="17A625A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E0EE5" w14:textId="38D49CEB" w:rsidR="008A3DE2" w:rsidRDefault="008A3DE2">
            <w:pPr>
              <w:rPr>
                <w:rFonts w:ascii="Arial" w:eastAsia="Arial" w:hAnsi="Arial" w:cs="Arial"/>
              </w:rPr>
            </w:pPr>
            <w:r w:rsidRPr="240C43FB">
              <w:rPr>
                <w:rFonts w:ascii="Arial" w:eastAsia="Arial" w:hAnsi="Arial" w:cs="Arial"/>
              </w:rPr>
              <w:t>Machine Learning methods</w:t>
            </w:r>
            <w:r w:rsidR="007A0377">
              <w:rPr>
                <w:rFonts w:ascii="Arial" w:eastAsia="Arial" w:hAnsi="Arial" w:cs="Arial"/>
              </w:rPr>
              <w:t xml:space="preserve"> &amp; </w:t>
            </w:r>
            <w:r w:rsidRPr="240C43FB">
              <w:rPr>
                <w:rFonts w:ascii="Arial" w:eastAsia="Arial" w:hAnsi="Arial" w:cs="Arial"/>
              </w:rPr>
              <w:t xml:space="preserve">considerations </w:t>
            </w:r>
            <w:r w:rsidR="006E1E84" w:rsidRPr="006E1E84">
              <w:rPr>
                <w:rFonts w:ascii="Arial" w:eastAsia="Arial" w:hAnsi="Arial" w:cs="Arial"/>
                <w:b/>
                <w:bCs/>
              </w:rPr>
              <w:t>specific to</w:t>
            </w:r>
            <w:r w:rsidRPr="006E1E84">
              <w:rPr>
                <w:rFonts w:ascii="Arial" w:eastAsia="Arial" w:hAnsi="Arial" w:cs="Arial"/>
                <w:b/>
                <w:bCs/>
              </w:rPr>
              <w:t xml:space="preserve"> EO data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D260E" w14:textId="2123B33F" w:rsidR="008A3DE2" w:rsidRDefault="008A3DE2" w:rsidP="17A625A8">
            <w:pPr>
              <w:jc w:val="right"/>
            </w:pPr>
            <w:r w:rsidRPr="240C43FB">
              <w:rPr>
                <w:rFonts w:ascii="Arial" w:eastAsia="Arial" w:hAnsi="Arial" w:cs="Arial"/>
              </w:rPr>
              <w:t xml:space="preserve">6 hours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D4144" w14:textId="0B46D5C7" w:rsidR="00821CD5" w:rsidRDefault="008A3DE2" w:rsidP="00151C21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715FD6">
              <w:rPr>
                <w:rFonts w:ascii="Arial" w:eastAsia="Arial" w:hAnsi="Arial" w:cs="Arial"/>
                <w:lang w:val="en-US"/>
              </w:rPr>
              <w:t>popular model architectures (algorithms)</w:t>
            </w:r>
            <w:r w:rsidR="00821CD5">
              <w:rPr>
                <w:rFonts w:ascii="Arial" w:eastAsia="Arial" w:hAnsi="Arial" w:cs="Arial"/>
                <w:lang w:val="en-US"/>
              </w:rPr>
              <w:t xml:space="preserve"> for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</w:t>
            </w:r>
            <w:r w:rsidR="007A0377">
              <w:rPr>
                <w:rFonts w:ascii="Arial" w:eastAsia="Arial" w:hAnsi="Arial" w:cs="Arial"/>
                <w:lang w:val="en-US"/>
              </w:rPr>
              <w:t xml:space="preserve">ML </w:t>
            </w:r>
            <w:r w:rsidR="00821CD5">
              <w:rPr>
                <w:rFonts w:ascii="Arial" w:eastAsia="Arial" w:hAnsi="Arial" w:cs="Arial"/>
                <w:lang w:val="en-US"/>
              </w:rPr>
              <w:t>using EO data</w:t>
            </w:r>
            <w:r w:rsidR="009D3C7D">
              <w:rPr>
                <w:rFonts w:ascii="Arial" w:eastAsia="Arial" w:hAnsi="Arial" w:cs="Arial"/>
                <w:lang w:val="en-US"/>
              </w:rPr>
              <w:t xml:space="preserve"> and the various pros and cons of each</w:t>
            </w:r>
            <w:r w:rsidR="003E6EFD">
              <w:rPr>
                <w:rFonts w:ascii="Arial" w:eastAsia="Arial" w:hAnsi="Arial" w:cs="Arial"/>
                <w:lang w:val="en-US"/>
              </w:rPr>
              <w:t xml:space="preserve"> </w:t>
            </w:r>
            <w:r w:rsidR="003E6EFD" w:rsidRPr="240C43FB">
              <w:rPr>
                <w:rFonts w:ascii="Arial" w:eastAsia="Arial" w:hAnsi="Arial" w:cs="Arial"/>
                <w:lang w:val="en-US"/>
              </w:rPr>
              <w:t>(</w:t>
            </w:r>
            <w:r w:rsidR="004D287E">
              <w:rPr>
                <w:rFonts w:ascii="Arial" w:eastAsia="Arial" w:hAnsi="Arial" w:cs="Arial"/>
                <w:lang w:val="en-US"/>
              </w:rPr>
              <w:t xml:space="preserve">incl. </w:t>
            </w:r>
            <w:r w:rsidR="003E6EFD" w:rsidRPr="240C43FB">
              <w:rPr>
                <w:rFonts w:ascii="Arial" w:eastAsia="Arial" w:hAnsi="Arial" w:cs="Arial"/>
                <w:lang w:val="en-US"/>
              </w:rPr>
              <w:t>CNNs</w:t>
            </w:r>
            <w:r w:rsidR="003E6EFD">
              <w:rPr>
                <w:rFonts w:ascii="Arial" w:eastAsia="Arial" w:hAnsi="Arial" w:cs="Arial"/>
                <w:lang w:val="en-US"/>
              </w:rPr>
              <w:t>,</w:t>
            </w:r>
            <w:r w:rsidR="003E6EFD" w:rsidRPr="240C43FB">
              <w:rPr>
                <w:rFonts w:ascii="Arial" w:eastAsia="Arial" w:hAnsi="Arial" w:cs="Arial"/>
                <w:lang w:val="en-US"/>
              </w:rPr>
              <w:t xml:space="preserve"> Random Forests, </w:t>
            </w:r>
            <w:r w:rsidR="003E6EFD">
              <w:rPr>
                <w:rFonts w:ascii="Arial" w:eastAsia="Arial" w:hAnsi="Arial" w:cs="Arial"/>
                <w:lang w:val="en-US"/>
              </w:rPr>
              <w:t>SVMs)</w:t>
            </w:r>
          </w:p>
          <w:p w14:paraId="6EE8AE82" w14:textId="6F423FC0" w:rsidR="008A3DE2" w:rsidRDefault="00AB15F9" w:rsidP="00151C21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746A3A">
              <w:rPr>
                <w:rFonts w:ascii="Arial" w:eastAsia="Arial" w:hAnsi="Arial" w:cs="Arial"/>
                <w:lang w:val="en-US"/>
              </w:rPr>
              <w:t xml:space="preserve">variations on standard ML </w:t>
            </w:r>
            <w:r w:rsidR="008A3DE2" w:rsidRPr="240C43FB">
              <w:rPr>
                <w:rFonts w:ascii="Arial" w:eastAsia="Arial" w:hAnsi="Arial" w:cs="Arial"/>
                <w:lang w:val="en-US"/>
              </w:rPr>
              <w:t>methods</w:t>
            </w:r>
            <w:r w:rsidR="003E6EFD">
              <w:rPr>
                <w:rFonts w:ascii="Arial" w:eastAsia="Arial" w:hAnsi="Arial" w:cs="Arial"/>
                <w:lang w:val="en-US"/>
              </w:rPr>
              <w:t xml:space="preserve"> for training predictive models</w:t>
            </w:r>
            <w:r w:rsidR="008A3DE2" w:rsidRPr="240C43FB">
              <w:rPr>
                <w:rFonts w:ascii="Arial" w:eastAsia="Arial" w:hAnsi="Arial" w:cs="Arial"/>
                <w:lang w:val="en-US"/>
              </w:rPr>
              <w:t xml:space="preserve"> using EO </w:t>
            </w:r>
            <w:proofErr w:type="gramStart"/>
            <w:r w:rsidR="008A3DE2" w:rsidRPr="240C43FB">
              <w:rPr>
                <w:rFonts w:ascii="Arial" w:eastAsia="Arial" w:hAnsi="Arial" w:cs="Arial"/>
                <w:lang w:val="en-US"/>
              </w:rPr>
              <w:t>data</w:t>
            </w:r>
            <w:proofErr w:type="gramEnd"/>
            <w:r w:rsidR="008A3DE2" w:rsidRPr="240C43FB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4D1E3208" w14:textId="593B70EA" w:rsidR="008A3DE2" w:rsidRDefault="008A3DE2" w:rsidP="00151C21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Identify the key considerations and challenges associated with using EO data </w:t>
            </w:r>
            <w:r w:rsidR="00F06661">
              <w:rPr>
                <w:rFonts w:ascii="Arial" w:eastAsia="Arial" w:hAnsi="Arial" w:cs="Arial"/>
                <w:lang w:val="en-US"/>
              </w:rPr>
              <w:t>for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predictive modelling (data preprocessing, feature selection, and model selection)</w:t>
            </w:r>
          </w:p>
          <w:p w14:paraId="179BB497" w14:textId="697613D9" w:rsidR="008A3DE2" w:rsidRDefault="008A3DE2" w:rsidP="00151C21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Understand </w:t>
            </w:r>
            <w:r w:rsidR="008E0E61">
              <w:rPr>
                <w:rFonts w:ascii="Arial" w:eastAsia="Arial" w:hAnsi="Arial" w:cs="Arial"/>
                <w:lang w:val="en-US"/>
              </w:rPr>
              <w:t>considerations for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assessing the performance of predictive models </w:t>
            </w:r>
            <w:r w:rsidR="003618BA">
              <w:rPr>
                <w:rFonts w:ascii="Arial" w:eastAsia="Arial" w:hAnsi="Arial" w:cs="Arial"/>
                <w:lang w:val="en-US"/>
              </w:rPr>
              <w:t>using</w:t>
            </w:r>
            <w:r w:rsidRPr="240C43FB">
              <w:rPr>
                <w:rFonts w:ascii="Arial" w:eastAsia="Arial" w:hAnsi="Arial" w:cs="Arial"/>
                <w:lang w:val="en-US"/>
              </w:rPr>
              <w:t xml:space="preserve"> EO data </w:t>
            </w:r>
          </w:p>
        </w:tc>
      </w:tr>
      <w:tr w:rsidR="008A3DE2" w14:paraId="45FAA351" w14:textId="77777777" w:rsidTr="004732B0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0C18B754" w14:textId="36F4446C" w:rsidR="008A3DE2" w:rsidRDefault="008A3DE2">
            <w:r w:rsidRPr="240C43FB">
              <w:rPr>
                <w:rFonts w:ascii="Arial" w:eastAsia="Arial" w:hAnsi="Arial" w:cs="Arial"/>
              </w:rPr>
              <w:t>6.3</w:t>
            </w:r>
            <w:r w:rsidRPr="17A625A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25477" w14:textId="1150A81C" w:rsidR="008A3DE2" w:rsidRDefault="008A3DE2">
            <w:r w:rsidRPr="240C43FB">
              <w:rPr>
                <w:rFonts w:ascii="Arial" w:eastAsia="Arial" w:hAnsi="Arial" w:cs="Arial"/>
              </w:rPr>
              <w:t xml:space="preserve">Transfer learning (summary of popular open-source models </w:t>
            </w:r>
            <w:r w:rsidRPr="240C43FB">
              <w:rPr>
                <w:rFonts w:ascii="Arial" w:eastAsia="Arial" w:hAnsi="Arial" w:cs="Arial"/>
              </w:rPr>
              <w:lastRenderedPageBreak/>
              <w:t>available for fine tuning)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3E606" w14:textId="71DEA5BA" w:rsidR="008A3DE2" w:rsidRDefault="005770F0" w:rsidP="17A625A8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>2</w:t>
            </w:r>
            <w:r w:rsidR="008A3DE2" w:rsidRPr="240C43FB">
              <w:rPr>
                <w:rFonts w:ascii="Arial" w:eastAsia="Arial" w:hAnsi="Arial" w:cs="Arial"/>
              </w:rPr>
              <w:t xml:space="preserve"> hours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D172B" w14:textId="15C3BDAF" w:rsidR="008A3DE2" w:rsidRDefault="008A3DE2" w:rsidP="00151C21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 xml:space="preserve">Identify popular open-source models available for transfer learning in EO data analysis (including: VGG-16, </w:t>
            </w:r>
            <w:r w:rsidRPr="240C43FB">
              <w:rPr>
                <w:rFonts w:ascii="Arial" w:eastAsia="Arial" w:hAnsi="Arial" w:cs="Arial"/>
                <w:lang w:val="en-US"/>
              </w:rPr>
              <w:lastRenderedPageBreak/>
              <w:t>ResNet, MobileNetV2 and Inception-v3)</w:t>
            </w:r>
          </w:p>
          <w:p w14:paraId="6A9AF06F" w14:textId="27CDAD33" w:rsidR="008A3DE2" w:rsidRDefault="008A3DE2" w:rsidP="00151C21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lang w:val="en-US"/>
              </w:rPr>
            </w:pPr>
            <w:r w:rsidRPr="240C43FB">
              <w:rPr>
                <w:rFonts w:ascii="Arial" w:eastAsia="Arial" w:hAnsi="Arial" w:cs="Arial"/>
                <w:lang w:val="en-US"/>
              </w:rPr>
              <w:t>Understand the main techniques and considerations associated with fine-tuning pre-trained models for specific EO data analysis tasks.</w:t>
            </w:r>
          </w:p>
        </w:tc>
      </w:tr>
    </w:tbl>
    <w:p w14:paraId="4D65EDAE" w14:textId="3E942DF3" w:rsidR="000A0B52" w:rsidRPr="000A0B52" w:rsidRDefault="24A87F2C" w:rsidP="17A625A8">
      <w:r w:rsidRPr="240C43FB">
        <w:rPr>
          <w:rFonts w:ascii="Calibri" w:eastAsia="Calibri" w:hAnsi="Calibri" w:cs="Calibri"/>
        </w:rPr>
        <w:lastRenderedPageBreak/>
        <w:t xml:space="preserve"> </w:t>
      </w:r>
    </w:p>
    <w:p w14:paraId="0EA9C818" w14:textId="18106EC9" w:rsidR="000A0B52" w:rsidRPr="000A0B52" w:rsidRDefault="24A87F2C" w:rsidP="17A625A8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OVERVIEW OF EXERCISES</w:t>
      </w:r>
      <w:r w:rsidRPr="17A625A8">
        <w:rPr>
          <w:rFonts w:ascii="Arial" w:eastAsia="Arial" w:hAnsi="Arial" w:cs="Arial"/>
          <w:color w:val="000000" w:themeColor="text1"/>
          <w:sz w:val="32"/>
          <w:szCs w:val="32"/>
        </w:rPr>
        <w:t> </w:t>
      </w:r>
      <w:r w:rsidRPr="240C43FB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1710"/>
        <w:gridCol w:w="6705"/>
      </w:tblGrid>
      <w:tr w:rsidR="17A625A8" w14:paraId="73081FC8" w14:textId="77777777" w:rsidTr="17A625A8">
        <w:trPr>
          <w:trHeight w:val="39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35C97AD" w14:textId="28388975" w:rsidR="17A625A8" w:rsidRDefault="17A625A8" w:rsidP="17A625A8">
            <w:pPr>
              <w:jc w:val="center"/>
            </w:pPr>
            <w:r w:rsidRPr="17A625A8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17A625A8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2282B88" w14:textId="5AEED42E" w:rsidR="17A625A8" w:rsidRDefault="17A625A8">
            <w:r w:rsidRPr="17A625A8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Exercise Name</w:t>
            </w:r>
            <w:r w:rsidRPr="17A625A8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506E2C59" w14:textId="3741BFEE" w:rsidR="17A625A8" w:rsidRDefault="005E78C2"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  <w:r w:rsidR="17A625A8" w:rsidRPr="17A625A8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D006B" w14:paraId="7173D934" w14:textId="77777777" w:rsidTr="17A625A8">
        <w:trPr>
          <w:trHeight w:val="133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E16E0" w14:textId="7848C294" w:rsidR="008D006B" w:rsidRDefault="008D006B" w:rsidP="008D006B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Ex </w:t>
            </w:r>
            <w:r w:rsidR="00715375">
              <w:rPr>
                <w:rFonts w:ascii="Arial" w:eastAsia="Arial" w:hAnsi="Arial" w:cs="Arial"/>
                <w:sz w:val="20"/>
                <w:szCs w:val="20"/>
                <w:lang w:val="es-HN"/>
              </w:rPr>
              <w:t>6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.1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9139D8" w14:textId="6A0C3610" w:rsidR="009E2531" w:rsidRPr="00FD51A6" w:rsidRDefault="008D006B" w:rsidP="008D006B">
            <w:r w:rsidRPr="00100106">
              <w:rPr>
                <w:rFonts w:ascii="Arial" w:eastAsia="Arial" w:hAnsi="Arial" w:cs="Arial"/>
                <w:b/>
                <w:sz w:val="20"/>
                <w:szCs w:val="20"/>
              </w:rPr>
              <w:t>Land-Use-Land-Cover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6DF12F" w14:textId="514AF630" w:rsidR="00D41804" w:rsidRPr="00D41804" w:rsidRDefault="008D006B" w:rsidP="00992EFD">
            <w:pPr>
              <w:rPr>
                <w:b/>
                <w:bCs/>
              </w:rPr>
            </w:pPr>
            <w:r w:rsidRPr="00E43755">
              <w:rPr>
                <w:rFonts w:ascii="Arial" w:eastAsia="Arial" w:hAnsi="Arial" w:cs="Arial"/>
                <w:sz w:val="20"/>
                <w:szCs w:val="20"/>
              </w:rPr>
              <w:t xml:space="preserve">Use of </w:t>
            </w:r>
            <w:r w:rsidR="00992EFD">
              <w:rPr>
                <w:rFonts w:ascii="Arial" w:eastAsia="Arial" w:hAnsi="Arial" w:cs="Arial"/>
                <w:sz w:val="20"/>
                <w:szCs w:val="20"/>
              </w:rPr>
              <w:t>Google Earth Engine</w:t>
            </w:r>
            <w:r w:rsidRPr="00E43755">
              <w:rPr>
                <w:rFonts w:ascii="Arial" w:eastAsia="Arial" w:hAnsi="Arial" w:cs="Arial"/>
                <w:sz w:val="20"/>
                <w:szCs w:val="20"/>
              </w:rPr>
              <w:t xml:space="preserve"> with Rwandan geodata t</w:t>
            </w:r>
            <w:r w:rsidR="00992EFD">
              <w:rPr>
                <w:rFonts w:ascii="Arial" w:eastAsia="Arial" w:hAnsi="Arial" w:cs="Arial"/>
                <w:sz w:val="20"/>
                <w:szCs w:val="20"/>
              </w:rPr>
              <w:t>o train a LULC classifie</w:t>
            </w:r>
            <w:r w:rsidR="00FD51A6">
              <w:rPr>
                <w:rFonts w:ascii="Arial" w:eastAsia="Arial" w:hAnsi="Arial" w:cs="Arial"/>
                <w:sz w:val="20"/>
                <w:szCs w:val="20"/>
              </w:rPr>
              <w:t>r using various algorithms</w:t>
            </w:r>
            <w:r w:rsidR="00615D19">
              <w:rPr>
                <w:rFonts w:ascii="Arial" w:eastAsia="Arial" w:hAnsi="Arial" w:cs="Arial"/>
                <w:sz w:val="20"/>
                <w:szCs w:val="20"/>
              </w:rPr>
              <w:t xml:space="preserve"> available in </w:t>
            </w:r>
            <w:proofErr w:type="spellStart"/>
            <w:r w:rsidR="00615D19">
              <w:rPr>
                <w:rFonts w:ascii="Arial" w:eastAsia="Arial" w:hAnsi="Arial" w:cs="Arial"/>
                <w:sz w:val="20"/>
                <w:szCs w:val="20"/>
              </w:rPr>
              <w:t>scikitlearn</w:t>
            </w:r>
            <w:proofErr w:type="spellEnd"/>
          </w:p>
        </w:tc>
      </w:tr>
      <w:tr w:rsidR="008D006B" w14:paraId="50CD14A5" w14:textId="77777777" w:rsidTr="17A625A8">
        <w:trPr>
          <w:trHeight w:val="132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D914" w14:textId="73371A03" w:rsidR="008D006B" w:rsidRDefault="008D006B" w:rsidP="008D006B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Ex </w:t>
            </w:r>
            <w:r w:rsidR="00715375">
              <w:rPr>
                <w:rFonts w:ascii="Arial" w:eastAsia="Arial" w:hAnsi="Arial" w:cs="Arial"/>
                <w:sz w:val="20"/>
                <w:szCs w:val="20"/>
                <w:lang w:val="es-HN"/>
              </w:rPr>
              <w:t>6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.2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8D26A3" w14:textId="00E736D7" w:rsidR="008D006B" w:rsidRPr="00100106" w:rsidRDefault="00100106" w:rsidP="008D006B">
            <w:r w:rsidRPr="00100106">
              <w:rPr>
                <w:rFonts w:ascii="Arial" w:eastAsia="Arial" w:hAnsi="Arial" w:cs="Arial"/>
                <w:b/>
                <w:sz w:val="20"/>
                <w:szCs w:val="20"/>
              </w:rPr>
              <w:t>Deep Learning for Crop Yield Estimation</w:t>
            </w:r>
            <w:r w:rsidR="008D006B" w:rsidRPr="0010010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3E0D27C" w14:textId="5EF35DE0" w:rsidR="008D006B" w:rsidRPr="00100106" w:rsidRDefault="008D006B" w:rsidP="008D006B">
            <w:r w:rsidRPr="0010010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D701CA" w14:textId="67524CC2" w:rsidR="00D41804" w:rsidRPr="005F26B0" w:rsidRDefault="008D006B" w:rsidP="005F26B0">
            <w:r w:rsidRPr="00E43755">
              <w:rPr>
                <w:rFonts w:ascii="Arial" w:eastAsia="Arial" w:hAnsi="Arial" w:cs="Arial"/>
                <w:sz w:val="20"/>
                <w:szCs w:val="20"/>
              </w:rPr>
              <w:t xml:space="preserve">Use of Google Earth Engine </w:t>
            </w:r>
            <w:r w:rsidR="0037554E">
              <w:rPr>
                <w:rFonts w:ascii="Arial" w:eastAsia="Arial" w:hAnsi="Arial" w:cs="Arial"/>
                <w:sz w:val="20"/>
                <w:szCs w:val="20"/>
              </w:rPr>
              <w:t>with US geodata</w:t>
            </w:r>
            <w:r w:rsidRPr="00E4375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F26B0">
              <w:rPr>
                <w:rFonts w:ascii="Arial" w:eastAsia="Arial" w:hAnsi="Arial" w:cs="Arial"/>
                <w:sz w:val="20"/>
                <w:szCs w:val="20"/>
              </w:rPr>
              <w:t xml:space="preserve">to train a CNN in </w:t>
            </w:r>
            <w:proofErr w:type="spellStart"/>
            <w:r w:rsidR="005F26B0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F26B0">
              <w:rPr>
                <w:rFonts w:ascii="Arial" w:eastAsia="Arial" w:hAnsi="Arial" w:cs="Arial"/>
                <w:sz w:val="20"/>
                <w:szCs w:val="20"/>
              </w:rPr>
              <w:t xml:space="preserve"> to predict crop yield </w:t>
            </w:r>
            <w:r w:rsidR="008F5892">
              <w:t>Crop yield prediction</w:t>
            </w:r>
          </w:p>
        </w:tc>
      </w:tr>
      <w:tr w:rsidR="006D7F4B" w14:paraId="2445A37D" w14:textId="77777777" w:rsidTr="17A625A8">
        <w:trPr>
          <w:trHeight w:val="129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49D188" w14:textId="75B0958E" w:rsidR="006D7F4B" w:rsidRPr="17A625A8" w:rsidRDefault="006D7F4B" w:rsidP="006D7F4B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HN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Ex 6.3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39B5B5" w14:textId="488CF2A1" w:rsidR="006D7F4B" w:rsidRPr="00100106" w:rsidRDefault="006D7F4B" w:rsidP="006D7F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Maize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nonmaize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crop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binary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50D41">
              <w:rPr>
                <w:rFonts w:ascii="Arial" w:eastAsia="Arial" w:hAnsi="Arial" w:cs="Arial"/>
                <w:b/>
                <w:sz w:val="20"/>
                <w:szCs w:val="20"/>
              </w:rPr>
              <w:t>classification</w:t>
            </w:r>
          </w:p>
          <w:p w14:paraId="2EF8331C" w14:textId="3965558F" w:rsidR="006D7F4B" w:rsidRPr="00100106" w:rsidRDefault="006D7F4B" w:rsidP="006D7F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CD97CF" w14:textId="4B390AA9" w:rsidR="006D7F4B" w:rsidRPr="003A09BC" w:rsidRDefault="006D7F4B" w:rsidP="006D7F4B">
            <w:pPr>
              <w:pStyle w:val="ListParagraph"/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 w:rsidRPr="006D7F4B">
              <w:rPr>
                <w:rFonts w:ascii="Arial" w:eastAsia="Arial" w:hAnsi="Arial" w:cs="Arial"/>
                <w:sz w:val="20"/>
                <w:szCs w:val="20"/>
              </w:rPr>
              <w:t>Use of Google Earth Engine with US geodata to train a</w:t>
            </w:r>
            <w:r w:rsidR="00381442">
              <w:rPr>
                <w:rFonts w:ascii="Arial" w:eastAsia="Arial" w:hAnsi="Arial" w:cs="Arial"/>
                <w:sz w:val="20"/>
                <w:szCs w:val="20"/>
              </w:rPr>
              <w:t xml:space="preserve"> random forest classifier</w:t>
            </w:r>
            <w:r w:rsidRPr="006D7F4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E1F0D">
              <w:rPr>
                <w:rFonts w:ascii="Arial" w:eastAsia="Arial" w:hAnsi="Arial" w:cs="Arial"/>
                <w:sz w:val="20"/>
                <w:szCs w:val="20"/>
              </w:rPr>
              <w:t>to predict occurence of a specific crop (maize)</w:t>
            </w:r>
          </w:p>
        </w:tc>
      </w:tr>
      <w:tr w:rsidR="006D7F4B" w14:paraId="58D048F8" w14:textId="77777777" w:rsidTr="17A625A8">
        <w:trPr>
          <w:trHeight w:val="109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BAFEF7" w14:textId="727A3DC1" w:rsidR="006D7F4B" w:rsidRDefault="006D7F4B" w:rsidP="006D7F4B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</w:rPr>
              <w:t xml:space="preserve">Ex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17A625A8">
              <w:rPr>
                <w:rFonts w:ascii="Arial" w:eastAsia="Arial" w:hAnsi="Arial" w:cs="Arial"/>
                <w:sz w:val="20"/>
                <w:szCs w:val="20"/>
              </w:rPr>
              <w:t xml:space="preserve">.4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F96125" w14:textId="10DA9AF0" w:rsidR="006D7F4B" w:rsidRPr="00100106" w:rsidRDefault="006D7F4B" w:rsidP="006D7F4B">
            <w:r w:rsidRPr="001633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633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boundary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6330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delineation</w:t>
            </w:r>
            <w:r w:rsidRPr="0010010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8BCE7AF" w14:textId="4210AF05" w:rsidR="006D7F4B" w:rsidRPr="00100106" w:rsidRDefault="006D7F4B" w:rsidP="006D7F4B">
            <w:r w:rsidRPr="0010010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D44F76" w14:textId="59BD5B6E" w:rsidR="006D7F4B" w:rsidRPr="00EF3BB2" w:rsidRDefault="00EF3BB2" w:rsidP="00EF3BB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F3BB2">
              <w:rPr>
                <w:rFonts w:ascii="Arial" w:eastAsia="Arial" w:hAnsi="Arial" w:cs="Arial"/>
                <w:sz w:val="20"/>
                <w:szCs w:val="20"/>
              </w:rPr>
              <w:t xml:space="preserve">Use of </w:t>
            </w:r>
            <w:r>
              <w:rPr>
                <w:rFonts w:ascii="Arial" w:eastAsia="Arial" w:hAnsi="Arial" w:cs="Arial"/>
                <w:sz w:val="20"/>
                <w:szCs w:val="20"/>
              </w:rPr>
              <w:t>RadiantMLHub</w:t>
            </w:r>
            <w:r w:rsidRPr="00EF3BB2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>
              <w:rPr>
                <w:rFonts w:ascii="Arial" w:eastAsia="Arial" w:hAnsi="Arial" w:cs="Arial"/>
                <w:sz w:val="20"/>
                <w:szCs w:val="20"/>
              </w:rPr>
              <w:t>Rwanda</w:t>
            </w:r>
            <w:r w:rsidRPr="00EF3BB2">
              <w:rPr>
                <w:rFonts w:ascii="Arial" w:eastAsia="Arial" w:hAnsi="Arial" w:cs="Arial"/>
                <w:sz w:val="20"/>
                <w:szCs w:val="20"/>
              </w:rPr>
              <w:t xml:space="preserve"> geodata</w:t>
            </w:r>
            <w:r w:rsidR="008B68D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10FC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="008B68D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8B68DC">
              <w:rPr>
                <w:rFonts w:ascii="Arial" w:eastAsia="Arial" w:hAnsi="Arial" w:cs="Arial"/>
                <w:sz w:val="20"/>
                <w:szCs w:val="20"/>
              </w:rPr>
              <w:t>keras</w:t>
            </w:r>
            <w:proofErr w:type="spellEnd"/>
            <w:r w:rsidRPr="00EF3BB2">
              <w:rPr>
                <w:rFonts w:ascii="Arial" w:eastAsia="Arial" w:hAnsi="Arial" w:cs="Arial"/>
                <w:sz w:val="20"/>
                <w:szCs w:val="20"/>
              </w:rPr>
              <w:t xml:space="preserve"> to train a </w:t>
            </w:r>
            <w:r w:rsidR="00F12B52">
              <w:rPr>
                <w:rFonts w:ascii="Arial" w:eastAsia="Arial" w:hAnsi="Arial" w:cs="Arial"/>
                <w:sz w:val="20"/>
                <w:szCs w:val="20"/>
              </w:rPr>
              <w:t>CNN</w:t>
            </w:r>
            <w:r w:rsidRPr="00EF3BB2">
              <w:rPr>
                <w:rFonts w:ascii="Arial" w:eastAsia="Arial" w:hAnsi="Arial" w:cs="Arial"/>
                <w:sz w:val="20"/>
                <w:szCs w:val="20"/>
              </w:rPr>
              <w:t xml:space="preserve"> to predict </w:t>
            </w:r>
            <w:r w:rsidR="00F12B52">
              <w:rPr>
                <w:rFonts w:ascii="Arial" w:eastAsia="Arial" w:hAnsi="Arial" w:cs="Arial"/>
                <w:sz w:val="20"/>
                <w:szCs w:val="20"/>
              </w:rPr>
              <w:t>the boundaries of fields</w:t>
            </w:r>
          </w:p>
        </w:tc>
      </w:tr>
      <w:tr w:rsidR="005D1091" w14:paraId="6C116D82" w14:textId="77777777" w:rsidTr="17A625A8">
        <w:trPr>
          <w:trHeight w:val="141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4502F6" w14:textId="4E91E98B" w:rsidR="005D1091" w:rsidRDefault="005D1091" w:rsidP="005D1091">
            <w:pPr>
              <w:jc w:val="center"/>
            </w:pP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Ex </w:t>
            </w: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6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es-HN"/>
              </w:rPr>
              <w:t>5</w:t>
            </w:r>
            <w:r w:rsidRPr="17A625A8">
              <w:rPr>
                <w:rFonts w:ascii="Arial" w:eastAsia="Arial" w:hAnsi="Arial" w:cs="Arial"/>
                <w:sz w:val="20"/>
                <w:szCs w:val="20"/>
                <w:lang w:val="es-H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99E4FC" w14:textId="5603A493" w:rsidR="005D1091" w:rsidRDefault="005D1091" w:rsidP="005D1091">
            <w:r w:rsidRPr="0016330D">
              <w:rPr>
                <w:rFonts w:ascii="Arial" w:eastAsia="Arial" w:hAnsi="Arial" w:cs="Arial"/>
                <w:b/>
                <w:sz w:val="20"/>
                <w:szCs w:val="20"/>
              </w:rPr>
              <w:t>Carbon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16330D">
              <w:rPr>
                <w:rFonts w:ascii="Arial" w:eastAsia="Arial" w:hAnsi="Arial" w:cs="Arial"/>
                <w:b/>
                <w:sz w:val="20"/>
                <w:szCs w:val="20"/>
              </w:rPr>
              <w:t>stock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16330D">
              <w:rPr>
                <w:rFonts w:ascii="Arial" w:eastAsia="Arial" w:hAnsi="Arial" w:cs="Arial"/>
                <w:b/>
                <w:sz w:val="20"/>
                <w:szCs w:val="20"/>
              </w:rPr>
              <w:t>prediction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136F51" w14:textId="59AAFA5F" w:rsidR="005D1091" w:rsidRDefault="005D1091" w:rsidP="005D1091">
            <w:r w:rsidRPr="005D1091">
              <w:rPr>
                <w:rFonts w:ascii="Arial" w:eastAsia="Arial" w:hAnsi="Arial" w:cs="Arial"/>
                <w:sz w:val="20"/>
                <w:szCs w:val="20"/>
              </w:rPr>
              <w:t xml:space="preserve">Use of </w:t>
            </w:r>
            <w:proofErr w:type="spellStart"/>
            <w:r w:rsidR="00552D03">
              <w:rPr>
                <w:rFonts w:ascii="Arial" w:eastAsia="Arial" w:hAnsi="Arial" w:cs="Arial"/>
                <w:sz w:val="20"/>
                <w:szCs w:val="20"/>
              </w:rPr>
              <w:t>Earthpy</w:t>
            </w:r>
            <w:proofErr w:type="spellEnd"/>
            <w:r w:rsidRPr="005D1091">
              <w:rPr>
                <w:rFonts w:ascii="Arial" w:eastAsia="Arial" w:hAnsi="Arial" w:cs="Arial"/>
                <w:sz w:val="20"/>
                <w:szCs w:val="20"/>
              </w:rPr>
              <w:t xml:space="preserve"> with Rwanda geodata </w:t>
            </w:r>
            <w:r w:rsidR="006510FC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5D10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4F2A55">
              <w:rPr>
                <w:rFonts w:ascii="Arial" w:eastAsia="Arial" w:hAnsi="Arial" w:cs="Arial"/>
                <w:sz w:val="20"/>
                <w:szCs w:val="20"/>
              </w:rPr>
              <w:t>scikitlearn</w:t>
            </w:r>
            <w:proofErr w:type="spellEnd"/>
            <w:r w:rsidRPr="005D1091">
              <w:rPr>
                <w:rFonts w:ascii="Arial" w:eastAsia="Arial" w:hAnsi="Arial" w:cs="Arial"/>
                <w:sz w:val="20"/>
                <w:szCs w:val="20"/>
              </w:rPr>
              <w:t xml:space="preserve"> to train a</w:t>
            </w:r>
            <w:r w:rsidR="004F2A55">
              <w:rPr>
                <w:rFonts w:ascii="Arial" w:eastAsia="Arial" w:hAnsi="Arial" w:cs="Arial"/>
                <w:sz w:val="20"/>
                <w:szCs w:val="20"/>
              </w:rPr>
              <w:t xml:space="preserve"> linear regression model</w:t>
            </w:r>
            <w:r w:rsidRPr="005D1091">
              <w:rPr>
                <w:rFonts w:ascii="Arial" w:eastAsia="Arial" w:hAnsi="Arial" w:cs="Arial"/>
                <w:sz w:val="20"/>
                <w:szCs w:val="20"/>
              </w:rPr>
              <w:t xml:space="preserve"> to predict </w:t>
            </w:r>
            <w:r w:rsidR="004F2A55">
              <w:rPr>
                <w:rFonts w:ascii="Arial" w:eastAsia="Arial" w:hAnsi="Arial" w:cs="Arial"/>
                <w:sz w:val="20"/>
                <w:szCs w:val="20"/>
              </w:rPr>
              <w:t>carbon stock</w:t>
            </w:r>
          </w:p>
        </w:tc>
      </w:tr>
    </w:tbl>
    <w:p w14:paraId="3CC07B41" w14:textId="25971809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152B6E97" w14:textId="103C00E6" w:rsidR="000A0B52" w:rsidRPr="000A0B52" w:rsidRDefault="24A87F2C" w:rsidP="17A625A8">
      <w:r w:rsidRPr="240C43FB">
        <w:rPr>
          <w:rFonts w:ascii="Segoe UI" w:eastAsia="Segoe UI" w:hAnsi="Segoe UI" w:cs="Segoe UI"/>
          <w:color w:val="666666"/>
          <w:sz w:val="18"/>
          <w:szCs w:val="18"/>
        </w:rPr>
        <w:t xml:space="preserve"> </w:t>
      </w:r>
      <w:r w:rsidRPr="240C43FB">
        <w:rPr>
          <w:rFonts w:ascii="Calibri" w:eastAsia="Calibri" w:hAnsi="Calibri" w:cs="Calibri"/>
        </w:rPr>
        <w:t xml:space="preserve"> </w:t>
      </w:r>
    </w:p>
    <w:p w14:paraId="534E8F62" w14:textId="156E1997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3B2A275D" w14:textId="77777777" w:rsidR="004B2504" w:rsidRDefault="004B2504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br w:type="page"/>
      </w:r>
    </w:p>
    <w:p w14:paraId="17352B59" w14:textId="77777777" w:rsidR="004B2504" w:rsidRDefault="004B2504" w:rsidP="17A625A8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3C1AD6D9" w14:textId="5B34E4AA" w:rsidR="000A0B52" w:rsidRPr="000A0B52" w:rsidRDefault="00436B7D" w:rsidP="17A625A8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6</w:t>
      </w:r>
      <w:r w:rsidR="24A87F2C"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.1</w:t>
      </w:r>
      <w:r w:rsidR="24A87F2C" w:rsidRPr="240C43F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B321C1" w:rsidRPr="00B321C1">
        <w:rPr>
          <w:rFonts w:ascii="Arial" w:eastAsia="Arial" w:hAnsi="Arial" w:cs="Arial"/>
          <w:b/>
          <w:color w:val="000000" w:themeColor="text1"/>
          <w:sz w:val="32"/>
          <w:szCs w:val="32"/>
        </w:rPr>
        <w:t xml:space="preserve">Introduction to use cases in predictive modelling using EO/RS </w:t>
      </w:r>
      <w:proofErr w:type="gramStart"/>
      <w:r w:rsidR="00B321C1" w:rsidRPr="00B321C1">
        <w:rPr>
          <w:rFonts w:ascii="Arial" w:eastAsia="Arial" w:hAnsi="Arial" w:cs="Arial"/>
          <w:b/>
          <w:color w:val="000000" w:themeColor="text1"/>
          <w:sz w:val="32"/>
          <w:szCs w:val="32"/>
        </w:rPr>
        <w:t>data</w:t>
      </w:r>
      <w:proofErr w:type="gramEnd"/>
    </w:p>
    <w:p w14:paraId="598B0766" w14:textId="73D18C6E" w:rsidR="00E8074F" w:rsidRPr="000A0B52" w:rsidRDefault="00E8074F" w:rsidP="00E8074F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6.1 </w:t>
      </w:r>
      <w:r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330"/>
        <w:gridCol w:w="6660"/>
      </w:tblGrid>
      <w:tr w:rsidR="00E8074F" w14:paraId="5D2A7278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A7AB1F" w14:textId="7A8EE186" w:rsidR="00E8074F" w:rsidRPr="00185742" w:rsidRDefault="00E8074F" w:rsidP="00F100AD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A45FA9"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Which of the following tasks can </w:t>
            </w:r>
            <w:r w:rsid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ML</w:t>
            </w:r>
            <w:r w:rsidR="00A45FA9"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algorithms in remote sensing </w:t>
            </w:r>
            <w:r w:rsidR="00F74E4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generally </w:t>
            </w:r>
            <w:r w:rsidR="00A45FA9"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 grouped into?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4C963A" w14:textId="539A0B50" w:rsidR="008C585A" w:rsidRPr="008C585A" w:rsidRDefault="008C585A" w:rsidP="00151C21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585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Classification and Regression</w:t>
            </w:r>
          </w:p>
          <w:p w14:paraId="162C1726" w14:textId="57B0E09D" w:rsidR="008C585A" w:rsidRPr="008C585A" w:rsidRDefault="008C585A" w:rsidP="00151C21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585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Clustering and Image Segmentation</w:t>
            </w:r>
          </w:p>
          <w:p w14:paraId="3480CBD2" w14:textId="37A5DE19" w:rsidR="008C585A" w:rsidRPr="008C585A" w:rsidRDefault="008C585A" w:rsidP="00151C21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C585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Semantic Segmentation and Instance Segmentation</w:t>
            </w:r>
          </w:p>
          <w:p w14:paraId="27114901" w14:textId="7146309B" w:rsidR="00E8074F" w:rsidRPr="00FE7F4F" w:rsidRDefault="008C585A" w:rsidP="00151C21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74E43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All of the above</w:t>
            </w:r>
          </w:p>
        </w:tc>
      </w:tr>
      <w:tr w:rsidR="00E8074F" w14:paraId="42F4A3B6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764DE5" w14:textId="3889E63B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AE6AB5" w:rsidRP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What </w:t>
            </w:r>
            <w:r w:rsidR="00594F3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tasks can</w:t>
            </w:r>
            <w:r w:rsidR="00AE6AB5" w:rsidRP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94F3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ML </w:t>
            </w:r>
            <w:r w:rsidR="00AE6AB5" w:rsidRP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classifiers </w:t>
            </w:r>
            <w:r w:rsidR="00594F3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 used for</w:t>
            </w:r>
            <w:r w:rsidR="00AE6AB5" w:rsidRP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 remote sensing</w:t>
            </w:r>
            <w:r w:rsidR="00594F3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applications</w:t>
            </w:r>
            <w:r w:rsidR="00AE6AB5" w:rsidRPr="00AE6AB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6C918F" w14:textId="652A42E7" w:rsidR="00A45FA9" w:rsidRPr="00A45FA9" w:rsidRDefault="00A45FA9" w:rsidP="00151C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Map land-cover and land-use</w:t>
            </w:r>
          </w:p>
          <w:p w14:paraId="64190DAA" w14:textId="215597D3" w:rsidR="00A45FA9" w:rsidRPr="00A45FA9" w:rsidRDefault="00A45FA9" w:rsidP="00151C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Map agricultural management systems</w:t>
            </w:r>
          </w:p>
          <w:p w14:paraId="302E101F" w14:textId="6BAE2F73" w:rsidR="00A45FA9" w:rsidRPr="00A45FA9" w:rsidRDefault="00A45FA9" w:rsidP="00151C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45F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Detect event-like changes</w:t>
            </w:r>
          </w:p>
          <w:p w14:paraId="61061F89" w14:textId="145F38A7" w:rsidR="00E8074F" w:rsidRPr="00FE7F4F" w:rsidRDefault="00A45FA9" w:rsidP="00151C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94F31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All of the above</w:t>
            </w:r>
          </w:p>
        </w:tc>
      </w:tr>
      <w:tr w:rsidR="00E8074F" w14:paraId="1C11B721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947E5" w14:textId="06C76787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D15EA1"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Which </w:t>
            </w:r>
            <w:r w:rsidR="0033717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ML </w:t>
            </w:r>
            <w:r w:rsidR="00D15EA1"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algorithms are predominantly used in</w:t>
            </w:r>
            <w:r w:rsidR="0033717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EO</w:t>
            </w:r>
            <w:r w:rsidR="00D15EA1"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applications?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7F82B6" w14:textId="4A676050" w:rsidR="003D4D89" w:rsidRPr="00337178" w:rsidRDefault="003D4D89" w:rsidP="00151C2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337178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Support Vector Machines (SVM), Random Forests (RF), and deep neural networks</w:t>
            </w:r>
          </w:p>
          <w:p w14:paraId="05C652EB" w14:textId="7AE6A8BD" w:rsidR="003D4D89" w:rsidRPr="00D15EA1" w:rsidRDefault="003D4D89" w:rsidP="00151C2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K-Nearest Neighbors (KNN), Decision Trees, and Gradient Boosting</w:t>
            </w:r>
          </w:p>
          <w:p w14:paraId="2467A9D6" w14:textId="7DE44607" w:rsidR="003D4D89" w:rsidRPr="00D15EA1" w:rsidRDefault="003D4D89" w:rsidP="00151C2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Naive Bayes, Logistic Regression, and AdaBoost</w:t>
            </w:r>
          </w:p>
          <w:p w14:paraId="0B88D9A1" w14:textId="395F85FC" w:rsidR="00E8074F" w:rsidRPr="00D15EA1" w:rsidRDefault="003D4D89" w:rsidP="00151C2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D15E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Linear Regression, Lasso Regression, and Ridge Regression</w:t>
            </w:r>
          </w:p>
        </w:tc>
      </w:tr>
      <w:tr w:rsidR="00E8074F" w14:paraId="79686FA6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AB24F5" w14:textId="650E4502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AD2810" w:rsidRPr="00AD28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What is the purpose of regression approaches in </w:t>
            </w:r>
            <w:r w:rsidR="0033717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ML </w:t>
            </w:r>
            <w:r w:rsidR="00AD2810" w:rsidRPr="00AD28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applications in remote sensing?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052DA3" w14:textId="74C77AD3" w:rsidR="00AD2810" w:rsidRPr="00AD2810" w:rsidRDefault="00AD2810" w:rsidP="00151C21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D28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Predict categorical labels for image pixels</w:t>
            </w:r>
          </w:p>
          <w:p w14:paraId="01B4792C" w14:textId="65D76267" w:rsidR="00AD2810" w:rsidRPr="004F0CE5" w:rsidRDefault="00AD2810" w:rsidP="00151C21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4F0CE5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Predict continuous output variables from EO data</w:t>
            </w:r>
          </w:p>
          <w:p w14:paraId="03992DE2" w14:textId="37953C5B" w:rsidR="00AD2810" w:rsidRPr="00AD2810" w:rsidRDefault="00AD2810" w:rsidP="00151C21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D28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Assign categorical labels to image pixels</w:t>
            </w:r>
          </w:p>
          <w:p w14:paraId="441875B5" w14:textId="4D53065C" w:rsidR="00E8074F" w:rsidRPr="00AD2810" w:rsidRDefault="00AD2810" w:rsidP="00151C21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D281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Group pixels into homogeneous geospatial-objects</w:t>
            </w:r>
          </w:p>
        </w:tc>
      </w:tr>
      <w:tr w:rsidR="00E8074F" w14:paraId="6266851A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903DC6" w14:textId="031F175B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="003D1B73" w:rsidRPr="003D1B7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What is the use of clustering in </w:t>
            </w:r>
            <w:r w:rsidR="004F0CE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ML </w:t>
            </w:r>
            <w:r w:rsidR="003D1B73" w:rsidRPr="003D1B7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applications in remote sensing?</w:t>
            </w:r>
          </w:p>
          <w:p w14:paraId="569EA22E" w14:textId="77777777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FA842" w14:textId="36F2E5AC" w:rsidR="00477A45" w:rsidRPr="00477A45" w:rsidRDefault="00477A45" w:rsidP="00151C21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77A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Predict continuous output variables from EO data</w:t>
            </w:r>
          </w:p>
          <w:p w14:paraId="5CB6DB3E" w14:textId="0CCFCDB9" w:rsidR="00477A45" w:rsidRPr="001443DD" w:rsidRDefault="00477A45" w:rsidP="00151C21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1443DD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 xml:space="preserve">Group pixels by feature similarity </w:t>
            </w:r>
          </w:p>
          <w:p w14:paraId="6E05CFAF" w14:textId="0374F3B0" w:rsidR="00477A45" w:rsidRPr="00477A45" w:rsidRDefault="00477A45" w:rsidP="00151C21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77A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Assign categorical “class” labels to single image pixels</w:t>
            </w:r>
          </w:p>
          <w:p w14:paraId="09C4EA8B" w14:textId="399BD12B" w:rsidR="00E8074F" w:rsidRPr="00FE7F4F" w:rsidRDefault="00AA583B" w:rsidP="00151C21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Facilitate TPE</w:t>
            </w:r>
            <w:r w:rsidR="00E8074F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 the exploration of</w:t>
            </w:r>
            <w:r w:rsidR="00E8074F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the hyperparameter space by leveraging the collective knowledge of the swarm</w:t>
            </w:r>
          </w:p>
        </w:tc>
      </w:tr>
      <w:tr w:rsidR="00E8074F" w14:paraId="720EC743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0D0F8A" w14:textId="04D36BB2" w:rsidR="00E8074F" w:rsidRPr="00185742" w:rsidRDefault="00E8074F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6. </w:t>
            </w:r>
            <w:r w:rsidR="003D1B73" w:rsidRPr="003D1B7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is the significance of image segmentation in machine learning applications in remote sensing?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84348F" w14:textId="2031E7BE" w:rsidR="003D1B73" w:rsidRPr="009B7D6A" w:rsidRDefault="003D1B73" w:rsidP="00151C21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Predict continuous output variables from EO data</w:t>
            </w:r>
          </w:p>
          <w:p w14:paraId="1DE11EC1" w14:textId="3594163A" w:rsidR="003D1B73" w:rsidRPr="009B7D6A" w:rsidRDefault="003D1B73" w:rsidP="00151C21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Assign categorical “class” labels to single image pixels</w:t>
            </w:r>
          </w:p>
          <w:p w14:paraId="60658C8E" w14:textId="0D257D60" w:rsidR="003D1B73" w:rsidRPr="009B7D6A" w:rsidRDefault="003D1B73" w:rsidP="00151C21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Considered as a special way of clustering that accounts for spatial connectivity of neighbored pixels</w:t>
            </w:r>
          </w:p>
          <w:p w14:paraId="61E38FC1" w14:textId="7247783B" w:rsidR="00E8074F" w:rsidRPr="009B7D6A" w:rsidRDefault="003D1B73" w:rsidP="00151C21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Detect event-like changes</w:t>
            </w:r>
          </w:p>
        </w:tc>
      </w:tr>
      <w:tr w:rsidR="00304C85" w14:paraId="3C6EE60C" w14:textId="77777777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3D5165" w14:textId="4FC5E0BE" w:rsidR="00304C85" w:rsidRPr="009B7D6A" w:rsidRDefault="00304C85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7. </w:t>
            </w:r>
            <w:r w:rsidR="00C54D92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What </w:t>
            </w:r>
            <w:r w:rsidR="007779C8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does an</w:t>
            </w:r>
            <w:r w:rsidR="00C54D92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“area-adjusted” accuracy assessment</w:t>
            </w:r>
            <w:r w:rsidR="007779C8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report</w:t>
            </w:r>
            <w:r w:rsidR="00C54D92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3B05A4" w14:textId="6D3A9087" w:rsidR="00304C85" w:rsidRPr="009B7D6A" w:rsidRDefault="004A2E31" w:rsidP="00151C21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</w:t>
            </w:r>
            <w:r w:rsidR="00750DDD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lass-specific </w:t>
            </w:r>
            <w:r w:rsidR="00D96B6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agreement considering the </w:t>
            </w:r>
            <w:r w:rsidR="0086417B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intersection under curve (</w:t>
            </w:r>
            <w:proofErr w:type="spellStart"/>
            <w:r w:rsidR="0086417B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IuC</w:t>
            </w:r>
            <w:proofErr w:type="spellEnd"/>
            <w:r w:rsidR="0086417B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10B487A" w14:textId="60787A6A" w:rsidR="001E5326" w:rsidRPr="009B7D6A" w:rsidRDefault="00421AF9" w:rsidP="00151C21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</w:t>
            </w:r>
            <w:r w:rsidR="0073383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verage deviation of </w:t>
            </w:r>
            <w:r w:rsidR="00104FD6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continuously </w:t>
            </w:r>
            <w:r w:rsidR="005427B1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predicted </w:t>
            </w:r>
            <w:r w:rsidR="0073383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output </w:t>
            </w:r>
            <w:r w:rsidR="005427B1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values </w:t>
            </w:r>
            <w:r w:rsidR="0073383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per reference area</w:t>
            </w:r>
            <w:r w:rsidR="001E5326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73383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e.g.</w:t>
            </w:r>
            <w:r w:rsid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,</w:t>
            </w:r>
            <w:r w:rsidR="00733830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average </w:t>
            </w:r>
            <w:r w:rsidR="00A07F7E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error of </w:t>
            </w:r>
            <w:r w:rsidR="00E22887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biomass </w:t>
            </w:r>
            <w:r w:rsidR="00732B87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 kg/</w:t>
            </w:r>
            <w:r w:rsidR="00E22887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427B1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km²</w:t>
            </w:r>
            <w:r w:rsidR="001E5326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1686171" w14:textId="009C9D97" w:rsidR="0086417B" w:rsidRPr="009B7D6A" w:rsidRDefault="00B53130" w:rsidP="00151C21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Class-specific </w:t>
            </w:r>
            <w:r w:rsidR="00E329F6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map accuracies</w:t>
            </w:r>
            <w:r w:rsidR="004516FA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 and </w:t>
            </w:r>
            <w:r w:rsidR="00AB25D8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error intervals,</w:t>
            </w:r>
            <w:r w:rsidR="00E329F6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 based on a </w:t>
            </w:r>
            <w:r w:rsidR="00584349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statistically representative </w:t>
            </w:r>
            <w:r w:rsidR="00AB25D8"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and independent validation sample</w:t>
            </w:r>
          </w:p>
        </w:tc>
      </w:tr>
      <w:tr w:rsidR="005C067C" w14:paraId="5B0B90A9" w14:textId="77777777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E75664" w14:textId="23F73F79" w:rsidR="005C067C" w:rsidRPr="009B7D6A" w:rsidRDefault="0061330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8. Which metrics </w:t>
            </w:r>
            <w:r w:rsidR="00F91F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typically </w:t>
            </w:r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describe the performance of a regression?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3A1AE" w14:textId="189722D4" w:rsidR="005C067C" w:rsidRPr="009B7D6A" w:rsidRDefault="00FE6648" w:rsidP="00151C21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OA</w:t>
            </w:r>
            <w:r w:rsidR="00CA13BF"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UA, PA</w:t>
            </w:r>
            <w:r w:rsidR="0097721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, F1</w:t>
            </w:r>
          </w:p>
          <w:p w14:paraId="03557F7F" w14:textId="2E204077" w:rsidR="00AD0AEE" w:rsidRDefault="00AD0AEE" w:rsidP="00151C21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NDVI, EVI, LAI</w:t>
            </w:r>
          </w:p>
          <w:p w14:paraId="1494A32C" w14:textId="7AB4C0CD" w:rsidR="00826702" w:rsidRDefault="00826702" w:rsidP="00151C21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8251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MAE, RMSE, R</w:t>
            </w:r>
            <w:r w:rsidR="00E22A7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²</w:t>
            </w:r>
          </w:p>
          <w:p w14:paraId="32EA2148" w14:textId="5013753B" w:rsidR="00FE6648" w:rsidRPr="00E22A7E" w:rsidRDefault="00376FBA" w:rsidP="00151C21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IuC</w:t>
            </w:r>
            <w:proofErr w:type="spellEnd"/>
            <w:r w:rsidRPr="009B7D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, AUC</w:t>
            </w:r>
          </w:p>
        </w:tc>
      </w:tr>
    </w:tbl>
    <w:p w14:paraId="28D3F6D5" w14:textId="25B5417C" w:rsidR="000A0B52" w:rsidRPr="000A0B52" w:rsidRDefault="000A0B52" w:rsidP="17A625A8">
      <w:pPr>
        <w:jc w:val="both"/>
      </w:pPr>
    </w:p>
    <w:p w14:paraId="36B72F0A" w14:textId="77777777" w:rsidR="00DD2D5C" w:rsidRDefault="00DD2D5C" w:rsidP="0051271F">
      <w:pPr>
        <w:rPr>
          <w:rFonts w:ascii="Arial" w:eastAsia="Arial" w:hAnsi="Arial" w:cs="Arial"/>
          <w:b/>
          <w:sz w:val="24"/>
          <w:szCs w:val="24"/>
        </w:rPr>
      </w:pPr>
    </w:p>
    <w:p w14:paraId="66E55982" w14:textId="6F089132" w:rsidR="0051271F" w:rsidRDefault="0051271F" w:rsidP="0051271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Resources (articles / tutorials / videos):</w:t>
      </w:r>
    </w:p>
    <w:p w14:paraId="248889EB" w14:textId="42F14D9B" w:rsidR="00C149C6" w:rsidRDefault="00C149C6" w:rsidP="00151C2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Video</w:t>
      </w:r>
      <w:r w:rsidR="006A7FB7">
        <w:rPr>
          <w:rFonts w:ascii="Arial" w:hAnsi="Arial" w:cs="Arial"/>
        </w:rPr>
        <w:t>/Workshop</w:t>
      </w:r>
      <w:r>
        <w:rPr>
          <w:rFonts w:ascii="Arial" w:hAnsi="Arial" w:cs="Arial"/>
        </w:rPr>
        <w:t xml:space="preserve">: </w:t>
      </w:r>
      <w:hyperlink r:id="rId10" w:history="1">
        <w:r w:rsidRPr="00C149C6">
          <w:rPr>
            <w:rStyle w:val="Hyperlink"/>
            <w:rFonts w:ascii="Arial" w:hAnsi="Arial" w:cs="Arial"/>
            <w:lang w:val="en-US"/>
          </w:rPr>
          <w:t>NASA ML4EO Workshop 2020 - YouTube</w:t>
        </w:r>
      </w:hyperlink>
    </w:p>
    <w:p w14:paraId="4FC99001" w14:textId="1BC903E1" w:rsidR="00D60EDF" w:rsidRDefault="00D60EDF" w:rsidP="00151C2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Video</w:t>
      </w:r>
      <w:r w:rsidR="00B7275C">
        <w:rPr>
          <w:rFonts w:ascii="Arial" w:hAnsi="Arial" w:cs="Arial"/>
        </w:rPr>
        <w:t xml:space="preserve">/Tutorial: </w:t>
      </w:r>
      <w:hyperlink r:id="rId11" w:history="1">
        <w:r w:rsidR="00C857CB" w:rsidRPr="00C857CB">
          <w:rPr>
            <w:rStyle w:val="Hyperlink"/>
            <w:rFonts w:ascii="Arial" w:hAnsi="Arial" w:cs="Arial"/>
          </w:rPr>
          <w:t>FAO Webinar Series: Earth observation data for agricultural statistics</w:t>
        </w:r>
      </w:hyperlink>
    </w:p>
    <w:p w14:paraId="075434DB" w14:textId="22F2647B" w:rsidR="00C85855" w:rsidRPr="00C65C0E" w:rsidRDefault="00165704" w:rsidP="00151C2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Video: </w:t>
      </w:r>
      <w:hyperlink r:id="rId12" w:history="1">
        <w:r w:rsidRPr="00165704">
          <w:rPr>
            <w:rStyle w:val="Hyperlink"/>
            <w:rFonts w:ascii="Arial" w:hAnsi="Arial" w:cs="Arial"/>
            <w:lang w:val="en-US"/>
          </w:rPr>
          <w:t>Hanna Meyer - Machine learning for earth observation - YouTube</w:t>
        </w:r>
      </w:hyperlink>
    </w:p>
    <w:p w14:paraId="62100F52" w14:textId="1503E55A" w:rsidR="00312AF3" w:rsidRDefault="0082037D" w:rsidP="00151C2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Video/Online Courses: </w:t>
      </w:r>
      <w:r w:rsidR="00746825">
        <w:rPr>
          <w:rFonts w:ascii="Arial" w:hAnsi="Arial" w:cs="Arial"/>
        </w:rPr>
        <w:t>EO College</w:t>
      </w:r>
      <w:r w:rsidR="002C2B48">
        <w:rPr>
          <w:rFonts w:ascii="Arial" w:hAnsi="Arial" w:cs="Arial"/>
        </w:rPr>
        <w:t>:</w:t>
      </w:r>
    </w:p>
    <w:p w14:paraId="6BAA3AA3" w14:textId="61305AEC" w:rsidR="00746825" w:rsidRPr="00312AF3" w:rsidRDefault="00CA283A" w:rsidP="00151C21">
      <w:pPr>
        <w:pStyle w:val="ListParagraph"/>
        <w:numPr>
          <w:ilvl w:val="1"/>
          <w:numId w:val="16"/>
        </w:numPr>
        <w:rPr>
          <w:rStyle w:val="ui-provider"/>
          <w:rFonts w:ascii="Arial" w:hAnsi="Arial" w:cs="Arial"/>
        </w:rPr>
      </w:pPr>
      <w:r>
        <w:rPr>
          <w:rStyle w:val="ui-provider"/>
        </w:rPr>
        <w:t xml:space="preserve">Webpage </w:t>
      </w:r>
      <w:hyperlink r:id="rId13" w:history="1">
        <w:r w:rsidRPr="00F94D44">
          <w:rPr>
            <w:rStyle w:val="Hyperlink"/>
          </w:rPr>
          <w:t>https://eo-college.org</w:t>
        </w:r>
      </w:hyperlink>
    </w:p>
    <w:p w14:paraId="5689F5C4" w14:textId="2CC5C394" w:rsidR="00312AF3" w:rsidRDefault="00CA283A" w:rsidP="00151C21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Style w:val="ui-provider"/>
        </w:rPr>
        <w:t xml:space="preserve">YouTube Channel </w:t>
      </w:r>
      <w:hyperlink r:id="rId14" w:history="1">
        <w:r w:rsidR="00312AF3" w:rsidRPr="00CA283A">
          <w:rPr>
            <w:rStyle w:val="Hyperlink"/>
          </w:rPr>
          <w:t>https://www.youtube.com/@EOCollege</w:t>
        </w:r>
      </w:hyperlink>
    </w:p>
    <w:p w14:paraId="0307CC22" w14:textId="1B1ABBFB" w:rsidR="00B321C1" w:rsidRPr="000D72F9" w:rsidRDefault="00C65C0E" w:rsidP="00151C21">
      <w:pPr>
        <w:pStyle w:val="ListParagraph"/>
        <w:numPr>
          <w:ilvl w:val="0"/>
          <w:numId w:val="16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 xml:space="preserve">Resource: </w:t>
      </w:r>
      <w:r w:rsidR="00F0658C" w:rsidRPr="00F0658C">
        <w:rPr>
          <w:rFonts w:ascii="Arial" w:hAnsi="Arial" w:cs="Arial"/>
        </w:rPr>
        <w:t xml:space="preserve">Digital Earth Africa </w:t>
      </w:r>
      <w:hyperlink r:id="rId15" w:history="1">
        <w:r w:rsidR="00F0658C" w:rsidRPr="00F0658C">
          <w:rPr>
            <w:rStyle w:val="Hyperlink"/>
            <w:rFonts w:ascii="Arial" w:hAnsi="Arial" w:cs="Arial"/>
            <w:lang w:val="en-US"/>
          </w:rPr>
          <w:t>https://maps.digitalearth.africa</w:t>
        </w:r>
      </w:hyperlink>
    </w:p>
    <w:p w14:paraId="40151CC8" w14:textId="2ADDF2EC" w:rsidR="002E3735" w:rsidRPr="00B7569C" w:rsidRDefault="00C65C0E" w:rsidP="00151C21">
      <w:pPr>
        <w:pStyle w:val="ListParagraph"/>
        <w:numPr>
          <w:ilvl w:val="0"/>
          <w:numId w:val="16"/>
        </w:numPr>
        <w:rPr>
          <w:rStyle w:val="Hyperlink"/>
          <w:rFonts w:ascii="Arial" w:hAnsi="Arial" w:cs="Arial"/>
          <w:color w:val="auto"/>
          <w:u w:val="none"/>
        </w:rPr>
      </w:pPr>
      <w:r w:rsidRPr="00C65C0E">
        <w:rPr>
          <w:rFonts w:ascii="Arial" w:hAnsi="Arial" w:cs="Arial"/>
        </w:rPr>
        <w:t xml:space="preserve">Resource: </w:t>
      </w:r>
      <w:hyperlink r:id="rId16" w:history="1">
        <w:r w:rsidR="000D72F9" w:rsidRPr="00C65C0E">
          <w:rPr>
            <w:rStyle w:val="Hyperlink"/>
            <w:rFonts w:ascii="Arial" w:hAnsi="Arial" w:cs="Arial"/>
          </w:rPr>
          <w:t>ESA Copernicus Open Access Hub</w:t>
        </w:r>
      </w:hyperlink>
    </w:p>
    <w:p w14:paraId="659D31FB" w14:textId="74654085" w:rsidR="00B7569C" w:rsidRDefault="00B7569C" w:rsidP="00151C2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Resource: </w:t>
      </w:r>
      <w:r w:rsidR="007A1C5C">
        <w:rPr>
          <w:rFonts w:ascii="Arial" w:hAnsi="Arial" w:cs="Arial"/>
        </w:rPr>
        <w:t xml:space="preserve">Awesome Spectral Indices </w:t>
      </w:r>
      <w:hyperlink r:id="rId17" w:history="1">
        <w:r w:rsidR="007A1C5C" w:rsidRPr="007A1C5C">
          <w:rPr>
            <w:rStyle w:val="Hyperlink"/>
            <w:rFonts w:ascii="Arial" w:hAnsi="Arial" w:cs="Arial"/>
          </w:rPr>
          <w:t>https://awesome-ee-spectral-indices.readthedocs.io/en/latest/index.html</w:t>
        </w:r>
      </w:hyperlink>
    </w:p>
    <w:p w14:paraId="7DF9E44B" w14:textId="5D6433A5" w:rsidR="000D72F9" w:rsidRPr="000D72F9" w:rsidRDefault="000D72F9" w:rsidP="000D72F9">
      <w:pPr>
        <w:rPr>
          <w:rFonts w:ascii="Arial" w:hAnsi="Arial" w:cs="Arial"/>
        </w:rPr>
      </w:pPr>
    </w:p>
    <w:p w14:paraId="6E1883D0" w14:textId="77777777" w:rsidR="00B321C1" w:rsidRDefault="00B321C1" w:rsidP="17A625A8">
      <w:pPr>
        <w:jc w:val="both"/>
        <w:rPr>
          <w:rFonts w:ascii="Arial" w:eastAsia="Arial" w:hAnsi="Arial" w:cs="Arial"/>
          <w:sz w:val="32"/>
          <w:szCs w:val="32"/>
        </w:rPr>
      </w:pPr>
    </w:p>
    <w:p w14:paraId="4E4039F3" w14:textId="02EB5D2F" w:rsidR="00B321C1" w:rsidRDefault="00B321C1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501C87BA" w14:textId="77777777" w:rsidR="00B321C1" w:rsidRPr="000A0B52" w:rsidRDefault="00B321C1" w:rsidP="00B321C1"/>
    <w:p w14:paraId="718FBAE4" w14:textId="22531F5E" w:rsidR="00B321C1" w:rsidRPr="000A0B52" w:rsidRDefault="00B321C1" w:rsidP="00B321C1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6.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2</w:t>
      </w:r>
      <w:r w:rsidRPr="240C43F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B321C1">
        <w:rPr>
          <w:rFonts w:ascii="Arial" w:eastAsia="Arial" w:hAnsi="Arial" w:cs="Arial"/>
          <w:b/>
          <w:color w:val="000000" w:themeColor="text1"/>
          <w:sz w:val="32"/>
          <w:szCs w:val="32"/>
        </w:rPr>
        <w:t>Machine Learning methods &amp; considerations specific to EO data</w:t>
      </w:r>
    </w:p>
    <w:p w14:paraId="062528E5" w14:textId="5B3D7F11" w:rsidR="00C65C0E" w:rsidRPr="000A0B52" w:rsidRDefault="00C65C0E" w:rsidP="00C65C0E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6.2 </w:t>
      </w:r>
      <w:r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330"/>
        <w:gridCol w:w="6660"/>
      </w:tblGrid>
      <w:tr w:rsidR="00C65C0E" w14:paraId="01FD269F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9E7DE8" w14:textId="14E3B0BE" w:rsidR="00C65C0E" w:rsidRPr="00185742" w:rsidRDefault="00C65C0E" w:rsidP="00F100AD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52653F" w:rsidRPr="005265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Why is the Random Forest (RF) algorithm heavily applied in remote sensing?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7CC7E" w14:textId="42FF7678" w:rsidR="0052653F" w:rsidRPr="0052653F" w:rsidRDefault="0052653F" w:rsidP="0052653F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65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It's the only algorithm available</w:t>
            </w:r>
          </w:p>
          <w:p w14:paraId="13ACDCDC" w14:textId="4C80DA46" w:rsidR="0052653F" w:rsidRPr="00694141" w:rsidRDefault="0052653F" w:rsidP="0052653F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694141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Due to its performance, robustness, computational efficiency, and straightforward parametrization</w:t>
            </w:r>
          </w:p>
          <w:p w14:paraId="698001FD" w14:textId="77777777" w:rsidR="004C62E8" w:rsidRDefault="0052653F" w:rsidP="004C62E8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265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Because it's easy to learn</w:t>
            </w:r>
          </w:p>
          <w:p w14:paraId="3F7837B0" w14:textId="1FADCC36" w:rsidR="00C65C0E" w:rsidRPr="004C62E8" w:rsidRDefault="0052653F" w:rsidP="004C62E8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None of the above</w:t>
            </w:r>
          </w:p>
        </w:tc>
      </w:tr>
      <w:tr w:rsidR="00C65C0E" w14:paraId="2E0430BD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BF4068" w14:textId="160A7A2F" w:rsidR="00C65C0E" w:rsidRPr="00185742" w:rsidRDefault="00C65C0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C901D9" w:rsidRPr="00C90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is the role of support vectors in Support Vector Machines (SVM)?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5CBC17" w14:textId="15BB932A" w:rsidR="00C901D9" w:rsidRPr="00694141" w:rsidRDefault="00C901D9" w:rsidP="00C901D9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694141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They define the location of the hyperplane margin that separates different classes</w:t>
            </w:r>
          </w:p>
          <w:p w14:paraId="44A86F36" w14:textId="06ECD072" w:rsidR="00C901D9" w:rsidRPr="00C901D9" w:rsidRDefault="00C901D9" w:rsidP="00C901D9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0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add noise to the data</w:t>
            </w:r>
          </w:p>
          <w:p w14:paraId="65E14062" w14:textId="77777777" w:rsidR="004C62E8" w:rsidRDefault="00C901D9" w:rsidP="004C62E8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90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reduce the efficiency of the model</w:t>
            </w:r>
          </w:p>
          <w:p w14:paraId="58BB8C5A" w14:textId="0E7CD417" w:rsidR="00C65C0E" w:rsidRPr="004C62E8" w:rsidRDefault="00C901D9" w:rsidP="004C62E8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They decrease the computational time</w:t>
            </w:r>
          </w:p>
        </w:tc>
      </w:tr>
      <w:tr w:rsidR="00C65C0E" w14:paraId="79D2941E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CE868B" w14:textId="5BB7397C" w:rsidR="00C65C0E" w:rsidRPr="00185742" w:rsidRDefault="00C65C0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D9318A" w:rsidRPr="00D9318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 Convolutional Neural Networks (CNN), what's the purpose of adding more convolutional layers?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D53993" w14:textId="519C7C8E" w:rsidR="00D9318A" w:rsidRPr="00694141" w:rsidRDefault="00D9318A" w:rsidP="006D3A6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94141">
              <w:rPr>
                <w:rFonts w:ascii="Arial" w:hAnsi="Arial" w:cs="Arial"/>
                <w:sz w:val="20"/>
                <w:szCs w:val="20"/>
                <w:highlight w:val="yellow"/>
              </w:rPr>
              <w:t>To recognize more complex objects</w:t>
            </w:r>
          </w:p>
          <w:p w14:paraId="510E944B" w14:textId="489EAC59" w:rsidR="00D9318A" w:rsidRPr="006D3A6D" w:rsidRDefault="00D9318A" w:rsidP="006D3A6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6D3A6D">
              <w:rPr>
                <w:rFonts w:ascii="Arial" w:hAnsi="Arial" w:cs="Arial"/>
                <w:sz w:val="20"/>
                <w:szCs w:val="20"/>
              </w:rPr>
              <w:t>To reduce the complexity of the model</w:t>
            </w:r>
          </w:p>
          <w:p w14:paraId="375BDD8F" w14:textId="1C5ED87A" w:rsidR="00D9318A" w:rsidRPr="006D3A6D" w:rsidRDefault="00D9318A" w:rsidP="006D3A6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6D3A6D">
              <w:rPr>
                <w:rFonts w:ascii="Arial" w:hAnsi="Arial" w:cs="Arial"/>
                <w:sz w:val="20"/>
                <w:szCs w:val="20"/>
              </w:rPr>
              <w:t>To decrease computational time</w:t>
            </w:r>
          </w:p>
          <w:p w14:paraId="53297DF9" w14:textId="2B76F90B" w:rsidR="00C65C0E" w:rsidRPr="006D3A6D" w:rsidRDefault="00D9318A" w:rsidP="006D3A6D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6D3A6D">
              <w:rPr>
                <w:rFonts w:ascii="Arial" w:hAnsi="Arial" w:cs="Arial"/>
                <w:sz w:val="20"/>
                <w:szCs w:val="20"/>
              </w:rPr>
              <w:t>None of the above</w:t>
            </w:r>
          </w:p>
        </w:tc>
      </w:tr>
      <w:tr w:rsidR="00C65C0E" w14:paraId="7A9A6670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D67B4" w14:textId="320DAA9D" w:rsidR="00C65C0E" w:rsidRPr="00185742" w:rsidRDefault="0066306A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  <w:r w:rsidR="00C65C0E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BE493F" w:rsidRPr="00BE49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In </w:t>
            </w:r>
            <w:r w:rsidR="00BE49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evaluation</w:t>
            </w:r>
            <w:r w:rsidR="00BE493F" w:rsidRPr="00BE49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BE49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EO</w:t>
            </w:r>
            <w:r w:rsidR="003B6E9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map data classification</w:t>
            </w:r>
            <w:r w:rsidR="00BE493F" w:rsidRPr="00BE493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what does the F1 score represent?</w:t>
            </w:r>
          </w:p>
          <w:p w14:paraId="28402727" w14:textId="77777777" w:rsidR="00C65C0E" w:rsidRPr="00185742" w:rsidRDefault="00C65C0E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325F69" w14:textId="11F53929" w:rsidR="00503E69" w:rsidRPr="0066306A" w:rsidRDefault="00503E69" w:rsidP="00503E69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66306A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 xml:space="preserve">The harmonic mean of </w:t>
            </w:r>
            <w:r w:rsidR="003B6E98" w:rsidRPr="0066306A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precision and recall</w:t>
            </w:r>
          </w:p>
          <w:p w14:paraId="47831503" w14:textId="5D1EB67E" w:rsidR="00503E69" w:rsidRPr="00503E69" w:rsidRDefault="00503E69" w:rsidP="00503E69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03E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The arithmetic mean of </w:t>
            </w:r>
            <w:r w:rsidR="003B6E9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precision and recall</w:t>
            </w:r>
          </w:p>
          <w:p w14:paraId="552CF804" w14:textId="77777777" w:rsidR="004C62E8" w:rsidRDefault="00503E69" w:rsidP="004C62E8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03E6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The geometric mean of </w:t>
            </w:r>
            <w:r w:rsidR="003B6E9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precision and recall</w:t>
            </w:r>
          </w:p>
          <w:p w14:paraId="492DBC37" w14:textId="4BAD5F47" w:rsidR="00C65C0E" w:rsidRPr="004C62E8" w:rsidRDefault="00503E69" w:rsidP="004C62E8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The square root of the product of </w:t>
            </w:r>
            <w:r w:rsidR="003B6E9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precision and recall</w:t>
            </w:r>
          </w:p>
        </w:tc>
      </w:tr>
      <w:tr w:rsidR="00C65C0E" w14:paraId="24928488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58DC70" w14:textId="12BA2CE7" w:rsidR="00C65C0E" w:rsidRPr="00185742" w:rsidRDefault="0066306A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  <w:r w:rsidR="00C65C0E"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3B6E98" w:rsidRPr="003B6E9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Why is feature selection important in machine learning models?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465F07" w14:textId="29334B61" w:rsidR="003B6E98" w:rsidRPr="003B6E98" w:rsidRDefault="003B6E98" w:rsidP="003B6E98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6E98">
              <w:rPr>
                <w:rFonts w:ascii="Arial" w:hAnsi="Arial" w:cs="Arial"/>
                <w:color w:val="000000" w:themeColor="text1"/>
                <w:sz w:val="20"/>
                <w:szCs w:val="20"/>
              </w:rPr>
              <w:t>To reduce costs associated with data handling</w:t>
            </w:r>
          </w:p>
          <w:p w14:paraId="61B8790A" w14:textId="774932A7" w:rsidR="003B6E98" w:rsidRPr="003B6E98" w:rsidRDefault="003B6E98" w:rsidP="003B6E98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6E98">
              <w:rPr>
                <w:rFonts w:ascii="Arial" w:hAnsi="Arial" w:cs="Arial"/>
                <w:color w:val="000000" w:themeColor="text1"/>
                <w:sz w:val="20"/>
                <w:szCs w:val="20"/>
              </w:rPr>
              <w:t>To increase the model's performance by selecting the most informative features</w:t>
            </w:r>
          </w:p>
          <w:p w14:paraId="5BE969D0" w14:textId="77777777" w:rsidR="004C62E8" w:rsidRDefault="003B6E98" w:rsidP="004C62E8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6E98">
              <w:rPr>
                <w:rFonts w:ascii="Arial" w:hAnsi="Arial" w:cs="Arial"/>
                <w:color w:val="000000" w:themeColor="text1"/>
                <w:sz w:val="20"/>
                <w:szCs w:val="20"/>
              </w:rPr>
              <w:t>To reduce the complexity of the model</w:t>
            </w:r>
          </w:p>
          <w:p w14:paraId="539C0C59" w14:textId="00947F6F" w:rsidR="00C65C0E" w:rsidRPr="004C62E8" w:rsidRDefault="003B6E98" w:rsidP="004C62E8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All of the above</w:t>
            </w:r>
          </w:p>
        </w:tc>
      </w:tr>
    </w:tbl>
    <w:p w14:paraId="2DFE319B" w14:textId="77777777" w:rsidR="00007046" w:rsidRDefault="00007046" w:rsidP="0051271F">
      <w:pPr>
        <w:rPr>
          <w:rFonts w:ascii="Arial" w:eastAsia="Arial" w:hAnsi="Arial" w:cs="Arial"/>
          <w:b/>
          <w:sz w:val="24"/>
          <w:szCs w:val="24"/>
        </w:rPr>
      </w:pPr>
    </w:p>
    <w:p w14:paraId="0C581A46" w14:textId="2FDF8BAD" w:rsidR="0051271F" w:rsidRDefault="0051271F" w:rsidP="0051271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Resources (articles / tutorials / videos):</w:t>
      </w:r>
    </w:p>
    <w:p w14:paraId="2885595E" w14:textId="401F12A8" w:rsidR="00007046" w:rsidRPr="00007046" w:rsidRDefault="00007046" w:rsidP="0051271F">
      <w:pPr>
        <w:rPr>
          <w:rFonts w:ascii="Arial" w:eastAsia="Arial" w:hAnsi="Arial" w:cs="Arial"/>
          <w:bCs/>
        </w:rPr>
      </w:pPr>
      <w:r w:rsidRPr="00007046">
        <w:rPr>
          <w:rFonts w:ascii="Arial" w:eastAsia="Arial" w:hAnsi="Arial" w:cs="Arial"/>
          <w:bCs/>
        </w:rPr>
        <w:t>Ref. 6.1</w:t>
      </w:r>
    </w:p>
    <w:p w14:paraId="15D0E959" w14:textId="77777777" w:rsidR="00B321C1" w:rsidRPr="000A0B52" w:rsidRDefault="00B321C1" w:rsidP="00B321C1">
      <w:r w:rsidRPr="240C43FB">
        <w:rPr>
          <w:rFonts w:ascii="Arial" w:eastAsia="Arial" w:hAnsi="Arial" w:cs="Arial"/>
          <w:sz w:val="32"/>
          <w:szCs w:val="32"/>
        </w:rPr>
        <w:t xml:space="preserve">  </w:t>
      </w:r>
    </w:p>
    <w:p w14:paraId="042896B4" w14:textId="515AA21C" w:rsidR="00B321C1" w:rsidRPr="000A0B52" w:rsidRDefault="00B321C1" w:rsidP="00B321C1">
      <w:pPr>
        <w:jc w:val="both"/>
      </w:pPr>
    </w:p>
    <w:p w14:paraId="1A6281DC" w14:textId="77777777" w:rsidR="00B321C1" w:rsidRPr="000A0B52" w:rsidRDefault="00B321C1" w:rsidP="17A625A8">
      <w:pPr>
        <w:jc w:val="both"/>
      </w:pPr>
    </w:p>
    <w:p w14:paraId="2639FD43" w14:textId="2A287686" w:rsidR="000A0B52" w:rsidRPr="000A0B52" w:rsidRDefault="24A87F2C" w:rsidP="17A625A8">
      <w:pPr>
        <w:jc w:val="both"/>
      </w:pPr>
      <w:r w:rsidRPr="240C43FB">
        <w:rPr>
          <w:rFonts w:ascii="Arial" w:eastAsia="Arial" w:hAnsi="Arial" w:cs="Arial"/>
        </w:rPr>
        <w:t xml:space="preserve"> </w:t>
      </w:r>
    </w:p>
    <w:p w14:paraId="18274887" w14:textId="211345C3" w:rsidR="000A0B52" w:rsidRPr="000A0B52" w:rsidRDefault="000A0B52" w:rsidP="17A625A8"/>
    <w:p w14:paraId="7E4B5F13" w14:textId="018AE5CD" w:rsidR="00B321C1" w:rsidRDefault="24A87F2C" w:rsidP="17A625A8">
      <w:pPr>
        <w:rPr>
          <w:rFonts w:ascii="Calibri" w:eastAsia="Calibri" w:hAnsi="Calibri" w:cs="Calibri"/>
        </w:rPr>
      </w:pPr>
      <w:r w:rsidRPr="240C43FB">
        <w:rPr>
          <w:rFonts w:ascii="Calibri" w:eastAsia="Calibri" w:hAnsi="Calibri" w:cs="Calibri"/>
        </w:rPr>
        <w:t xml:space="preserve"> </w:t>
      </w:r>
    </w:p>
    <w:p w14:paraId="489EA75D" w14:textId="77777777" w:rsidR="00B321C1" w:rsidRDefault="00B321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2A5D843" w14:textId="77777777" w:rsidR="00B321C1" w:rsidRDefault="00B321C1" w:rsidP="00B321C1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098775FA" w14:textId="4CF85C6F" w:rsidR="00B321C1" w:rsidRPr="000A0B52" w:rsidRDefault="00B321C1" w:rsidP="00B321C1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6.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3</w:t>
      </w:r>
      <w:r w:rsidRPr="240C43F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B321C1">
        <w:rPr>
          <w:rFonts w:ascii="Arial" w:eastAsia="Arial" w:hAnsi="Arial" w:cs="Arial"/>
          <w:b/>
          <w:color w:val="000000" w:themeColor="text1"/>
          <w:sz w:val="32"/>
          <w:szCs w:val="32"/>
        </w:rPr>
        <w:t>Transfer learning (summary of popular open-source models available for fine tuning)</w:t>
      </w:r>
    </w:p>
    <w:p w14:paraId="0AF0A0D9" w14:textId="5E42510A" w:rsidR="00007046" w:rsidRPr="000A0B52" w:rsidRDefault="00007046" w:rsidP="00007046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6.3 </w:t>
      </w:r>
      <w:r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330"/>
        <w:gridCol w:w="6660"/>
      </w:tblGrid>
      <w:tr w:rsidR="00007046" w14:paraId="5018F6E2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57621F" w14:textId="04E3AE71" w:rsidR="00007046" w:rsidRPr="00185742" w:rsidRDefault="00007046" w:rsidP="00F100AD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F57999" w:rsidRPr="00F5799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is one of the main reasons for using transfer learning in Earth Observation (EO) applications?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C1F671" w14:textId="31BA9C14" w:rsidR="00F57999" w:rsidRPr="00F57999" w:rsidRDefault="00F57999" w:rsidP="00F5799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5799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is easier to implement than training models from scratch.</w:t>
            </w:r>
          </w:p>
          <w:p w14:paraId="161852F3" w14:textId="6D4F5775" w:rsidR="00F57999" w:rsidRPr="00B8331E" w:rsidRDefault="00F57999" w:rsidP="00F5799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8331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It requires less computational resources compared to training a base model on a large image dataset.</w:t>
            </w:r>
          </w:p>
          <w:p w14:paraId="10DD9DDE" w14:textId="77777777" w:rsidR="004C62E8" w:rsidRDefault="00F57999" w:rsidP="004C62E8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5799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provides more accurate results than other types of learning.</w:t>
            </w:r>
          </w:p>
          <w:p w14:paraId="15D96589" w14:textId="63AA21C0" w:rsidR="00007046" w:rsidRPr="004C62E8" w:rsidRDefault="00F57999" w:rsidP="004C62E8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is the only method that works with EO data.</w:t>
            </w:r>
          </w:p>
        </w:tc>
      </w:tr>
      <w:tr w:rsidR="00007046" w14:paraId="7472E054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C42C31" w14:textId="3D3D36CA" w:rsidR="00007046" w:rsidRPr="00185742" w:rsidRDefault="00007046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of the following is an advantage of using ResNet over other backbones for semantic segmentation?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0B2B4D" w14:textId="612B5677" w:rsidR="004C62E8" w:rsidRPr="004C62E8" w:rsidRDefault="004C62E8" w:rsidP="004C62E8">
            <w:pPr>
              <w:pStyle w:val="ListParagraph"/>
              <w:numPr>
                <w:ilvl w:val="1"/>
                <w:numId w:val="33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can be implemented in PyTorch.</w:t>
            </w:r>
          </w:p>
          <w:p w14:paraId="0088E96A" w14:textId="0B310823" w:rsidR="004C62E8" w:rsidRPr="00B8331E" w:rsidRDefault="004C62E8" w:rsidP="004C62E8">
            <w:pPr>
              <w:pStyle w:val="ListParagraph"/>
              <w:numPr>
                <w:ilvl w:val="1"/>
                <w:numId w:val="33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8331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It involves skip connections to overcome issues with vanishing gradients.</w:t>
            </w:r>
          </w:p>
          <w:p w14:paraId="1BAC015F" w14:textId="77777777" w:rsidR="004C62E8" w:rsidRDefault="004C62E8" w:rsidP="004C62E8">
            <w:pPr>
              <w:pStyle w:val="ListParagraph"/>
              <w:numPr>
                <w:ilvl w:val="1"/>
                <w:numId w:val="33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is the most complex implementation.</w:t>
            </w:r>
          </w:p>
          <w:p w14:paraId="0C780C0C" w14:textId="47C640AD" w:rsidR="00007046" w:rsidRPr="004C62E8" w:rsidRDefault="004C62E8" w:rsidP="004C62E8">
            <w:pPr>
              <w:pStyle w:val="ListParagraph"/>
              <w:numPr>
                <w:ilvl w:val="1"/>
                <w:numId w:val="33"/>
              </w:numPr>
              <w:ind w:left="36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is suitable for resource-limited devices.</w:t>
            </w:r>
          </w:p>
        </w:tc>
      </w:tr>
      <w:tr w:rsidR="00007046" w14:paraId="0541685B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4EAA7" w14:textId="418DF755" w:rsidR="00007046" w:rsidRPr="00185742" w:rsidRDefault="00007046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</w:t>
            </w:r>
            <w:r w:rsidR="00FA5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ich 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encoders </w:t>
            </w:r>
            <w:r w:rsidR="00FA5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is best-suited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A5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resource-limited devices?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4A4F6" w14:textId="504F5455" w:rsidR="004C62E8" w:rsidRPr="004C62E8" w:rsidRDefault="004C62E8" w:rsidP="004C62E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C62E8">
              <w:rPr>
                <w:rFonts w:ascii="Arial" w:hAnsi="Arial" w:cs="Arial"/>
                <w:sz w:val="20"/>
                <w:szCs w:val="20"/>
              </w:rPr>
              <w:t>VGG</w:t>
            </w:r>
          </w:p>
          <w:p w14:paraId="1AA95600" w14:textId="653C2A46" w:rsidR="004C62E8" w:rsidRPr="004C62E8" w:rsidRDefault="004C62E8" w:rsidP="004C62E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C62E8">
              <w:rPr>
                <w:rFonts w:ascii="Arial" w:hAnsi="Arial" w:cs="Arial"/>
                <w:sz w:val="20"/>
                <w:szCs w:val="20"/>
              </w:rPr>
              <w:t>ResNet</w:t>
            </w:r>
          </w:p>
          <w:p w14:paraId="6D54EF4D" w14:textId="117F4A42" w:rsidR="004C62E8" w:rsidRPr="00B8331E" w:rsidRDefault="004C62E8" w:rsidP="004C62E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8331E">
              <w:rPr>
                <w:rFonts w:ascii="Arial" w:hAnsi="Arial" w:cs="Arial"/>
                <w:sz w:val="20"/>
                <w:szCs w:val="20"/>
                <w:highlight w:val="yellow"/>
              </w:rPr>
              <w:t>MobileNet</w:t>
            </w:r>
          </w:p>
          <w:p w14:paraId="336D5ACE" w14:textId="2C05CA4B" w:rsidR="00007046" w:rsidRPr="004C62E8" w:rsidRDefault="004C62E8" w:rsidP="004C62E8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C62E8">
              <w:rPr>
                <w:rFonts w:ascii="Arial" w:hAnsi="Arial" w:cs="Arial"/>
                <w:sz w:val="20"/>
                <w:szCs w:val="20"/>
              </w:rPr>
              <w:t>Inception</w:t>
            </w:r>
          </w:p>
        </w:tc>
      </w:tr>
      <w:tr w:rsidR="00007046" w14:paraId="6CD36021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4D2488" w14:textId="66C5B595" w:rsidR="00007046" w:rsidRPr="00185742" w:rsidRDefault="00007046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C62E8"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is one of the challenges when using pre-trained models with EO data?</w:t>
            </w:r>
          </w:p>
          <w:p w14:paraId="5F7F3518" w14:textId="77777777" w:rsidR="00007046" w:rsidRPr="00185742" w:rsidRDefault="00007046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8CDCE" w14:textId="70ED110F" w:rsidR="004C62E8" w:rsidRPr="004C62E8" w:rsidRDefault="004C62E8" w:rsidP="004C62E8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models require large amounts of data for training.</w:t>
            </w:r>
          </w:p>
          <w:p w14:paraId="438C2CE1" w14:textId="3588E3DA" w:rsidR="004C62E8" w:rsidRPr="00273C43" w:rsidRDefault="004C62E8" w:rsidP="004C62E8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273C43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The models need new inputs to come with the number and size of dimensions as the source data used for training.</w:t>
            </w:r>
          </w:p>
          <w:p w14:paraId="5A009434" w14:textId="77777777" w:rsidR="004C62E8" w:rsidRDefault="004C62E8" w:rsidP="004C62E8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models do not perform well on large image datasets.</w:t>
            </w:r>
          </w:p>
          <w:p w14:paraId="3640BE5A" w14:textId="4AAFEC14" w:rsidR="00007046" w:rsidRPr="004C62E8" w:rsidRDefault="004C62E8" w:rsidP="004C62E8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C62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models cannot handle multispectral data or time series.</w:t>
            </w:r>
          </w:p>
        </w:tc>
      </w:tr>
      <w:tr w:rsidR="004C62E8" w14:paraId="7563C4F2" w14:textId="77777777" w:rsidTr="00F100AD">
        <w:trPr>
          <w:trHeight w:val="300"/>
        </w:trPr>
        <w:tc>
          <w:tcPr>
            <w:tcW w:w="233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264EE8" w14:textId="30B4DD83" w:rsidR="004C62E8" w:rsidRDefault="00DD2D5C" w:rsidP="00F100A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  <w:r w:rsidR="0044189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41895" w:rsidRPr="0044189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is a common data augmentation routine in EO data?</w:t>
            </w:r>
          </w:p>
        </w:tc>
        <w:tc>
          <w:tcPr>
            <w:tcW w:w="6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8AA6E8" w14:textId="2F9AAC13" w:rsidR="00441895" w:rsidRPr="00441895" w:rsidRDefault="00441895" w:rsidP="0044189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1895">
              <w:rPr>
                <w:rFonts w:ascii="Arial" w:hAnsi="Arial" w:cs="Arial"/>
                <w:color w:val="000000" w:themeColor="text1"/>
                <w:sz w:val="20"/>
                <w:szCs w:val="20"/>
              </w:rPr>
              <w:t>Reducing the size of the images.</w:t>
            </w:r>
          </w:p>
          <w:p w14:paraId="6531F2DD" w14:textId="3A4014B8" w:rsidR="00441895" w:rsidRPr="007108EF" w:rsidRDefault="00441895" w:rsidP="0044189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108EF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Random rotations and horizontal/vertical flips of the images.</w:t>
            </w:r>
          </w:p>
          <w:p w14:paraId="483EE74B" w14:textId="7CC6E3B3" w:rsidR="00441895" w:rsidRPr="00441895" w:rsidRDefault="00441895" w:rsidP="0044189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1895">
              <w:rPr>
                <w:rFonts w:ascii="Arial" w:hAnsi="Arial" w:cs="Arial"/>
                <w:color w:val="000000" w:themeColor="text1"/>
                <w:sz w:val="20"/>
                <w:szCs w:val="20"/>
              </w:rPr>
              <w:t>Changing the spectral information of the images.</w:t>
            </w:r>
          </w:p>
          <w:p w14:paraId="73AE00DB" w14:textId="13EF586C" w:rsidR="004C62E8" w:rsidRPr="00441895" w:rsidRDefault="00441895" w:rsidP="0044189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1895">
              <w:rPr>
                <w:rFonts w:ascii="Arial" w:hAnsi="Arial" w:cs="Arial"/>
                <w:color w:val="000000" w:themeColor="text1"/>
                <w:sz w:val="20"/>
                <w:szCs w:val="20"/>
              </w:rPr>
              <w:t>Increasing the pixel size of the images.</w:t>
            </w:r>
          </w:p>
        </w:tc>
      </w:tr>
    </w:tbl>
    <w:p w14:paraId="19E4E5E5" w14:textId="77777777" w:rsidR="00A91269" w:rsidRDefault="00A91269" w:rsidP="0051271F">
      <w:pPr>
        <w:rPr>
          <w:rFonts w:ascii="Arial" w:eastAsia="Arial" w:hAnsi="Arial" w:cs="Arial"/>
          <w:b/>
          <w:sz w:val="24"/>
          <w:szCs w:val="24"/>
        </w:rPr>
      </w:pPr>
    </w:p>
    <w:p w14:paraId="5E5ABAB6" w14:textId="6D7418B6" w:rsidR="0051271F" w:rsidRDefault="0051271F" w:rsidP="0051271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Resources (articles / tutorials / videos):</w:t>
      </w:r>
    </w:p>
    <w:p w14:paraId="5819273A" w14:textId="31A3ABF5" w:rsidR="00DD2D5C" w:rsidRPr="00007046" w:rsidRDefault="00DD2D5C" w:rsidP="00DD2D5C">
      <w:pPr>
        <w:rPr>
          <w:rFonts w:ascii="Arial" w:eastAsia="Arial" w:hAnsi="Arial" w:cs="Arial"/>
          <w:bCs/>
        </w:rPr>
      </w:pPr>
      <w:r w:rsidRPr="00007046">
        <w:rPr>
          <w:rFonts w:ascii="Arial" w:eastAsia="Arial" w:hAnsi="Arial" w:cs="Arial"/>
          <w:bCs/>
        </w:rPr>
        <w:t>Ref. 6.1</w:t>
      </w:r>
    </w:p>
    <w:p w14:paraId="6433C9BB" w14:textId="5802B3F6" w:rsidR="00B321C1" w:rsidRPr="000A0B52" w:rsidRDefault="00B321C1" w:rsidP="00B321C1"/>
    <w:p w14:paraId="6C16AFF9" w14:textId="27AC37A9" w:rsidR="00B321C1" w:rsidRPr="000A0B52" w:rsidRDefault="00B321C1" w:rsidP="00B321C1">
      <w:pPr>
        <w:jc w:val="both"/>
      </w:pPr>
    </w:p>
    <w:p w14:paraId="68EA59FB" w14:textId="77777777" w:rsidR="000A0B52" w:rsidRPr="000A0B52" w:rsidRDefault="000A0B52" w:rsidP="17A625A8"/>
    <w:p w14:paraId="452AAC48" w14:textId="5482B4F7" w:rsidR="000A0B52" w:rsidRPr="000A0B52" w:rsidRDefault="24A87F2C" w:rsidP="00436B7D">
      <w:r w:rsidRPr="240C43FB">
        <w:rPr>
          <w:rFonts w:ascii="Segoe UI" w:eastAsia="Segoe UI" w:hAnsi="Segoe UI" w:cs="Segoe UI"/>
          <w:color w:val="666666"/>
          <w:sz w:val="18"/>
          <w:szCs w:val="18"/>
        </w:rPr>
        <w:t xml:space="preserve"> </w:t>
      </w:r>
      <w:r w:rsidRPr="240C43FB">
        <w:rPr>
          <w:rFonts w:ascii="Calibri" w:eastAsia="Calibri" w:hAnsi="Calibri" w:cs="Calibri"/>
        </w:rPr>
        <w:t xml:space="preserve"> </w:t>
      </w:r>
    </w:p>
    <w:p w14:paraId="7881C5BF" w14:textId="132B12EA" w:rsidR="000A0B52" w:rsidRPr="000A0B52" w:rsidRDefault="000A0B52" w:rsidP="17A625A8">
      <w:pPr>
        <w:spacing w:line="257" w:lineRule="auto"/>
        <w:rPr>
          <w:rFonts w:ascii="Calibri" w:eastAsia="Calibri" w:hAnsi="Calibri" w:cs="Calibri"/>
          <w:lang w:val="pt-PT"/>
        </w:rPr>
      </w:pPr>
    </w:p>
    <w:p w14:paraId="79589C81" w14:textId="13B5AC58" w:rsidR="000A0B52" w:rsidRPr="000A0B52" w:rsidRDefault="000A0B52" w:rsidP="17A625A8">
      <w:pPr>
        <w:tabs>
          <w:tab w:val="left" w:pos="3015"/>
        </w:tabs>
        <w:rPr>
          <w:lang w:val="pt-PT"/>
        </w:rPr>
      </w:pPr>
    </w:p>
    <w:sectPr w:rsidR="000A0B52" w:rsidRPr="000A0B52" w:rsidSect="00084F5E">
      <w:headerReference w:type="default" r:id="rId18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82D8" w14:textId="77777777" w:rsidR="002212F7" w:rsidRDefault="002212F7" w:rsidP="00626E1B">
      <w:pPr>
        <w:spacing w:after="0" w:line="240" w:lineRule="auto"/>
      </w:pPr>
      <w:r>
        <w:separator/>
      </w:r>
    </w:p>
  </w:endnote>
  <w:endnote w:type="continuationSeparator" w:id="0">
    <w:p w14:paraId="098CC8C0" w14:textId="77777777" w:rsidR="002212F7" w:rsidRDefault="002212F7" w:rsidP="00626E1B">
      <w:pPr>
        <w:spacing w:after="0" w:line="240" w:lineRule="auto"/>
      </w:pPr>
      <w:r>
        <w:continuationSeparator/>
      </w:r>
    </w:p>
  </w:endnote>
  <w:endnote w:type="continuationNotice" w:id="1">
    <w:p w14:paraId="45D7FC11" w14:textId="77777777" w:rsidR="002212F7" w:rsidRDefault="00221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B550" w14:textId="77777777" w:rsidR="002212F7" w:rsidRDefault="002212F7" w:rsidP="00626E1B">
      <w:pPr>
        <w:spacing w:after="0" w:line="240" w:lineRule="auto"/>
      </w:pPr>
      <w:r>
        <w:separator/>
      </w:r>
    </w:p>
  </w:footnote>
  <w:footnote w:type="continuationSeparator" w:id="0">
    <w:p w14:paraId="2A32FBCB" w14:textId="77777777" w:rsidR="002212F7" w:rsidRDefault="002212F7" w:rsidP="00626E1B">
      <w:pPr>
        <w:spacing w:after="0" w:line="240" w:lineRule="auto"/>
      </w:pPr>
      <w:r>
        <w:continuationSeparator/>
      </w:r>
    </w:p>
  </w:footnote>
  <w:footnote w:type="continuationNotice" w:id="1">
    <w:p w14:paraId="6C450024" w14:textId="77777777" w:rsidR="002212F7" w:rsidRDefault="002212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4F0C52A8" w:rsidR="00CF448F" w:rsidRPr="00025D3B" w:rsidRDefault="002B69DE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6F3ABD0C" wp14:editId="795BD680">
          <wp:simplePos x="0" y="0"/>
          <wp:positionH relativeFrom="column">
            <wp:posOffset>3641725</wp:posOffset>
          </wp:positionH>
          <wp:positionV relativeFrom="paragraph">
            <wp:posOffset>54743</wp:posOffset>
          </wp:positionV>
          <wp:extent cx="2284762" cy="328117"/>
          <wp:effectExtent l="0" t="0" r="127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62" cy="328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0000"/>
        <w:sz w:val="20"/>
      </w:rPr>
      <w:drawing>
        <wp:anchor distT="0" distB="0" distL="114300" distR="114300" simplePos="0" relativeHeight="251658240" behindDoc="0" locked="0" layoutInCell="1" allowOverlap="1" wp14:anchorId="75D6D6EB" wp14:editId="13491D0D">
          <wp:simplePos x="0" y="0"/>
          <wp:positionH relativeFrom="column">
            <wp:posOffset>1826260</wp:posOffset>
          </wp:positionH>
          <wp:positionV relativeFrom="paragraph">
            <wp:posOffset>-75119</wp:posOffset>
          </wp:positionV>
          <wp:extent cx="1772028" cy="514898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2028" cy="514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025D3B">
      <w:rPr>
        <w:rFonts w:asciiTheme="minorBidi" w:hAnsiTheme="minorBidi"/>
        <w:sz w:val="20"/>
        <w:szCs w:val="20"/>
        <w:lang w:val="en-ZA"/>
      </w:rPr>
      <w:t>Train</w:t>
    </w:r>
    <w:r>
      <w:rPr>
        <w:rFonts w:asciiTheme="minorBidi" w:hAnsiTheme="minorBidi"/>
        <w:sz w:val="20"/>
        <w:szCs w:val="20"/>
        <w:lang w:val="en-ZA"/>
      </w:rPr>
      <w:t>ing</w:t>
    </w:r>
    <w:r w:rsidR="00CF448F" w:rsidRPr="00025D3B">
      <w:rPr>
        <w:rFonts w:asciiTheme="minorBidi" w:hAnsiTheme="minorBidi"/>
        <w:sz w:val="20"/>
        <w:szCs w:val="20"/>
        <w:lang w:val="en-ZA"/>
      </w:rPr>
      <w:t xml:space="preserve"> Manual: </w:t>
    </w:r>
    <w:r w:rsidR="00411C3E" w:rsidRPr="00025D3B">
      <w:rPr>
        <w:rFonts w:asciiTheme="minorBidi" w:hAnsiTheme="minorBidi"/>
        <w:sz w:val="20"/>
        <w:szCs w:val="20"/>
        <w:lang w:val="en-ZA"/>
      </w:rPr>
      <w:t>ML4EO</w:t>
    </w:r>
  </w:p>
  <w:p w14:paraId="53827A3C" w14:textId="77777777" w:rsidR="002E14A4" w:rsidRDefault="00CF448F" w:rsidP="002E14A4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</w:rPr>
    </w:pPr>
    <w:r w:rsidRPr="240C43FB">
      <w:rPr>
        <w:rFonts w:asciiTheme="minorBidi" w:hAnsiTheme="minorBidi"/>
        <w:sz w:val="20"/>
        <w:szCs w:val="20"/>
      </w:rPr>
      <w:t xml:space="preserve">Outline of </w:t>
    </w:r>
    <w:r w:rsidR="00411C3E" w:rsidRPr="240C43FB">
      <w:rPr>
        <w:rFonts w:asciiTheme="minorBidi" w:hAnsiTheme="minorBidi"/>
        <w:sz w:val="20"/>
        <w:szCs w:val="20"/>
      </w:rPr>
      <w:t xml:space="preserve">Module </w:t>
    </w:r>
    <w:r w:rsidR="002E14A4">
      <w:rPr>
        <w:rFonts w:asciiTheme="minorBidi" w:hAnsiTheme="minorBidi"/>
        <w:sz w:val="20"/>
        <w:szCs w:val="20"/>
      </w:rPr>
      <w:t xml:space="preserve">6: Predictive </w:t>
    </w:r>
  </w:p>
  <w:p w14:paraId="10EE833D" w14:textId="1AE40B01" w:rsidR="002B69DE" w:rsidRPr="002B69DE" w:rsidRDefault="002E14A4" w:rsidP="002E14A4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rFonts w:asciiTheme="minorBidi" w:hAnsiTheme="minorBidi"/>
        <w:sz w:val="20"/>
        <w:szCs w:val="20"/>
      </w:rPr>
      <w:t>Modelling using EO Data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3dblBMq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3A"/>
    <w:multiLevelType w:val="hybridMultilevel"/>
    <w:tmpl w:val="89B8E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A12"/>
    <w:multiLevelType w:val="hybridMultilevel"/>
    <w:tmpl w:val="FC4E08A8"/>
    <w:lvl w:ilvl="0" w:tplc="F07A02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75D6E"/>
    <w:multiLevelType w:val="hybridMultilevel"/>
    <w:tmpl w:val="327ABA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EF6A379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C798D"/>
    <w:multiLevelType w:val="hybridMultilevel"/>
    <w:tmpl w:val="6ED0ABA2"/>
    <w:lvl w:ilvl="0" w:tplc="070CD0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708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E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C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9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8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09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3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EB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6082"/>
    <w:multiLevelType w:val="hybridMultilevel"/>
    <w:tmpl w:val="02305CCA"/>
    <w:lvl w:ilvl="0" w:tplc="F07A02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36CA"/>
    <w:multiLevelType w:val="hybridMultilevel"/>
    <w:tmpl w:val="F5567F00"/>
    <w:lvl w:ilvl="0" w:tplc="139459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42B6"/>
    <w:multiLevelType w:val="hybridMultilevel"/>
    <w:tmpl w:val="4D202990"/>
    <w:lvl w:ilvl="0" w:tplc="01486B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84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04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6D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B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6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96C02"/>
    <w:multiLevelType w:val="hybridMultilevel"/>
    <w:tmpl w:val="A140BF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12844"/>
    <w:multiLevelType w:val="hybridMultilevel"/>
    <w:tmpl w:val="EB640DBE"/>
    <w:lvl w:ilvl="0" w:tplc="7472B6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92F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A3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0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87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A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A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5366E"/>
    <w:multiLevelType w:val="hybridMultilevel"/>
    <w:tmpl w:val="93AA6F70"/>
    <w:lvl w:ilvl="0" w:tplc="99327CC8">
      <w:start w:val="5"/>
      <w:numFmt w:val="decimal"/>
      <w:lvlText w:val="%1."/>
      <w:lvlJc w:val="left"/>
      <w:pPr>
        <w:ind w:left="720" w:hanging="360"/>
      </w:pPr>
    </w:lvl>
    <w:lvl w:ilvl="1" w:tplc="AC6C5B86">
      <w:start w:val="1"/>
      <w:numFmt w:val="lowerLetter"/>
      <w:lvlText w:val="%2."/>
      <w:lvlJc w:val="left"/>
      <w:pPr>
        <w:ind w:left="1440" w:hanging="360"/>
      </w:pPr>
    </w:lvl>
    <w:lvl w:ilvl="2" w:tplc="9208D540">
      <w:start w:val="1"/>
      <w:numFmt w:val="lowerRoman"/>
      <w:lvlText w:val="%3."/>
      <w:lvlJc w:val="right"/>
      <w:pPr>
        <w:ind w:left="2160" w:hanging="180"/>
      </w:pPr>
    </w:lvl>
    <w:lvl w:ilvl="3" w:tplc="96CC9C4C">
      <w:start w:val="1"/>
      <w:numFmt w:val="decimal"/>
      <w:lvlText w:val="%4."/>
      <w:lvlJc w:val="left"/>
      <w:pPr>
        <w:ind w:left="2880" w:hanging="360"/>
      </w:pPr>
    </w:lvl>
    <w:lvl w:ilvl="4" w:tplc="7CF06978">
      <w:start w:val="1"/>
      <w:numFmt w:val="lowerLetter"/>
      <w:lvlText w:val="%5."/>
      <w:lvlJc w:val="left"/>
      <w:pPr>
        <w:ind w:left="3600" w:hanging="360"/>
      </w:pPr>
    </w:lvl>
    <w:lvl w:ilvl="5" w:tplc="AA8C53E2">
      <w:start w:val="1"/>
      <w:numFmt w:val="lowerRoman"/>
      <w:lvlText w:val="%6."/>
      <w:lvlJc w:val="right"/>
      <w:pPr>
        <w:ind w:left="4320" w:hanging="180"/>
      </w:pPr>
    </w:lvl>
    <w:lvl w:ilvl="6" w:tplc="70E220D4">
      <w:start w:val="1"/>
      <w:numFmt w:val="decimal"/>
      <w:lvlText w:val="%7."/>
      <w:lvlJc w:val="left"/>
      <w:pPr>
        <w:ind w:left="5040" w:hanging="360"/>
      </w:pPr>
    </w:lvl>
    <w:lvl w:ilvl="7" w:tplc="B53AEB4A">
      <w:start w:val="1"/>
      <w:numFmt w:val="lowerLetter"/>
      <w:lvlText w:val="%8."/>
      <w:lvlJc w:val="left"/>
      <w:pPr>
        <w:ind w:left="5760" w:hanging="360"/>
      </w:pPr>
    </w:lvl>
    <w:lvl w:ilvl="8" w:tplc="2E8632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066C0"/>
    <w:multiLevelType w:val="hybridMultilevel"/>
    <w:tmpl w:val="4E7E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5B1B"/>
    <w:multiLevelType w:val="hybridMultilevel"/>
    <w:tmpl w:val="43125AF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514462"/>
    <w:multiLevelType w:val="hybridMultilevel"/>
    <w:tmpl w:val="43125AF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D013EA"/>
    <w:multiLevelType w:val="hybridMultilevel"/>
    <w:tmpl w:val="3A52E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574D9"/>
    <w:multiLevelType w:val="hybridMultilevel"/>
    <w:tmpl w:val="42203768"/>
    <w:lvl w:ilvl="0" w:tplc="5DAE3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96235"/>
    <w:multiLevelType w:val="hybridMultilevel"/>
    <w:tmpl w:val="93B40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B02A6E"/>
    <w:multiLevelType w:val="hybridMultilevel"/>
    <w:tmpl w:val="C7D0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92EE1"/>
    <w:multiLevelType w:val="hybridMultilevel"/>
    <w:tmpl w:val="69F2C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E628C"/>
    <w:multiLevelType w:val="hybridMultilevel"/>
    <w:tmpl w:val="C146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457C1"/>
    <w:multiLevelType w:val="hybridMultilevel"/>
    <w:tmpl w:val="A1BEA852"/>
    <w:lvl w:ilvl="0" w:tplc="F07A02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B6383F"/>
    <w:multiLevelType w:val="hybridMultilevel"/>
    <w:tmpl w:val="9CE0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484EB"/>
    <w:multiLevelType w:val="hybridMultilevel"/>
    <w:tmpl w:val="F342ABA0"/>
    <w:lvl w:ilvl="0" w:tplc="8A5A1E86">
      <w:start w:val="4"/>
      <w:numFmt w:val="decimal"/>
      <w:lvlText w:val="%1."/>
      <w:lvlJc w:val="left"/>
      <w:pPr>
        <w:ind w:left="720" w:hanging="360"/>
      </w:pPr>
    </w:lvl>
    <w:lvl w:ilvl="1" w:tplc="607AA712">
      <w:start w:val="1"/>
      <w:numFmt w:val="lowerLetter"/>
      <w:lvlText w:val="%2."/>
      <w:lvlJc w:val="left"/>
      <w:pPr>
        <w:ind w:left="1440" w:hanging="360"/>
      </w:pPr>
    </w:lvl>
    <w:lvl w:ilvl="2" w:tplc="08CCC8E6">
      <w:start w:val="1"/>
      <w:numFmt w:val="lowerRoman"/>
      <w:lvlText w:val="%3."/>
      <w:lvlJc w:val="right"/>
      <w:pPr>
        <w:ind w:left="2160" w:hanging="180"/>
      </w:pPr>
    </w:lvl>
    <w:lvl w:ilvl="3" w:tplc="CB283C78">
      <w:start w:val="1"/>
      <w:numFmt w:val="decimal"/>
      <w:lvlText w:val="%4."/>
      <w:lvlJc w:val="left"/>
      <w:pPr>
        <w:ind w:left="2880" w:hanging="360"/>
      </w:pPr>
    </w:lvl>
    <w:lvl w:ilvl="4" w:tplc="113EDB2C">
      <w:start w:val="1"/>
      <w:numFmt w:val="lowerLetter"/>
      <w:lvlText w:val="%5."/>
      <w:lvlJc w:val="left"/>
      <w:pPr>
        <w:ind w:left="3600" w:hanging="360"/>
      </w:pPr>
    </w:lvl>
    <w:lvl w:ilvl="5" w:tplc="B524DEEA">
      <w:start w:val="1"/>
      <w:numFmt w:val="lowerRoman"/>
      <w:lvlText w:val="%6."/>
      <w:lvlJc w:val="right"/>
      <w:pPr>
        <w:ind w:left="4320" w:hanging="180"/>
      </w:pPr>
    </w:lvl>
    <w:lvl w:ilvl="6" w:tplc="71BE0E7C">
      <w:start w:val="1"/>
      <w:numFmt w:val="decimal"/>
      <w:lvlText w:val="%7."/>
      <w:lvlJc w:val="left"/>
      <w:pPr>
        <w:ind w:left="5040" w:hanging="360"/>
      </w:pPr>
    </w:lvl>
    <w:lvl w:ilvl="7" w:tplc="00CE3814">
      <w:start w:val="1"/>
      <w:numFmt w:val="lowerLetter"/>
      <w:lvlText w:val="%8."/>
      <w:lvlJc w:val="left"/>
      <w:pPr>
        <w:ind w:left="5760" w:hanging="360"/>
      </w:pPr>
    </w:lvl>
    <w:lvl w:ilvl="8" w:tplc="C428E3A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D4742"/>
    <w:multiLevelType w:val="hybridMultilevel"/>
    <w:tmpl w:val="F45E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1D8"/>
    <w:multiLevelType w:val="hybridMultilevel"/>
    <w:tmpl w:val="677C7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10B5D"/>
    <w:multiLevelType w:val="hybridMultilevel"/>
    <w:tmpl w:val="DAC08E20"/>
    <w:lvl w:ilvl="0" w:tplc="58C4D2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252DE"/>
    <w:multiLevelType w:val="hybridMultilevel"/>
    <w:tmpl w:val="C27237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E89472"/>
    <w:multiLevelType w:val="hybridMultilevel"/>
    <w:tmpl w:val="BF98BBA2"/>
    <w:lvl w:ilvl="0" w:tplc="B9C684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4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C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A7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7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A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69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7075E"/>
    <w:multiLevelType w:val="hybridMultilevel"/>
    <w:tmpl w:val="00B43F32"/>
    <w:lvl w:ilvl="0" w:tplc="F07A02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97E448"/>
    <w:multiLevelType w:val="hybridMultilevel"/>
    <w:tmpl w:val="F7FAE74A"/>
    <w:lvl w:ilvl="0" w:tplc="B21A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D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0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0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8C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42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2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C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74B4C"/>
    <w:multiLevelType w:val="hybridMultilevel"/>
    <w:tmpl w:val="3B64C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234B5"/>
    <w:multiLevelType w:val="hybridMultilevel"/>
    <w:tmpl w:val="F146C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7763"/>
    <w:multiLevelType w:val="hybridMultilevel"/>
    <w:tmpl w:val="3BCED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763A3"/>
    <w:multiLevelType w:val="hybridMultilevel"/>
    <w:tmpl w:val="5D54BBE0"/>
    <w:lvl w:ilvl="0" w:tplc="F07A02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A1091"/>
    <w:multiLevelType w:val="hybridMultilevel"/>
    <w:tmpl w:val="D860732E"/>
    <w:lvl w:ilvl="0" w:tplc="110A28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CA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C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2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A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61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85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E9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DAB38"/>
    <w:multiLevelType w:val="hybridMultilevel"/>
    <w:tmpl w:val="029209E0"/>
    <w:lvl w:ilvl="0" w:tplc="594058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84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2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86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2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8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D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A0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A3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17EF3"/>
    <w:multiLevelType w:val="hybridMultilevel"/>
    <w:tmpl w:val="92CC0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D487D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2C54C2"/>
    <w:multiLevelType w:val="hybridMultilevel"/>
    <w:tmpl w:val="E2686E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DFBA92F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A00D6"/>
    <w:multiLevelType w:val="hybridMultilevel"/>
    <w:tmpl w:val="DE98E69C"/>
    <w:lvl w:ilvl="0" w:tplc="8F6A38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E2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47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6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5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C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C2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03377"/>
    <w:multiLevelType w:val="hybridMultilevel"/>
    <w:tmpl w:val="13040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2F17C"/>
    <w:multiLevelType w:val="hybridMultilevel"/>
    <w:tmpl w:val="7C1CA2DC"/>
    <w:lvl w:ilvl="0" w:tplc="6AB05DB6">
      <w:start w:val="6"/>
      <w:numFmt w:val="decimal"/>
      <w:lvlText w:val="%1."/>
      <w:lvlJc w:val="left"/>
      <w:pPr>
        <w:ind w:left="720" w:hanging="360"/>
      </w:pPr>
    </w:lvl>
    <w:lvl w:ilvl="1" w:tplc="A1526F2C">
      <w:start w:val="1"/>
      <w:numFmt w:val="lowerLetter"/>
      <w:lvlText w:val="%2."/>
      <w:lvlJc w:val="left"/>
      <w:pPr>
        <w:ind w:left="1440" w:hanging="360"/>
      </w:pPr>
    </w:lvl>
    <w:lvl w:ilvl="2" w:tplc="5D2CBF7C">
      <w:start w:val="1"/>
      <w:numFmt w:val="lowerRoman"/>
      <w:lvlText w:val="%3."/>
      <w:lvlJc w:val="right"/>
      <w:pPr>
        <w:ind w:left="2160" w:hanging="180"/>
      </w:pPr>
    </w:lvl>
    <w:lvl w:ilvl="3" w:tplc="93B882E2">
      <w:start w:val="1"/>
      <w:numFmt w:val="decimal"/>
      <w:lvlText w:val="%4."/>
      <w:lvlJc w:val="left"/>
      <w:pPr>
        <w:ind w:left="2880" w:hanging="360"/>
      </w:pPr>
    </w:lvl>
    <w:lvl w:ilvl="4" w:tplc="A134DA62">
      <w:start w:val="1"/>
      <w:numFmt w:val="lowerLetter"/>
      <w:lvlText w:val="%5."/>
      <w:lvlJc w:val="left"/>
      <w:pPr>
        <w:ind w:left="3600" w:hanging="360"/>
      </w:pPr>
    </w:lvl>
    <w:lvl w:ilvl="5" w:tplc="7C36AE94">
      <w:start w:val="1"/>
      <w:numFmt w:val="lowerRoman"/>
      <w:lvlText w:val="%6."/>
      <w:lvlJc w:val="right"/>
      <w:pPr>
        <w:ind w:left="4320" w:hanging="180"/>
      </w:pPr>
    </w:lvl>
    <w:lvl w:ilvl="6" w:tplc="FBA0DE00">
      <w:start w:val="1"/>
      <w:numFmt w:val="decimal"/>
      <w:lvlText w:val="%7."/>
      <w:lvlJc w:val="left"/>
      <w:pPr>
        <w:ind w:left="5040" w:hanging="360"/>
      </w:pPr>
    </w:lvl>
    <w:lvl w:ilvl="7" w:tplc="2952A9EE">
      <w:start w:val="1"/>
      <w:numFmt w:val="lowerLetter"/>
      <w:lvlText w:val="%8."/>
      <w:lvlJc w:val="left"/>
      <w:pPr>
        <w:ind w:left="5760" w:hanging="360"/>
      </w:pPr>
    </w:lvl>
    <w:lvl w:ilvl="8" w:tplc="BE2E6FB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E15E3"/>
    <w:multiLevelType w:val="hybridMultilevel"/>
    <w:tmpl w:val="4A6EEEF2"/>
    <w:lvl w:ilvl="0" w:tplc="7A185A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52A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6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0D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81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9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3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56CB6"/>
    <w:multiLevelType w:val="hybridMultilevel"/>
    <w:tmpl w:val="7E68C9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F01786"/>
    <w:multiLevelType w:val="hybridMultilevel"/>
    <w:tmpl w:val="349A57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AC4D71"/>
    <w:multiLevelType w:val="hybridMultilevel"/>
    <w:tmpl w:val="0F185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803810">
    <w:abstractNumId w:val="3"/>
  </w:num>
  <w:num w:numId="2" w16cid:durableId="306666744">
    <w:abstractNumId w:val="39"/>
  </w:num>
  <w:num w:numId="3" w16cid:durableId="217057825">
    <w:abstractNumId w:val="6"/>
  </w:num>
  <w:num w:numId="4" w16cid:durableId="1059791568">
    <w:abstractNumId w:val="9"/>
  </w:num>
  <w:num w:numId="5" w16cid:durableId="2049451600">
    <w:abstractNumId w:val="28"/>
  </w:num>
  <w:num w:numId="6" w16cid:durableId="1195384343">
    <w:abstractNumId w:val="21"/>
  </w:num>
  <w:num w:numId="7" w16cid:durableId="1182279285">
    <w:abstractNumId w:val="40"/>
  </w:num>
  <w:num w:numId="8" w16cid:durableId="508716313">
    <w:abstractNumId w:val="26"/>
  </w:num>
  <w:num w:numId="9" w16cid:durableId="55859588">
    <w:abstractNumId w:val="8"/>
  </w:num>
  <w:num w:numId="10" w16cid:durableId="1421414684">
    <w:abstractNumId w:val="33"/>
  </w:num>
  <w:num w:numId="11" w16cid:durableId="955218637">
    <w:abstractNumId w:val="34"/>
  </w:num>
  <w:num w:numId="12" w16cid:durableId="1899432618">
    <w:abstractNumId w:val="37"/>
  </w:num>
  <w:num w:numId="13" w16cid:durableId="543756483">
    <w:abstractNumId w:val="22"/>
  </w:num>
  <w:num w:numId="14" w16cid:durableId="1267345648">
    <w:abstractNumId w:val="18"/>
  </w:num>
  <w:num w:numId="15" w16cid:durableId="1168401194">
    <w:abstractNumId w:val="10"/>
  </w:num>
  <w:num w:numId="16" w16cid:durableId="317927531">
    <w:abstractNumId w:val="20"/>
  </w:num>
  <w:num w:numId="17" w16cid:durableId="711810484">
    <w:abstractNumId w:val="5"/>
  </w:num>
  <w:num w:numId="18" w16cid:durableId="1652320874">
    <w:abstractNumId w:val="14"/>
  </w:num>
  <w:num w:numId="19" w16cid:durableId="1186752226">
    <w:abstractNumId w:val="42"/>
  </w:num>
  <w:num w:numId="20" w16cid:durableId="1514030793">
    <w:abstractNumId w:val="41"/>
  </w:num>
  <w:num w:numId="21" w16cid:durableId="1290013481">
    <w:abstractNumId w:val="35"/>
  </w:num>
  <w:num w:numId="22" w16cid:durableId="1657689181">
    <w:abstractNumId w:val="7"/>
  </w:num>
  <w:num w:numId="23" w16cid:durableId="417869676">
    <w:abstractNumId w:val="36"/>
  </w:num>
  <w:num w:numId="24" w16cid:durableId="542598599">
    <w:abstractNumId w:val="25"/>
  </w:num>
  <w:num w:numId="25" w16cid:durableId="1355154275">
    <w:abstractNumId w:val="12"/>
  </w:num>
  <w:num w:numId="26" w16cid:durableId="1693264192">
    <w:abstractNumId w:val="11"/>
  </w:num>
  <w:num w:numId="27" w16cid:durableId="1106193185">
    <w:abstractNumId w:val="30"/>
  </w:num>
  <w:num w:numId="28" w16cid:durableId="1629625111">
    <w:abstractNumId w:val="38"/>
  </w:num>
  <w:num w:numId="29" w16cid:durableId="1302887479">
    <w:abstractNumId w:val="29"/>
  </w:num>
  <w:num w:numId="30" w16cid:durableId="1917131950">
    <w:abstractNumId w:val="43"/>
  </w:num>
  <w:num w:numId="31" w16cid:durableId="1314021508">
    <w:abstractNumId w:val="15"/>
  </w:num>
  <w:num w:numId="32" w16cid:durableId="673990929">
    <w:abstractNumId w:val="0"/>
  </w:num>
  <w:num w:numId="33" w16cid:durableId="821116364">
    <w:abstractNumId w:val="2"/>
  </w:num>
  <w:num w:numId="34" w16cid:durableId="1330792384">
    <w:abstractNumId w:val="23"/>
  </w:num>
  <w:num w:numId="35" w16cid:durableId="675499116">
    <w:abstractNumId w:val="13"/>
  </w:num>
  <w:num w:numId="36" w16cid:durableId="1936740988">
    <w:abstractNumId w:val="31"/>
  </w:num>
  <w:num w:numId="37" w16cid:durableId="795104851">
    <w:abstractNumId w:val="16"/>
  </w:num>
  <w:num w:numId="38" w16cid:durableId="1363440348">
    <w:abstractNumId w:val="17"/>
  </w:num>
  <w:num w:numId="39" w16cid:durableId="1173296791">
    <w:abstractNumId w:val="19"/>
  </w:num>
  <w:num w:numId="40" w16cid:durableId="978262087">
    <w:abstractNumId w:val="27"/>
  </w:num>
  <w:num w:numId="41" w16cid:durableId="1119640517">
    <w:abstractNumId w:val="32"/>
  </w:num>
  <w:num w:numId="42" w16cid:durableId="985210012">
    <w:abstractNumId w:val="1"/>
  </w:num>
  <w:num w:numId="43" w16cid:durableId="1599754752">
    <w:abstractNumId w:val="4"/>
  </w:num>
  <w:num w:numId="44" w16cid:durableId="438766161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de-DE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0036D"/>
    <w:rsid w:val="00007046"/>
    <w:rsid w:val="0001077D"/>
    <w:rsid w:val="0001535E"/>
    <w:rsid w:val="00025D3B"/>
    <w:rsid w:val="00034BA4"/>
    <w:rsid w:val="000516D2"/>
    <w:rsid w:val="0006092F"/>
    <w:rsid w:val="00074303"/>
    <w:rsid w:val="00080369"/>
    <w:rsid w:val="000821B8"/>
    <w:rsid w:val="00084F5E"/>
    <w:rsid w:val="00087ADB"/>
    <w:rsid w:val="000A058C"/>
    <w:rsid w:val="000A0B52"/>
    <w:rsid w:val="000A642A"/>
    <w:rsid w:val="000B5CC5"/>
    <w:rsid w:val="000B63F4"/>
    <w:rsid w:val="000C50D0"/>
    <w:rsid w:val="000C569E"/>
    <w:rsid w:val="000D20EE"/>
    <w:rsid w:val="000D3489"/>
    <w:rsid w:val="000D72F9"/>
    <w:rsid w:val="000D7AB5"/>
    <w:rsid w:val="000D7E63"/>
    <w:rsid w:val="000F7193"/>
    <w:rsid w:val="00100106"/>
    <w:rsid w:val="001011C9"/>
    <w:rsid w:val="00104FD6"/>
    <w:rsid w:val="001107B4"/>
    <w:rsid w:val="001111C1"/>
    <w:rsid w:val="00114A66"/>
    <w:rsid w:val="00127DAD"/>
    <w:rsid w:val="001443DD"/>
    <w:rsid w:val="001473CE"/>
    <w:rsid w:val="00151C21"/>
    <w:rsid w:val="0016269A"/>
    <w:rsid w:val="0016330D"/>
    <w:rsid w:val="00165704"/>
    <w:rsid w:val="00184106"/>
    <w:rsid w:val="00194A97"/>
    <w:rsid w:val="001A545B"/>
    <w:rsid w:val="001A749C"/>
    <w:rsid w:val="001B4BF0"/>
    <w:rsid w:val="001D2685"/>
    <w:rsid w:val="001D5338"/>
    <w:rsid w:val="001E5326"/>
    <w:rsid w:val="001F455E"/>
    <w:rsid w:val="001F5B88"/>
    <w:rsid w:val="00213655"/>
    <w:rsid w:val="002212F7"/>
    <w:rsid w:val="0023190A"/>
    <w:rsid w:val="00232DF3"/>
    <w:rsid w:val="00244070"/>
    <w:rsid w:val="00261506"/>
    <w:rsid w:val="00271B61"/>
    <w:rsid w:val="00273C43"/>
    <w:rsid w:val="00275E1A"/>
    <w:rsid w:val="00287F14"/>
    <w:rsid w:val="002A5454"/>
    <w:rsid w:val="002B69DE"/>
    <w:rsid w:val="002C1BB9"/>
    <w:rsid w:val="002C27B3"/>
    <w:rsid w:val="002C2B48"/>
    <w:rsid w:val="002C5932"/>
    <w:rsid w:val="002D06F1"/>
    <w:rsid w:val="002D286C"/>
    <w:rsid w:val="002E14A4"/>
    <w:rsid w:val="002E1C05"/>
    <w:rsid w:val="002E3735"/>
    <w:rsid w:val="002E482B"/>
    <w:rsid w:val="002E563E"/>
    <w:rsid w:val="002F5A12"/>
    <w:rsid w:val="00302399"/>
    <w:rsid w:val="0030442A"/>
    <w:rsid w:val="00304C85"/>
    <w:rsid w:val="00306EF3"/>
    <w:rsid w:val="00312AF3"/>
    <w:rsid w:val="00316892"/>
    <w:rsid w:val="00320303"/>
    <w:rsid w:val="00323E60"/>
    <w:rsid w:val="00324B11"/>
    <w:rsid w:val="00332248"/>
    <w:rsid w:val="00336C9C"/>
    <w:rsid w:val="00337178"/>
    <w:rsid w:val="00346123"/>
    <w:rsid w:val="00357539"/>
    <w:rsid w:val="003618BA"/>
    <w:rsid w:val="0037454B"/>
    <w:rsid w:val="00374F89"/>
    <w:rsid w:val="0037554E"/>
    <w:rsid w:val="00376FBA"/>
    <w:rsid w:val="00381442"/>
    <w:rsid w:val="00381CEC"/>
    <w:rsid w:val="00382514"/>
    <w:rsid w:val="0039149E"/>
    <w:rsid w:val="003A02A8"/>
    <w:rsid w:val="003A09BC"/>
    <w:rsid w:val="003A0D53"/>
    <w:rsid w:val="003A75A3"/>
    <w:rsid w:val="003B4D95"/>
    <w:rsid w:val="003B6E98"/>
    <w:rsid w:val="003C2558"/>
    <w:rsid w:val="003D1B73"/>
    <w:rsid w:val="003D4D89"/>
    <w:rsid w:val="003D732A"/>
    <w:rsid w:val="003E1838"/>
    <w:rsid w:val="003E6EFD"/>
    <w:rsid w:val="003F02D0"/>
    <w:rsid w:val="004070F1"/>
    <w:rsid w:val="00411C3E"/>
    <w:rsid w:val="00415B24"/>
    <w:rsid w:val="00421AF9"/>
    <w:rsid w:val="00425D10"/>
    <w:rsid w:val="00436B7D"/>
    <w:rsid w:val="00441895"/>
    <w:rsid w:val="00445FF0"/>
    <w:rsid w:val="00450D41"/>
    <w:rsid w:val="004516FA"/>
    <w:rsid w:val="004732B0"/>
    <w:rsid w:val="00473B50"/>
    <w:rsid w:val="00477A45"/>
    <w:rsid w:val="00481B4C"/>
    <w:rsid w:val="0049438B"/>
    <w:rsid w:val="0049543F"/>
    <w:rsid w:val="004A28D3"/>
    <w:rsid w:val="004A2BE9"/>
    <w:rsid w:val="004A2E31"/>
    <w:rsid w:val="004B2504"/>
    <w:rsid w:val="004C1E91"/>
    <w:rsid w:val="004C62E8"/>
    <w:rsid w:val="004D1AB9"/>
    <w:rsid w:val="004D287E"/>
    <w:rsid w:val="004D6A15"/>
    <w:rsid w:val="004F0CE5"/>
    <w:rsid w:val="004F2A55"/>
    <w:rsid w:val="00500C21"/>
    <w:rsid w:val="0050338C"/>
    <w:rsid w:val="00503E69"/>
    <w:rsid w:val="0051271F"/>
    <w:rsid w:val="00525E14"/>
    <w:rsid w:val="00525E87"/>
    <w:rsid w:val="0052653F"/>
    <w:rsid w:val="005301D3"/>
    <w:rsid w:val="0054161C"/>
    <w:rsid w:val="005427B1"/>
    <w:rsid w:val="00552D03"/>
    <w:rsid w:val="005770F0"/>
    <w:rsid w:val="00584349"/>
    <w:rsid w:val="00585E28"/>
    <w:rsid w:val="00594F31"/>
    <w:rsid w:val="005956A3"/>
    <w:rsid w:val="0059600E"/>
    <w:rsid w:val="005A1B02"/>
    <w:rsid w:val="005C067C"/>
    <w:rsid w:val="005C5386"/>
    <w:rsid w:val="005D0C0C"/>
    <w:rsid w:val="005D1091"/>
    <w:rsid w:val="005D443E"/>
    <w:rsid w:val="005E78C2"/>
    <w:rsid w:val="005F0F3D"/>
    <w:rsid w:val="005F26B0"/>
    <w:rsid w:val="005F3D09"/>
    <w:rsid w:val="005F7D26"/>
    <w:rsid w:val="0060482F"/>
    <w:rsid w:val="00604FBC"/>
    <w:rsid w:val="00613304"/>
    <w:rsid w:val="00615D19"/>
    <w:rsid w:val="0061729B"/>
    <w:rsid w:val="00622113"/>
    <w:rsid w:val="00626E1B"/>
    <w:rsid w:val="00642779"/>
    <w:rsid w:val="006510FC"/>
    <w:rsid w:val="006529EB"/>
    <w:rsid w:val="00653F76"/>
    <w:rsid w:val="006600BE"/>
    <w:rsid w:val="0066306A"/>
    <w:rsid w:val="0066331E"/>
    <w:rsid w:val="0066462A"/>
    <w:rsid w:val="00674488"/>
    <w:rsid w:val="00680710"/>
    <w:rsid w:val="00686FCA"/>
    <w:rsid w:val="00687C05"/>
    <w:rsid w:val="00690A9F"/>
    <w:rsid w:val="00694141"/>
    <w:rsid w:val="006A3116"/>
    <w:rsid w:val="006A5FAF"/>
    <w:rsid w:val="006A7FB7"/>
    <w:rsid w:val="006B1352"/>
    <w:rsid w:val="006B4F76"/>
    <w:rsid w:val="006C353C"/>
    <w:rsid w:val="006C5763"/>
    <w:rsid w:val="006D21DA"/>
    <w:rsid w:val="006D3A6D"/>
    <w:rsid w:val="006D7F4B"/>
    <w:rsid w:val="006E1E84"/>
    <w:rsid w:val="00706C6E"/>
    <w:rsid w:val="007106E7"/>
    <w:rsid w:val="007108EF"/>
    <w:rsid w:val="00715375"/>
    <w:rsid w:val="00715FD6"/>
    <w:rsid w:val="00723155"/>
    <w:rsid w:val="0073000C"/>
    <w:rsid w:val="00731DBC"/>
    <w:rsid w:val="00732B87"/>
    <w:rsid w:val="00733830"/>
    <w:rsid w:val="00734AA9"/>
    <w:rsid w:val="007356C5"/>
    <w:rsid w:val="00746618"/>
    <w:rsid w:val="00746825"/>
    <w:rsid w:val="00746A3A"/>
    <w:rsid w:val="00750DDD"/>
    <w:rsid w:val="00757296"/>
    <w:rsid w:val="007779C8"/>
    <w:rsid w:val="00780655"/>
    <w:rsid w:val="00782ED1"/>
    <w:rsid w:val="00787C2C"/>
    <w:rsid w:val="00791D22"/>
    <w:rsid w:val="007A0377"/>
    <w:rsid w:val="007A1C5C"/>
    <w:rsid w:val="007A20DD"/>
    <w:rsid w:val="007A7577"/>
    <w:rsid w:val="007B0EAF"/>
    <w:rsid w:val="007B56CD"/>
    <w:rsid w:val="007B6C24"/>
    <w:rsid w:val="007E1F0D"/>
    <w:rsid w:val="008157C0"/>
    <w:rsid w:val="0082037D"/>
    <w:rsid w:val="00821CD5"/>
    <w:rsid w:val="008258B1"/>
    <w:rsid w:val="00826702"/>
    <w:rsid w:val="00826BA9"/>
    <w:rsid w:val="00831680"/>
    <w:rsid w:val="00831755"/>
    <w:rsid w:val="008458B7"/>
    <w:rsid w:val="00846CAD"/>
    <w:rsid w:val="0084730B"/>
    <w:rsid w:val="008625FC"/>
    <w:rsid w:val="00862FCB"/>
    <w:rsid w:val="0086417B"/>
    <w:rsid w:val="00886D58"/>
    <w:rsid w:val="008905DA"/>
    <w:rsid w:val="0089192F"/>
    <w:rsid w:val="00895603"/>
    <w:rsid w:val="008A3DE2"/>
    <w:rsid w:val="008B68DC"/>
    <w:rsid w:val="008C585A"/>
    <w:rsid w:val="008D006B"/>
    <w:rsid w:val="008D6413"/>
    <w:rsid w:val="008E0E61"/>
    <w:rsid w:val="008E6694"/>
    <w:rsid w:val="008F5892"/>
    <w:rsid w:val="00912533"/>
    <w:rsid w:val="00916088"/>
    <w:rsid w:val="00917A2A"/>
    <w:rsid w:val="0092740A"/>
    <w:rsid w:val="00931A89"/>
    <w:rsid w:val="00940D5C"/>
    <w:rsid w:val="0095534A"/>
    <w:rsid w:val="009617E5"/>
    <w:rsid w:val="00977216"/>
    <w:rsid w:val="00982691"/>
    <w:rsid w:val="00984A52"/>
    <w:rsid w:val="00985EAA"/>
    <w:rsid w:val="00990420"/>
    <w:rsid w:val="00992EFD"/>
    <w:rsid w:val="00996951"/>
    <w:rsid w:val="009A476A"/>
    <w:rsid w:val="009B3138"/>
    <w:rsid w:val="009B7D6A"/>
    <w:rsid w:val="009D3C7D"/>
    <w:rsid w:val="009D5807"/>
    <w:rsid w:val="009E01BA"/>
    <w:rsid w:val="009E2531"/>
    <w:rsid w:val="009F6ADC"/>
    <w:rsid w:val="00A04514"/>
    <w:rsid w:val="00A053B6"/>
    <w:rsid w:val="00A07F7E"/>
    <w:rsid w:val="00A22F72"/>
    <w:rsid w:val="00A24403"/>
    <w:rsid w:val="00A441D8"/>
    <w:rsid w:val="00A45FA9"/>
    <w:rsid w:val="00A53D53"/>
    <w:rsid w:val="00A55957"/>
    <w:rsid w:val="00A62908"/>
    <w:rsid w:val="00A66A31"/>
    <w:rsid w:val="00A74822"/>
    <w:rsid w:val="00A81B78"/>
    <w:rsid w:val="00A82AC4"/>
    <w:rsid w:val="00A85607"/>
    <w:rsid w:val="00A8689D"/>
    <w:rsid w:val="00A91269"/>
    <w:rsid w:val="00A931F6"/>
    <w:rsid w:val="00A952B0"/>
    <w:rsid w:val="00AA248B"/>
    <w:rsid w:val="00AA583B"/>
    <w:rsid w:val="00AA6CFE"/>
    <w:rsid w:val="00AB15F9"/>
    <w:rsid w:val="00AB25D8"/>
    <w:rsid w:val="00AC3DC6"/>
    <w:rsid w:val="00AC614B"/>
    <w:rsid w:val="00AD0AEE"/>
    <w:rsid w:val="00AD2556"/>
    <w:rsid w:val="00AD2810"/>
    <w:rsid w:val="00AD698F"/>
    <w:rsid w:val="00AE6AB5"/>
    <w:rsid w:val="00AE6EB0"/>
    <w:rsid w:val="00AF12A0"/>
    <w:rsid w:val="00B129B8"/>
    <w:rsid w:val="00B14907"/>
    <w:rsid w:val="00B27963"/>
    <w:rsid w:val="00B321C1"/>
    <w:rsid w:val="00B50120"/>
    <w:rsid w:val="00B53130"/>
    <w:rsid w:val="00B67788"/>
    <w:rsid w:val="00B7275C"/>
    <w:rsid w:val="00B7569C"/>
    <w:rsid w:val="00B76262"/>
    <w:rsid w:val="00B8331E"/>
    <w:rsid w:val="00B879C7"/>
    <w:rsid w:val="00B9536B"/>
    <w:rsid w:val="00BA1080"/>
    <w:rsid w:val="00BA1EBF"/>
    <w:rsid w:val="00BB2FBF"/>
    <w:rsid w:val="00BB5B01"/>
    <w:rsid w:val="00BC0BD8"/>
    <w:rsid w:val="00BC4550"/>
    <w:rsid w:val="00BE493F"/>
    <w:rsid w:val="00BF5B12"/>
    <w:rsid w:val="00C149C6"/>
    <w:rsid w:val="00C15FB9"/>
    <w:rsid w:val="00C27675"/>
    <w:rsid w:val="00C30599"/>
    <w:rsid w:val="00C522A1"/>
    <w:rsid w:val="00C54D92"/>
    <w:rsid w:val="00C56DB0"/>
    <w:rsid w:val="00C65C0E"/>
    <w:rsid w:val="00C72770"/>
    <w:rsid w:val="00C73229"/>
    <w:rsid w:val="00C76E8D"/>
    <w:rsid w:val="00C81B41"/>
    <w:rsid w:val="00C83A94"/>
    <w:rsid w:val="00C84758"/>
    <w:rsid w:val="00C857CB"/>
    <w:rsid w:val="00C85855"/>
    <w:rsid w:val="00C85BD9"/>
    <w:rsid w:val="00C901D9"/>
    <w:rsid w:val="00CA13BF"/>
    <w:rsid w:val="00CA283A"/>
    <w:rsid w:val="00CA3F85"/>
    <w:rsid w:val="00CB6E33"/>
    <w:rsid w:val="00CC6911"/>
    <w:rsid w:val="00CD0A63"/>
    <w:rsid w:val="00CD4010"/>
    <w:rsid w:val="00CD550E"/>
    <w:rsid w:val="00CE3767"/>
    <w:rsid w:val="00CF3C6E"/>
    <w:rsid w:val="00CF448F"/>
    <w:rsid w:val="00CFDF66"/>
    <w:rsid w:val="00D13C79"/>
    <w:rsid w:val="00D15EA1"/>
    <w:rsid w:val="00D20AFA"/>
    <w:rsid w:val="00D32D0C"/>
    <w:rsid w:val="00D41804"/>
    <w:rsid w:val="00D42016"/>
    <w:rsid w:val="00D42F70"/>
    <w:rsid w:val="00D52352"/>
    <w:rsid w:val="00D60EDF"/>
    <w:rsid w:val="00D90574"/>
    <w:rsid w:val="00D9318A"/>
    <w:rsid w:val="00D96B60"/>
    <w:rsid w:val="00DA5EB6"/>
    <w:rsid w:val="00DB0C5A"/>
    <w:rsid w:val="00DB1CAA"/>
    <w:rsid w:val="00DB20D5"/>
    <w:rsid w:val="00DB2DDA"/>
    <w:rsid w:val="00DC0470"/>
    <w:rsid w:val="00DC3904"/>
    <w:rsid w:val="00DC4C23"/>
    <w:rsid w:val="00DC73A0"/>
    <w:rsid w:val="00DD2D5C"/>
    <w:rsid w:val="00DF03FB"/>
    <w:rsid w:val="00DF1736"/>
    <w:rsid w:val="00E14500"/>
    <w:rsid w:val="00E16CBA"/>
    <w:rsid w:val="00E2036F"/>
    <w:rsid w:val="00E22887"/>
    <w:rsid w:val="00E22A7E"/>
    <w:rsid w:val="00E329F6"/>
    <w:rsid w:val="00E33C33"/>
    <w:rsid w:val="00E35F8C"/>
    <w:rsid w:val="00E51B70"/>
    <w:rsid w:val="00E57B70"/>
    <w:rsid w:val="00E63373"/>
    <w:rsid w:val="00E64A17"/>
    <w:rsid w:val="00E8074F"/>
    <w:rsid w:val="00E91F87"/>
    <w:rsid w:val="00EA37F2"/>
    <w:rsid w:val="00EB56EC"/>
    <w:rsid w:val="00EE2502"/>
    <w:rsid w:val="00EE4AD1"/>
    <w:rsid w:val="00EE68BB"/>
    <w:rsid w:val="00EE6A0E"/>
    <w:rsid w:val="00EF05E5"/>
    <w:rsid w:val="00EF0E2D"/>
    <w:rsid w:val="00EF3BB2"/>
    <w:rsid w:val="00F01CD2"/>
    <w:rsid w:val="00F05AF0"/>
    <w:rsid w:val="00F0658C"/>
    <w:rsid w:val="00F06661"/>
    <w:rsid w:val="00F12B52"/>
    <w:rsid w:val="00F24AF6"/>
    <w:rsid w:val="00F3085D"/>
    <w:rsid w:val="00F353DF"/>
    <w:rsid w:val="00F412E9"/>
    <w:rsid w:val="00F46C83"/>
    <w:rsid w:val="00F4712E"/>
    <w:rsid w:val="00F57999"/>
    <w:rsid w:val="00F57E06"/>
    <w:rsid w:val="00F63448"/>
    <w:rsid w:val="00F74E43"/>
    <w:rsid w:val="00F82C66"/>
    <w:rsid w:val="00F86313"/>
    <w:rsid w:val="00F91F8A"/>
    <w:rsid w:val="00F966C1"/>
    <w:rsid w:val="00F972AD"/>
    <w:rsid w:val="00FA544B"/>
    <w:rsid w:val="00FB48E4"/>
    <w:rsid w:val="00FB78DD"/>
    <w:rsid w:val="00FC3B47"/>
    <w:rsid w:val="00FC7881"/>
    <w:rsid w:val="00FD204B"/>
    <w:rsid w:val="00FD3E81"/>
    <w:rsid w:val="00FD4903"/>
    <w:rsid w:val="00FD51A6"/>
    <w:rsid w:val="00FE4CE9"/>
    <w:rsid w:val="00FE5CA9"/>
    <w:rsid w:val="00FE6648"/>
    <w:rsid w:val="00FF55AD"/>
    <w:rsid w:val="021048F3"/>
    <w:rsid w:val="0271A470"/>
    <w:rsid w:val="03256803"/>
    <w:rsid w:val="0516F06D"/>
    <w:rsid w:val="0547E9B5"/>
    <w:rsid w:val="07638E69"/>
    <w:rsid w:val="0892742D"/>
    <w:rsid w:val="08ECE4E6"/>
    <w:rsid w:val="08FF5ECA"/>
    <w:rsid w:val="09C630F4"/>
    <w:rsid w:val="09CE5BBD"/>
    <w:rsid w:val="0A9B2F2B"/>
    <w:rsid w:val="0ADA88DC"/>
    <w:rsid w:val="0D38D1E1"/>
    <w:rsid w:val="0E799657"/>
    <w:rsid w:val="111AEE38"/>
    <w:rsid w:val="1377BBE4"/>
    <w:rsid w:val="13D93ECC"/>
    <w:rsid w:val="140D73F7"/>
    <w:rsid w:val="150393CF"/>
    <w:rsid w:val="160A5547"/>
    <w:rsid w:val="1771075F"/>
    <w:rsid w:val="17A625A8"/>
    <w:rsid w:val="199DABC0"/>
    <w:rsid w:val="1AA8A821"/>
    <w:rsid w:val="1AEAA17C"/>
    <w:rsid w:val="1B420537"/>
    <w:rsid w:val="1CE2E7AF"/>
    <w:rsid w:val="1F8036E2"/>
    <w:rsid w:val="200440C9"/>
    <w:rsid w:val="21760121"/>
    <w:rsid w:val="22DFD21D"/>
    <w:rsid w:val="240C43FB"/>
    <w:rsid w:val="24260830"/>
    <w:rsid w:val="24A87F2C"/>
    <w:rsid w:val="2528E5C6"/>
    <w:rsid w:val="26980511"/>
    <w:rsid w:val="2B393EB0"/>
    <w:rsid w:val="2CB4733C"/>
    <w:rsid w:val="2CE11509"/>
    <w:rsid w:val="2E0D77BD"/>
    <w:rsid w:val="2E4DC56D"/>
    <w:rsid w:val="2FF9E6AF"/>
    <w:rsid w:val="300CAFD3"/>
    <w:rsid w:val="3059027F"/>
    <w:rsid w:val="318BC984"/>
    <w:rsid w:val="31F4D2E0"/>
    <w:rsid w:val="3390A341"/>
    <w:rsid w:val="36A55829"/>
    <w:rsid w:val="36CEFFE9"/>
    <w:rsid w:val="386EB30C"/>
    <w:rsid w:val="387607FF"/>
    <w:rsid w:val="39387CD7"/>
    <w:rsid w:val="3AEE5EB8"/>
    <w:rsid w:val="3D6AAA27"/>
    <w:rsid w:val="3DB8ADB5"/>
    <w:rsid w:val="3E5845FC"/>
    <w:rsid w:val="3F525963"/>
    <w:rsid w:val="3FDAEE00"/>
    <w:rsid w:val="40331212"/>
    <w:rsid w:val="4253E41D"/>
    <w:rsid w:val="42B2582E"/>
    <w:rsid w:val="43D38C0D"/>
    <w:rsid w:val="43DBB213"/>
    <w:rsid w:val="449FE113"/>
    <w:rsid w:val="44B3DE82"/>
    <w:rsid w:val="464A2F84"/>
    <w:rsid w:val="46B94AF1"/>
    <w:rsid w:val="49E3D494"/>
    <w:rsid w:val="4CD8C083"/>
    <w:rsid w:val="4E2843E7"/>
    <w:rsid w:val="4F3EEFEC"/>
    <w:rsid w:val="4FB13550"/>
    <w:rsid w:val="4FB890DE"/>
    <w:rsid w:val="51B478C9"/>
    <w:rsid w:val="53BE7299"/>
    <w:rsid w:val="54BC3B94"/>
    <w:rsid w:val="551328F8"/>
    <w:rsid w:val="55679819"/>
    <w:rsid w:val="578E7FAD"/>
    <w:rsid w:val="58041902"/>
    <w:rsid w:val="599FE196"/>
    <w:rsid w:val="5F772D96"/>
    <w:rsid w:val="609200CC"/>
    <w:rsid w:val="609BDDD4"/>
    <w:rsid w:val="622AD35A"/>
    <w:rsid w:val="659BE7D2"/>
    <w:rsid w:val="6766D858"/>
    <w:rsid w:val="67F31FDF"/>
    <w:rsid w:val="6920CE55"/>
    <w:rsid w:val="6926D912"/>
    <w:rsid w:val="6A6A44ED"/>
    <w:rsid w:val="6EAF6DB4"/>
    <w:rsid w:val="6F6418E6"/>
    <w:rsid w:val="6FFF38BF"/>
    <w:rsid w:val="70104AE8"/>
    <w:rsid w:val="71966920"/>
    <w:rsid w:val="723D9A56"/>
    <w:rsid w:val="72A97791"/>
    <w:rsid w:val="72DD7F8B"/>
    <w:rsid w:val="73150A1C"/>
    <w:rsid w:val="748ED0AC"/>
    <w:rsid w:val="76BFCD44"/>
    <w:rsid w:val="77444ADC"/>
    <w:rsid w:val="77897864"/>
    <w:rsid w:val="79E569E1"/>
    <w:rsid w:val="7A0C3E24"/>
    <w:rsid w:val="7A9E33BD"/>
    <w:rsid w:val="7B09CC83"/>
    <w:rsid w:val="7E51B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BD6FB0BF-8F08-1C49-8D8F-DD67F70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40C43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8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8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68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68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68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1"/>
    <w:rsid w:val="00626E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E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240C43FB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uiPriority w:val="1"/>
    <w:rsid w:val="240C43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40C4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68BB"/>
    <w:rPr>
      <w:rFonts w:asciiTheme="majorHAnsi" w:eastAsiaTheme="majorEastAsia" w:hAnsiTheme="majorHAnsi" w:cstheme="majorBidi"/>
      <w:color w:val="1F4D7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E68B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E68BB"/>
    <w:rPr>
      <w:rFonts w:asciiTheme="majorHAnsi" w:eastAsiaTheme="majorEastAsia" w:hAnsiTheme="majorHAnsi" w:cstheme="majorBidi"/>
      <w:color w:val="1F4D7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E68BB"/>
    <w:rPr>
      <w:rFonts w:asciiTheme="majorHAnsi" w:eastAsiaTheme="majorEastAsia" w:hAnsiTheme="majorHAnsi" w:cstheme="majorBidi"/>
      <w:i/>
      <w:iCs/>
      <w:color w:val="1F4D7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E68BB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E68BB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68B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BB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BB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E68BB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68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BB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BB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BB"/>
    <w:rPr>
      <w:i/>
      <w:iCs/>
      <w:color w:val="5B9BD5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0EE68B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E68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EE68B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EE68B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EE68B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EE68B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EE68B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EE68B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EE68B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8BB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8BB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o-college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EyP04zLe9qo" TargetMode="External"/><Relationship Id="rId17" Type="http://schemas.openxmlformats.org/officeDocument/2006/relationships/hyperlink" Target="https://awesome-ee-spectral-indices.readthedocs.io/en/latest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ihub.copernicus.e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o.org/statistics/events/detail-events/en/c/1631683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ps.digitalearth.africa" TargetMode="External"/><Relationship Id="rId10" Type="http://schemas.openxmlformats.org/officeDocument/2006/relationships/hyperlink" Target="https://www.youtube.com/playlist?list=PL3QzFgBMGnbQRa8uHP0_C_P2Fl5GIBxm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@EOColleg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ddffe7-7dac-4524-8a8b-dd0443fece8c">
      <UserInfo>
        <DisplayName>Mitglieder von RWA22GIZ8300 ML4EO Rwanda</DisplayName>
        <AccountId>7</AccountId>
        <AccountType/>
      </UserInfo>
    </SharedWithUsers>
    <TaxCatchAll xmlns="f2ddffe7-7dac-4524-8a8b-dd0443fece8c" xsi:nil="true"/>
    <lcf76f155ced4ddcb4097134ff3c332f xmlns="a1cbdf2b-b331-43f9-a8d7-e8cd0b3f64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48F25E-FFA3-41C9-99EB-FF58F47622B0}"/>
</file>

<file path=customXml/itemProps2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f2ddffe7-7dac-4524-8a8b-dd0443fece8c"/>
    <ds:schemaRef ds:uri="a1cbdf2b-b331-43f9-a8d7-e8cd0b3f64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C:\gfa\WorkGroupTemplates\Standard-Dokument.dotm</Template>
  <TotalTime>126</TotalTime>
  <Pages>6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Links>
    <vt:vector size="30" baseType="variant">
      <vt:variant>
        <vt:i4>6160400</vt:i4>
      </vt:variant>
      <vt:variant>
        <vt:i4>12</vt:i4>
      </vt:variant>
      <vt:variant>
        <vt:i4>0</vt:i4>
      </vt:variant>
      <vt:variant>
        <vt:i4>5</vt:i4>
      </vt:variant>
      <vt:variant>
        <vt:lpwstr>https://scihub.copernicus.eu/</vt:lpwstr>
      </vt:variant>
      <vt:variant>
        <vt:lpwstr/>
      </vt:variant>
      <vt:variant>
        <vt:i4>5046301</vt:i4>
      </vt:variant>
      <vt:variant>
        <vt:i4>9</vt:i4>
      </vt:variant>
      <vt:variant>
        <vt:i4>0</vt:i4>
      </vt:variant>
      <vt:variant>
        <vt:i4>5</vt:i4>
      </vt:variant>
      <vt:variant>
        <vt:lpwstr>https://maps.digitalearth.africa/</vt:lpwstr>
      </vt:variant>
      <vt:variant>
        <vt:lpwstr/>
      </vt:variant>
      <vt:variant>
        <vt:i4>7864379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https://www.youtube.com/watch?v=EyP04zLe9qo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https://www.fao.org/statistics/events/detail-events/en/c/1631683/</vt:lpwstr>
      </vt:variant>
      <vt:variant>
        <vt:lpwstr/>
      </vt:variant>
      <vt:variant>
        <vt:i4>4456448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https://www.youtube.com/playlist?list=PL3QzFgBMGnbQRa8uHP0_C_P2Fl5GIBxmn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Mark Tyrrell</cp:lastModifiedBy>
  <cp:revision>157</cp:revision>
  <dcterms:created xsi:type="dcterms:W3CDTF">2023-04-25T02:06:00Z</dcterms:created>
  <dcterms:modified xsi:type="dcterms:W3CDTF">2023-05-30T22:23:00Z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