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7663"/>
      </w:tblGrid>
      <w:tr w:rsidR="00BB5B01" w:rsidRPr="002E3715" w14:paraId="10F6E80A" w14:textId="77777777" w:rsidTr="00CF448F">
        <w:trPr>
          <w:trHeight w:val="963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</w:tcPr>
          <w:p w14:paraId="0E55E9CC" w14:textId="2DB9E9D3" w:rsidR="00BB5B01" w:rsidRPr="00FD204B" w:rsidRDefault="00A74822" w:rsidP="007E4481">
            <w:pPr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 xml:space="preserve">MODULE </w:t>
            </w:r>
            <w:r w:rsidR="002E3715"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>4</w:t>
            </w:r>
            <w:r w:rsidR="00213655" w:rsidRPr="00FD204B"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 xml:space="preserve">: </w:t>
            </w:r>
            <w:r w:rsidR="002E3715" w:rsidRPr="002E3715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Introduction to Machine Learning and Python</w:t>
            </w:r>
          </w:p>
        </w:tc>
      </w:tr>
      <w:tr w:rsidR="00BB5B01" w:rsidRPr="002E3715" w14:paraId="33789A8B" w14:textId="77777777" w:rsidTr="002D28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  <w:tcBorders>
              <w:top w:val="single" w:sz="4" w:space="0" w:color="auto"/>
            </w:tcBorders>
          </w:tcPr>
          <w:p w14:paraId="41736A5D" w14:textId="3814D288" w:rsidR="00BB5B01" w:rsidRPr="001F455E" w:rsidRDefault="00BB5B01" w:rsidP="006D21DA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OBJE</w:t>
            </w:r>
            <w:r w:rsidR="00A81B78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C</w:t>
            </w: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TIV</w:t>
            </w:r>
            <w:r w:rsidR="002E1C05"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E</w:t>
            </w: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</w:t>
            </w:r>
          </w:p>
        </w:tc>
        <w:tc>
          <w:tcPr>
            <w:tcW w:w="766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3F79CA9" w14:textId="5F3EBD72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>Understand the goals of A</w:t>
            </w:r>
            <w:r w:rsidR="00BC3C9F">
              <w:rPr>
                <w:rFonts w:ascii="Arial" w:hAnsi="Arial" w:cs="Arial"/>
                <w:lang w:val="en-GB"/>
              </w:rPr>
              <w:t xml:space="preserve">rtificial </w:t>
            </w:r>
            <w:r w:rsidRPr="002E3715">
              <w:rPr>
                <w:rFonts w:ascii="Arial" w:hAnsi="Arial" w:cs="Arial"/>
                <w:lang w:val="en-GB"/>
              </w:rPr>
              <w:t>I</w:t>
            </w:r>
            <w:r w:rsidR="00BC3C9F">
              <w:rPr>
                <w:rFonts w:ascii="Arial" w:hAnsi="Arial" w:cs="Arial"/>
                <w:lang w:val="en-GB"/>
              </w:rPr>
              <w:t>ntelligence (AI)</w:t>
            </w:r>
          </w:p>
          <w:p w14:paraId="4D41BBB6" w14:textId="77777777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 xml:space="preserve">Define learning, machine learning, and understand the goal of </w:t>
            </w:r>
            <w:proofErr w:type="gramStart"/>
            <w:r w:rsidRPr="002E3715">
              <w:rPr>
                <w:rFonts w:ascii="Arial" w:hAnsi="Arial" w:cs="Arial"/>
                <w:lang w:val="en-GB"/>
              </w:rPr>
              <w:t>learning</w:t>
            </w:r>
            <w:proofErr w:type="gramEnd"/>
          </w:p>
          <w:p w14:paraId="6DCB176C" w14:textId="77777777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>Understand the need for machine learning, and the capabilities of machine learning</w:t>
            </w:r>
          </w:p>
          <w:p w14:paraId="234E7010" w14:textId="77777777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>Understand the difference between the learning algorithm, and the learned classifier</w:t>
            </w:r>
          </w:p>
          <w:p w14:paraId="132DE9F6" w14:textId="77777777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>Describe the process of training data generation</w:t>
            </w:r>
          </w:p>
          <w:p w14:paraId="6375352B" w14:textId="66292A52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>Explain the process of devising a</w:t>
            </w:r>
            <w:r w:rsidR="00BC3C9F">
              <w:rPr>
                <w:rFonts w:ascii="Arial" w:hAnsi="Arial" w:cs="Arial"/>
                <w:lang w:val="en-GB"/>
              </w:rPr>
              <w:t xml:space="preserve"> machine learning (</w:t>
            </w:r>
            <w:r w:rsidRPr="002E3715">
              <w:rPr>
                <w:rFonts w:ascii="Arial" w:hAnsi="Arial" w:cs="Arial"/>
                <w:lang w:val="en-GB"/>
              </w:rPr>
              <w:t>ML</w:t>
            </w:r>
            <w:r w:rsidR="00BC3C9F">
              <w:rPr>
                <w:rFonts w:ascii="Arial" w:hAnsi="Arial" w:cs="Arial"/>
                <w:lang w:val="en-GB"/>
              </w:rPr>
              <w:t>)</w:t>
            </w:r>
            <w:r w:rsidRPr="002E3715">
              <w:rPr>
                <w:rFonts w:ascii="Arial" w:hAnsi="Arial" w:cs="Arial"/>
                <w:lang w:val="en-GB"/>
              </w:rPr>
              <w:t xml:space="preserve"> </w:t>
            </w:r>
            <w:proofErr w:type="gramStart"/>
            <w:r w:rsidRPr="002E3715">
              <w:rPr>
                <w:rFonts w:ascii="Arial" w:hAnsi="Arial" w:cs="Arial"/>
                <w:lang w:val="en-GB"/>
              </w:rPr>
              <w:t>solution</w:t>
            </w:r>
            <w:proofErr w:type="gramEnd"/>
          </w:p>
          <w:p w14:paraId="2285924F" w14:textId="77777777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>Understand the basics of artificial neural networks</w:t>
            </w:r>
          </w:p>
          <w:p w14:paraId="794A9273" w14:textId="77777777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>Differentiate between the different types of learning</w:t>
            </w:r>
          </w:p>
          <w:p w14:paraId="3CE136FF" w14:textId="14CCBE88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 xml:space="preserve">Understand the potential of ML learning in </w:t>
            </w:r>
            <w:r w:rsidR="00BC3C9F">
              <w:rPr>
                <w:rFonts w:ascii="Arial" w:hAnsi="Arial" w:cs="Arial"/>
                <w:lang w:val="en-GB"/>
              </w:rPr>
              <w:t>earth observation (</w:t>
            </w:r>
            <w:r w:rsidRPr="002E3715">
              <w:rPr>
                <w:rFonts w:ascii="Arial" w:hAnsi="Arial" w:cs="Arial"/>
                <w:lang w:val="en-GB"/>
              </w:rPr>
              <w:t>EO</w:t>
            </w:r>
            <w:r w:rsidR="00BC3C9F">
              <w:rPr>
                <w:rFonts w:ascii="Arial" w:hAnsi="Arial" w:cs="Arial"/>
                <w:lang w:val="en-GB"/>
              </w:rPr>
              <w:t>)</w:t>
            </w:r>
          </w:p>
          <w:p w14:paraId="270799CC" w14:textId="77777777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 xml:space="preserve">Understand how ML is used in image </w:t>
            </w:r>
            <w:proofErr w:type="gramStart"/>
            <w:r w:rsidRPr="002E3715">
              <w:rPr>
                <w:rFonts w:ascii="Arial" w:hAnsi="Arial" w:cs="Arial"/>
                <w:lang w:val="en-GB"/>
              </w:rPr>
              <w:t>classification</w:t>
            </w:r>
            <w:proofErr w:type="gramEnd"/>
          </w:p>
          <w:p w14:paraId="69A3F3AF" w14:textId="77777777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>Understand the different approaches to feature extraction from EO data</w:t>
            </w:r>
          </w:p>
          <w:p w14:paraId="51C872D7" w14:textId="77777777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 xml:space="preserve">Understand the basics of the programming language Python and the application </w:t>
            </w:r>
            <w:proofErr w:type="spellStart"/>
            <w:r w:rsidRPr="002E3715">
              <w:rPr>
                <w:rFonts w:ascii="Arial" w:hAnsi="Arial" w:cs="Arial"/>
                <w:lang w:val="en-GB"/>
              </w:rPr>
              <w:t>Jupyter</w:t>
            </w:r>
            <w:proofErr w:type="spellEnd"/>
            <w:r w:rsidRPr="002E3715">
              <w:rPr>
                <w:rFonts w:ascii="Arial" w:hAnsi="Arial" w:cs="Arial"/>
                <w:lang w:val="en-GB"/>
              </w:rPr>
              <w:t xml:space="preserve"> Notebook </w:t>
            </w:r>
          </w:p>
          <w:p w14:paraId="11EA7C06" w14:textId="77777777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 xml:space="preserve">Install </w:t>
            </w:r>
            <w:proofErr w:type="spellStart"/>
            <w:r w:rsidRPr="002E3715">
              <w:rPr>
                <w:rFonts w:ascii="Arial" w:hAnsi="Arial" w:cs="Arial"/>
                <w:lang w:val="en-GB"/>
              </w:rPr>
              <w:t>Jupyter</w:t>
            </w:r>
            <w:proofErr w:type="spellEnd"/>
            <w:r w:rsidRPr="002E3715">
              <w:rPr>
                <w:rFonts w:ascii="Arial" w:hAnsi="Arial" w:cs="Arial"/>
                <w:lang w:val="en-GB"/>
              </w:rPr>
              <w:t xml:space="preserve"> Notebook and practice basic coding</w:t>
            </w:r>
          </w:p>
          <w:p w14:paraId="6BA4A474" w14:textId="77777777" w:rsidR="002E3715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>Understand the basics of Sentinel Hub as an EO Processing Platform</w:t>
            </w:r>
          </w:p>
          <w:p w14:paraId="502195B1" w14:textId="667A959B" w:rsidR="002D286C" w:rsidRPr="002E3715" w:rsidRDefault="002E3715" w:rsidP="002E37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2E3715">
              <w:rPr>
                <w:rFonts w:ascii="Arial" w:hAnsi="Arial" w:cs="Arial"/>
                <w:lang w:val="en-GB"/>
              </w:rPr>
              <w:t xml:space="preserve">Simple spatial data collection on the field and analysis  </w:t>
            </w:r>
          </w:p>
        </w:tc>
      </w:tr>
      <w:tr w:rsidR="00BB5B01" w:rsidRPr="002E3715" w14:paraId="7B26160A" w14:textId="77777777" w:rsidTr="00CF44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</w:tcPr>
          <w:p w14:paraId="34CD87E9" w14:textId="0A1E9041" w:rsidR="00BB5B01" w:rsidRPr="001F455E" w:rsidRDefault="00BB5B01" w:rsidP="00BB5B01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M</w:t>
            </w:r>
            <w:r w:rsidR="002E1C05"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ETHODS</w:t>
            </w:r>
          </w:p>
        </w:tc>
        <w:tc>
          <w:tcPr>
            <w:tcW w:w="7663" w:type="dxa"/>
          </w:tcPr>
          <w:p w14:paraId="4BE3BF13" w14:textId="65699130" w:rsidR="00BB5B01" w:rsidRPr="00B27963" w:rsidRDefault="00C20F87" w:rsidP="00642779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Live session, reading material, video’s, links to resources, application exercises, quizzes &amp; discussions</w:t>
            </w:r>
          </w:p>
        </w:tc>
      </w:tr>
      <w:tr w:rsidR="002D06F1" w:rsidRPr="00FD204B" w14:paraId="5FB918F0" w14:textId="77777777" w:rsidTr="00A96B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  <w:shd w:val="clear" w:color="auto" w:fill="auto"/>
          </w:tcPr>
          <w:p w14:paraId="7F286B2D" w14:textId="34E20799" w:rsidR="002D06F1" w:rsidRPr="00622113" w:rsidRDefault="002D06F1" w:rsidP="00BB5B01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622113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DURATION</w:t>
            </w:r>
          </w:p>
        </w:tc>
        <w:tc>
          <w:tcPr>
            <w:tcW w:w="7663" w:type="dxa"/>
            <w:shd w:val="clear" w:color="auto" w:fill="auto"/>
          </w:tcPr>
          <w:p w14:paraId="4CA48CC4" w14:textId="690635B8" w:rsidR="002D06F1" w:rsidRPr="00B27963" w:rsidRDefault="00BC3C9F" w:rsidP="00BB5B0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6.5</w:t>
            </w:r>
            <w:r w:rsidR="002D06F1" w:rsidRPr="00B27963">
              <w:rPr>
                <w:rFonts w:ascii="Arial" w:hAnsi="Arial" w:cs="Arial"/>
                <w:lang w:val="en-ZA"/>
              </w:rPr>
              <w:t xml:space="preserve"> hours for participants</w:t>
            </w:r>
          </w:p>
        </w:tc>
      </w:tr>
    </w:tbl>
    <w:p w14:paraId="5AFE91F1" w14:textId="4854D1E9" w:rsidR="00323E60" w:rsidRPr="001F455E" w:rsidRDefault="00323E60" w:rsidP="00C15FB9">
      <w:pPr>
        <w:tabs>
          <w:tab w:val="left" w:pos="4020"/>
        </w:tabs>
        <w:rPr>
          <w:lang w:val="en-ZA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7"/>
        <w:gridCol w:w="538"/>
        <w:gridCol w:w="2580"/>
        <w:gridCol w:w="1635"/>
        <w:gridCol w:w="4153"/>
      </w:tblGrid>
      <w:tr w:rsidR="00996951" w:rsidRPr="00FD204B" w14:paraId="34681B53" w14:textId="77777777" w:rsidTr="551328F8">
        <w:tc>
          <w:tcPr>
            <w:tcW w:w="3705" w:type="dxa"/>
            <w:gridSpan w:val="3"/>
            <w:vAlign w:val="center"/>
          </w:tcPr>
          <w:p w14:paraId="7331B3D2" w14:textId="760024A1" w:rsidR="00996951" w:rsidRPr="001F455E" w:rsidRDefault="00996951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SES</w:t>
            </w:r>
            <w:r w:rsidR="005D443E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SION</w:t>
            </w:r>
          </w:p>
        </w:tc>
        <w:tc>
          <w:tcPr>
            <w:tcW w:w="1635" w:type="dxa"/>
            <w:vAlign w:val="center"/>
          </w:tcPr>
          <w:p w14:paraId="54CC875C" w14:textId="211DC0A5" w:rsidR="00996951" w:rsidRPr="001F455E" w:rsidRDefault="005D443E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DURATION</w:t>
            </w:r>
          </w:p>
        </w:tc>
        <w:tc>
          <w:tcPr>
            <w:tcW w:w="4153" w:type="dxa"/>
            <w:vAlign w:val="center"/>
          </w:tcPr>
          <w:p w14:paraId="4571A8DE" w14:textId="58F1BD5F" w:rsidR="00996951" w:rsidRPr="001F455E" w:rsidRDefault="007B56CD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PARTI</w:t>
            </w:r>
            <w:r w:rsidR="00996951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C</w:t>
            </w: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I</w:t>
            </w:r>
            <w:r w:rsidR="00996951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PANTS…</w:t>
            </w:r>
          </w:p>
        </w:tc>
      </w:tr>
      <w:tr w:rsidR="007E4481" w:rsidRPr="002E3715" w14:paraId="714B5735" w14:textId="77777777" w:rsidTr="00C20F87">
        <w:tc>
          <w:tcPr>
            <w:tcW w:w="587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1C27D91C" w14:textId="6C3E2462" w:rsidR="007E4481" w:rsidRDefault="007E4481" w:rsidP="000D3489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Online</w:t>
            </w:r>
          </w:p>
        </w:tc>
        <w:tc>
          <w:tcPr>
            <w:tcW w:w="538" w:type="dxa"/>
            <w:shd w:val="clear" w:color="auto" w:fill="A6A6A6" w:themeFill="background1" w:themeFillShade="A6"/>
          </w:tcPr>
          <w:p w14:paraId="3FC0BACD" w14:textId="275D603C" w:rsidR="007E4481" w:rsidRDefault="007E4481" w:rsidP="0099695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1.0</w:t>
            </w:r>
          </w:p>
        </w:tc>
        <w:tc>
          <w:tcPr>
            <w:tcW w:w="2580" w:type="dxa"/>
            <w:shd w:val="clear" w:color="auto" w:fill="auto"/>
          </w:tcPr>
          <w:p w14:paraId="5FCB1AB8" w14:textId="537506EC" w:rsidR="007E4481" w:rsidRDefault="002E3715" w:rsidP="00D92925">
            <w:pPr>
              <w:rPr>
                <w:rFonts w:ascii="Arial" w:hAnsi="Arial" w:cs="Arial"/>
                <w:lang w:val="en-ZA"/>
              </w:rPr>
            </w:pPr>
            <w:r w:rsidRPr="002E3715">
              <w:rPr>
                <w:rFonts w:ascii="Arial" w:hAnsi="Arial" w:cs="Arial"/>
                <w:lang w:val="en-ZA"/>
              </w:rPr>
              <w:t>Introduction to Machine Learning and Python</w:t>
            </w:r>
          </w:p>
        </w:tc>
        <w:tc>
          <w:tcPr>
            <w:tcW w:w="1635" w:type="dxa"/>
            <w:shd w:val="clear" w:color="auto" w:fill="auto"/>
          </w:tcPr>
          <w:p w14:paraId="0DCCF34B" w14:textId="1A26AF28" w:rsidR="007E4481" w:rsidRDefault="007E4481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60 min.</w:t>
            </w:r>
          </w:p>
        </w:tc>
        <w:tc>
          <w:tcPr>
            <w:tcW w:w="4153" w:type="dxa"/>
            <w:shd w:val="clear" w:color="auto" w:fill="auto"/>
          </w:tcPr>
          <w:p w14:paraId="0A9E2DAF" w14:textId="7F3E43AB" w:rsidR="007E4481" w:rsidRDefault="00BC3C9F" w:rsidP="002E3715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>Get exposed to</w:t>
            </w:r>
            <w:r w:rsidR="002E3715" w:rsidRPr="002E3715">
              <w:rPr>
                <w:rFonts w:asciiTheme="minorBidi" w:hAnsiTheme="minorBidi"/>
                <w:bCs/>
                <w:lang w:val="en-ZA"/>
              </w:rPr>
              <w:t xml:space="preserve"> the basic concepts of ML for EO</w:t>
            </w:r>
          </w:p>
        </w:tc>
      </w:tr>
      <w:tr w:rsidR="007E4481" w:rsidRPr="002E3715" w14:paraId="170454E1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18ED0E5B" w14:textId="060E4372" w:rsidR="007E4481" w:rsidRPr="001F455E" w:rsidRDefault="007E4481" w:rsidP="000D3489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594C6C4F" w14:textId="2C06D740" w:rsidR="007E4481" w:rsidRPr="001F455E" w:rsidRDefault="007E4481" w:rsidP="0099695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1.1</w:t>
            </w:r>
          </w:p>
        </w:tc>
        <w:tc>
          <w:tcPr>
            <w:tcW w:w="2580" w:type="dxa"/>
            <w:shd w:val="clear" w:color="auto" w:fill="auto"/>
          </w:tcPr>
          <w:p w14:paraId="63E3F5D4" w14:textId="15B8009A" w:rsidR="007E4481" w:rsidRPr="001F455E" w:rsidRDefault="002E3715" w:rsidP="002E3715">
            <w:pPr>
              <w:rPr>
                <w:rFonts w:ascii="Arial" w:hAnsi="Arial" w:cs="Arial"/>
                <w:lang w:val="en-ZA"/>
              </w:rPr>
            </w:pPr>
            <w:r w:rsidRPr="002E3715">
              <w:rPr>
                <w:rFonts w:ascii="Arial" w:hAnsi="Arial" w:cs="Arial"/>
                <w:lang w:val="en-ZA"/>
              </w:rPr>
              <w:t>I</w:t>
            </w:r>
            <w:r>
              <w:rPr>
                <w:rFonts w:ascii="Arial" w:hAnsi="Arial" w:cs="Arial"/>
                <w:lang w:val="en-ZA"/>
              </w:rPr>
              <w:t>ntroduction to Machine Learning</w:t>
            </w:r>
          </w:p>
        </w:tc>
        <w:tc>
          <w:tcPr>
            <w:tcW w:w="1635" w:type="dxa"/>
            <w:shd w:val="clear" w:color="auto" w:fill="auto"/>
          </w:tcPr>
          <w:p w14:paraId="3B5AABC5" w14:textId="0D810C14" w:rsidR="007E4481" w:rsidRPr="001F455E" w:rsidRDefault="002E3715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30</w:t>
            </w:r>
            <w:r w:rsidR="007E4481">
              <w:rPr>
                <w:rFonts w:ascii="Arial" w:hAnsi="Arial" w:cs="Arial"/>
                <w:lang w:val="en-ZA"/>
              </w:rPr>
              <w:t xml:space="preserve"> min.</w:t>
            </w:r>
          </w:p>
        </w:tc>
        <w:tc>
          <w:tcPr>
            <w:tcW w:w="4153" w:type="dxa"/>
            <w:shd w:val="clear" w:color="auto" w:fill="auto"/>
          </w:tcPr>
          <w:p w14:paraId="1A67B12A" w14:textId="60157599" w:rsidR="007E4481" w:rsidRPr="007E4481" w:rsidRDefault="002E3715" w:rsidP="00D92925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>Learn</w:t>
            </w:r>
            <w:r w:rsidRPr="002E3715">
              <w:rPr>
                <w:rFonts w:asciiTheme="minorBidi" w:hAnsiTheme="minorBidi"/>
                <w:bCs/>
                <w:lang w:val="en-US"/>
              </w:rPr>
              <w:t xml:space="preserve"> about the basic concepts of artificial intelligence</w:t>
            </w:r>
          </w:p>
        </w:tc>
      </w:tr>
      <w:tr w:rsidR="007E4481" w:rsidRPr="002E3715" w14:paraId="75DC03C9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7B4CA5C8" w14:textId="77777777" w:rsidR="007E4481" w:rsidRPr="001F455E" w:rsidRDefault="007E4481" w:rsidP="00B879C7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4680F2DA" w14:textId="073EB2C4" w:rsidR="007E4481" w:rsidRPr="001F455E" w:rsidRDefault="007E4481" w:rsidP="0099695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1.2</w:t>
            </w:r>
          </w:p>
        </w:tc>
        <w:tc>
          <w:tcPr>
            <w:tcW w:w="2580" w:type="dxa"/>
            <w:shd w:val="clear" w:color="auto" w:fill="auto"/>
          </w:tcPr>
          <w:p w14:paraId="5BF15F26" w14:textId="018F8033" w:rsidR="007E4481" w:rsidRPr="001F455E" w:rsidRDefault="002E3715" w:rsidP="000D3489">
            <w:pPr>
              <w:rPr>
                <w:rFonts w:ascii="Arial" w:hAnsi="Arial" w:cs="Arial"/>
                <w:lang w:val="en-ZA"/>
              </w:rPr>
            </w:pPr>
            <w:r w:rsidRPr="002E3715">
              <w:rPr>
                <w:rFonts w:ascii="Arial" w:hAnsi="Arial" w:cs="Arial"/>
                <w:lang w:val="en-ZA"/>
              </w:rPr>
              <w:t>ML training data and web mapping</w:t>
            </w:r>
          </w:p>
        </w:tc>
        <w:tc>
          <w:tcPr>
            <w:tcW w:w="1635" w:type="dxa"/>
            <w:shd w:val="clear" w:color="auto" w:fill="auto"/>
          </w:tcPr>
          <w:p w14:paraId="55DC195C" w14:textId="3E786475" w:rsidR="007E4481" w:rsidRDefault="002E3715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45</w:t>
            </w:r>
            <w:r w:rsidR="007E4481">
              <w:rPr>
                <w:rFonts w:ascii="Arial" w:hAnsi="Arial" w:cs="Arial"/>
                <w:lang w:val="en-ZA"/>
              </w:rPr>
              <w:t xml:space="preserve"> min.</w:t>
            </w:r>
          </w:p>
        </w:tc>
        <w:tc>
          <w:tcPr>
            <w:tcW w:w="4153" w:type="dxa"/>
            <w:shd w:val="clear" w:color="auto" w:fill="auto"/>
          </w:tcPr>
          <w:p w14:paraId="77C5AF1E" w14:textId="421E761B" w:rsidR="007E4481" w:rsidRPr="007E4481" w:rsidRDefault="002F0DFE" w:rsidP="002E3715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US"/>
              </w:rPr>
              <w:t>L</w:t>
            </w:r>
            <w:r w:rsidRPr="002F0DFE">
              <w:rPr>
                <w:rFonts w:asciiTheme="minorBidi" w:hAnsiTheme="minorBidi"/>
                <w:bCs/>
                <w:lang w:val="en-US"/>
              </w:rPr>
              <w:t xml:space="preserve">earn </w:t>
            </w:r>
            <w:r w:rsidR="002E3715">
              <w:rPr>
                <w:rFonts w:asciiTheme="minorBidi" w:hAnsiTheme="minorBidi"/>
                <w:bCs/>
                <w:lang w:val="en-GB"/>
              </w:rPr>
              <w:t xml:space="preserve">about </w:t>
            </w:r>
            <w:r w:rsidR="002E3715" w:rsidRPr="002E3715">
              <w:rPr>
                <w:rFonts w:asciiTheme="minorBidi" w:hAnsiTheme="minorBidi"/>
                <w:bCs/>
                <w:lang w:val="en-GB"/>
              </w:rPr>
              <w:t>the practical aspects of the key steps in Machine Learning</w:t>
            </w:r>
            <w:r w:rsidR="002E3715">
              <w:rPr>
                <w:rFonts w:asciiTheme="minorBidi" w:hAnsiTheme="minorBidi"/>
                <w:bCs/>
                <w:lang w:val="en-GB"/>
              </w:rPr>
              <w:t>.</w:t>
            </w:r>
          </w:p>
        </w:tc>
      </w:tr>
      <w:tr w:rsidR="007E4481" w:rsidRPr="002E3715" w14:paraId="40A0EF06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15EB6F1C" w14:textId="77777777" w:rsidR="007E4481" w:rsidRPr="001F455E" w:rsidRDefault="007E4481" w:rsidP="000D3489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04124158" w14:textId="3CB55357" w:rsidR="007E4481" w:rsidRDefault="007E4481" w:rsidP="000D3489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1.3</w:t>
            </w:r>
          </w:p>
        </w:tc>
        <w:tc>
          <w:tcPr>
            <w:tcW w:w="2580" w:type="dxa"/>
            <w:shd w:val="clear" w:color="auto" w:fill="auto"/>
          </w:tcPr>
          <w:p w14:paraId="4B617AF9" w14:textId="70BE7166" w:rsidR="007E4481" w:rsidRPr="001F455E" w:rsidRDefault="002E3715" w:rsidP="000D3489">
            <w:pPr>
              <w:rPr>
                <w:rFonts w:ascii="Arial" w:hAnsi="Arial" w:cs="Arial"/>
                <w:lang w:val="en-ZA"/>
              </w:rPr>
            </w:pPr>
            <w:r w:rsidRPr="002E3715">
              <w:rPr>
                <w:rFonts w:ascii="Arial" w:hAnsi="Arial" w:cs="Arial"/>
                <w:lang w:val="en-ZA"/>
              </w:rPr>
              <w:t>Machine learning algorithms for image classification</w:t>
            </w:r>
          </w:p>
        </w:tc>
        <w:tc>
          <w:tcPr>
            <w:tcW w:w="1635" w:type="dxa"/>
            <w:shd w:val="clear" w:color="auto" w:fill="auto"/>
          </w:tcPr>
          <w:p w14:paraId="75B79086" w14:textId="0A47FF36" w:rsidR="007E4481" w:rsidRDefault="002E3715" w:rsidP="000D3489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45</w:t>
            </w:r>
            <w:r w:rsidR="007E4481">
              <w:rPr>
                <w:rFonts w:ascii="Arial" w:hAnsi="Arial" w:cs="Arial"/>
                <w:lang w:val="en-ZA"/>
              </w:rPr>
              <w:t xml:space="preserve"> min.</w:t>
            </w:r>
          </w:p>
        </w:tc>
        <w:tc>
          <w:tcPr>
            <w:tcW w:w="4153" w:type="dxa"/>
            <w:shd w:val="clear" w:color="auto" w:fill="auto"/>
          </w:tcPr>
          <w:p w14:paraId="1E305E5E" w14:textId="640C2448" w:rsidR="007E4481" w:rsidRPr="00B27963" w:rsidRDefault="002F0DFE" w:rsidP="002E3715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GB"/>
              </w:rPr>
              <w:t>L</w:t>
            </w:r>
            <w:r w:rsidRPr="002F0DFE">
              <w:rPr>
                <w:rFonts w:asciiTheme="minorBidi" w:hAnsiTheme="minorBidi"/>
                <w:bCs/>
                <w:lang w:val="en-GB"/>
              </w:rPr>
              <w:t xml:space="preserve">earn about </w:t>
            </w:r>
            <w:r w:rsidR="002E3715" w:rsidRPr="002E3715">
              <w:rPr>
                <w:rFonts w:asciiTheme="minorBidi" w:hAnsiTheme="minorBidi"/>
                <w:bCs/>
                <w:lang w:val="en-GB"/>
              </w:rPr>
              <w:t>the general concepts and algorithms for image classification.</w:t>
            </w:r>
          </w:p>
        </w:tc>
      </w:tr>
      <w:tr w:rsidR="007E4481" w:rsidRPr="002E3715" w14:paraId="0D2BDF3B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3D5D840C" w14:textId="77777777" w:rsidR="007E4481" w:rsidRPr="001F455E" w:rsidRDefault="007E4481" w:rsidP="002D286C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479F8BF6" w14:textId="77C1A316" w:rsidR="007E4481" w:rsidRDefault="007E4481" w:rsidP="002D286C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1.4</w:t>
            </w:r>
          </w:p>
        </w:tc>
        <w:tc>
          <w:tcPr>
            <w:tcW w:w="2580" w:type="dxa"/>
            <w:shd w:val="clear" w:color="auto" w:fill="auto"/>
          </w:tcPr>
          <w:p w14:paraId="4EC940C5" w14:textId="4D91906E" w:rsidR="007E4481" w:rsidRPr="002D286C" w:rsidRDefault="002E3715" w:rsidP="002D286C">
            <w:pPr>
              <w:rPr>
                <w:rFonts w:ascii="Arial" w:hAnsi="Arial" w:cs="Arial"/>
                <w:lang w:val="en-ZA"/>
              </w:rPr>
            </w:pPr>
            <w:r w:rsidRPr="002E3715">
              <w:rPr>
                <w:rFonts w:ascii="Arial" w:hAnsi="Arial" w:cs="Arial"/>
                <w:lang w:val="en-ZA"/>
              </w:rPr>
              <w:t xml:space="preserve">Python programming and </w:t>
            </w:r>
            <w:proofErr w:type="spellStart"/>
            <w:r w:rsidRPr="002E3715">
              <w:rPr>
                <w:rFonts w:ascii="Arial" w:hAnsi="Arial" w:cs="Arial"/>
                <w:lang w:val="en-ZA"/>
              </w:rPr>
              <w:t>Jupyter</w:t>
            </w:r>
            <w:proofErr w:type="spellEnd"/>
            <w:r w:rsidRPr="002E3715">
              <w:rPr>
                <w:rFonts w:ascii="Arial" w:hAnsi="Arial" w:cs="Arial"/>
                <w:lang w:val="en-ZA"/>
              </w:rPr>
              <w:t xml:space="preserve"> Notebook</w:t>
            </w:r>
          </w:p>
        </w:tc>
        <w:tc>
          <w:tcPr>
            <w:tcW w:w="1635" w:type="dxa"/>
            <w:shd w:val="clear" w:color="auto" w:fill="auto"/>
          </w:tcPr>
          <w:p w14:paraId="19C6AEB2" w14:textId="73D75CCF" w:rsidR="007E4481" w:rsidRPr="002D286C" w:rsidRDefault="002E3715" w:rsidP="002D286C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90</w:t>
            </w:r>
            <w:r w:rsidR="007E4481">
              <w:rPr>
                <w:rFonts w:ascii="Arial" w:hAnsi="Arial" w:cs="Arial"/>
                <w:lang w:val="en-ZA"/>
              </w:rPr>
              <w:t xml:space="preserve"> min.</w:t>
            </w:r>
          </w:p>
        </w:tc>
        <w:tc>
          <w:tcPr>
            <w:tcW w:w="4153" w:type="dxa"/>
            <w:shd w:val="clear" w:color="auto" w:fill="auto"/>
          </w:tcPr>
          <w:p w14:paraId="1B8C8720" w14:textId="77777777" w:rsidR="007E4481" w:rsidRPr="002E3715" w:rsidRDefault="007E4481" w:rsidP="007E448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>
              <w:rPr>
                <w:rFonts w:asciiTheme="minorBidi" w:hAnsiTheme="minorBidi"/>
                <w:lang w:val="en-ZA"/>
              </w:rPr>
              <w:t xml:space="preserve">Get an understanding </w:t>
            </w:r>
            <w:r w:rsidR="002E3715">
              <w:rPr>
                <w:rFonts w:asciiTheme="minorBidi" w:hAnsiTheme="minorBidi"/>
                <w:lang w:val="en-ZA"/>
              </w:rPr>
              <w:t xml:space="preserve">of </w:t>
            </w:r>
            <w:r w:rsidR="002E3715" w:rsidRPr="002E3715">
              <w:rPr>
                <w:rFonts w:asciiTheme="minorBidi" w:hAnsiTheme="minorBidi"/>
                <w:lang w:val="en-GB"/>
              </w:rPr>
              <w:t xml:space="preserve">the basics of the programming language Python and </w:t>
            </w:r>
            <w:proofErr w:type="spellStart"/>
            <w:r w:rsidR="002E3715" w:rsidRPr="002E3715">
              <w:rPr>
                <w:rFonts w:asciiTheme="minorBidi" w:hAnsiTheme="minorBidi"/>
                <w:lang w:val="en-GB"/>
              </w:rPr>
              <w:t>Jupyter</w:t>
            </w:r>
            <w:proofErr w:type="spellEnd"/>
            <w:r w:rsidR="002E3715" w:rsidRPr="002E3715">
              <w:rPr>
                <w:rFonts w:asciiTheme="minorBidi" w:hAnsiTheme="minorBidi"/>
                <w:lang w:val="en-GB"/>
              </w:rPr>
              <w:t xml:space="preserve"> Notebook</w:t>
            </w:r>
            <w:r w:rsidR="002E3715">
              <w:rPr>
                <w:rFonts w:asciiTheme="minorBidi" w:hAnsiTheme="minorBidi"/>
                <w:lang w:val="en-GB"/>
              </w:rPr>
              <w:t>.</w:t>
            </w:r>
          </w:p>
          <w:p w14:paraId="5B5284B3" w14:textId="77777777" w:rsidR="002E3715" w:rsidRPr="002E3715" w:rsidRDefault="002E3715" w:rsidP="007E448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>
              <w:rPr>
                <w:rFonts w:asciiTheme="minorBidi" w:hAnsiTheme="minorBidi"/>
                <w:lang w:val="en-US"/>
              </w:rPr>
              <w:t>Reflect</w:t>
            </w:r>
            <w:r w:rsidRPr="002E3715">
              <w:rPr>
                <w:rFonts w:asciiTheme="minorBidi" w:hAnsiTheme="minorBidi"/>
                <w:lang w:val="en-US"/>
              </w:rPr>
              <w:t xml:space="preserve"> on contents and share experience with peers</w:t>
            </w:r>
            <w:r>
              <w:rPr>
                <w:rFonts w:asciiTheme="minorBidi" w:hAnsiTheme="minorBidi"/>
                <w:lang w:val="en-US"/>
              </w:rPr>
              <w:t>.</w:t>
            </w:r>
          </w:p>
          <w:p w14:paraId="76289011" w14:textId="39DF5F54" w:rsidR="002E3715" w:rsidRPr="007E4481" w:rsidRDefault="002E3715" w:rsidP="007E448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>
              <w:rPr>
                <w:rFonts w:asciiTheme="minorBidi" w:hAnsiTheme="minorBidi"/>
                <w:lang w:val="en-GB"/>
              </w:rPr>
              <w:t xml:space="preserve">Get an understanding of </w:t>
            </w:r>
            <w:r w:rsidRPr="002E3715">
              <w:rPr>
                <w:rFonts w:asciiTheme="minorBidi" w:hAnsiTheme="minorBidi"/>
                <w:lang w:val="en-GB"/>
              </w:rPr>
              <w:t>the basics of Sentinel Hub as an EO Processing Platform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</w:tr>
      <w:tr w:rsidR="007E4481" w:rsidRPr="002E3715" w14:paraId="08A92C48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6601F3E2" w14:textId="77777777" w:rsidR="007E4481" w:rsidRPr="001F455E" w:rsidRDefault="007E4481" w:rsidP="002D286C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73F604A2" w14:textId="31BE5225" w:rsidR="007E4481" w:rsidRDefault="007E4481" w:rsidP="002D286C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1.5</w:t>
            </w:r>
          </w:p>
        </w:tc>
        <w:tc>
          <w:tcPr>
            <w:tcW w:w="2580" w:type="dxa"/>
            <w:shd w:val="clear" w:color="auto" w:fill="auto"/>
          </w:tcPr>
          <w:p w14:paraId="401CAB65" w14:textId="62965EF6" w:rsidR="007E4481" w:rsidRPr="002D286C" w:rsidRDefault="002E3715" w:rsidP="002D286C">
            <w:pPr>
              <w:rPr>
                <w:rFonts w:ascii="Arial" w:hAnsi="Arial" w:cs="Arial"/>
                <w:lang w:val="en-ZA"/>
              </w:rPr>
            </w:pPr>
            <w:r w:rsidRPr="002E3715">
              <w:rPr>
                <w:rFonts w:ascii="Arial" w:hAnsi="Arial" w:cs="Arial"/>
                <w:lang w:val="en-ZA"/>
              </w:rPr>
              <w:t>Fieldwork: image classification</w:t>
            </w:r>
          </w:p>
        </w:tc>
        <w:tc>
          <w:tcPr>
            <w:tcW w:w="1635" w:type="dxa"/>
            <w:shd w:val="clear" w:color="auto" w:fill="auto"/>
          </w:tcPr>
          <w:p w14:paraId="26E814F0" w14:textId="66990221" w:rsidR="007E4481" w:rsidRPr="002D286C" w:rsidRDefault="002E3715" w:rsidP="002D286C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120</w:t>
            </w:r>
            <w:r w:rsidR="007E4481">
              <w:rPr>
                <w:rFonts w:ascii="Arial" w:hAnsi="Arial" w:cs="Arial"/>
                <w:lang w:val="en-ZA"/>
              </w:rPr>
              <w:t xml:space="preserve"> min.</w:t>
            </w:r>
          </w:p>
        </w:tc>
        <w:tc>
          <w:tcPr>
            <w:tcW w:w="4153" w:type="dxa"/>
            <w:shd w:val="clear" w:color="auto" w:fill="auto"/>
          </w:tcPr>
          <w:p w14:paraId="5B215B49" w14:textId="1A23E105" w:rsidR="002F0DFE" w:rsidRPr="002F0DFE" w:rsidRDefault="002F0DFE" w:rsidP="002F0DFE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 w:rsidRPr="002F0DFE">
              <w:rPr>
                <w:rFonts w:asciiTheme="minorBidi" w:hAnsiTheme="minorBidi"/>
                <w:lang w:val="en-ZA"/>
              </w:rPr>
              <w:t xml:space="preserve">Conduct </w:t>
            </w:r>
            <w:r>
              <w:rPr>
                <w:rFonts w:asciiTheme="minorBidi" w:hAnsiTheme="minorBidi"/>
                <w:lang w:val="en-ZA"/>
              </w:rPr>
              <w:t xml:space="preserve">a </w:t>
            </w:r>
            <w:r w:rsidR="005A5AE4">
              <w:rPr>
                <w:rFonts w:asciiTheme="minorBidi" w:hAnsiTheme="minorBidi"/>
                <w:lang w:val="en-ZA"/>
              </w:rPr>
              <w:t>simple spatial data collec</w:t>
            </w:r>
            <w:r w:rsidRPr="002F0DFE">
              <w:rPr>
                <w:rFonts w:asciiTheme="minorBidi" w:hAnsiTheme="minorBidi"/>
                <w:lang w:val="en-ZA"/>
              </w:rPr>
              <w:t>tion on the field</w:t>
            </w:r>
          </w:p>
          <w:p w14:paraId="30780D76" w14:textId="2B6D9F8B" w:rsidR="007E4481" w:rsidRPr="003E02CC" w:rsidRDefault="002F0DFE" w:rsidP="005A5AE4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 w:rsidRPr="002F0DFE">
              <w:rPr>
                <w:rFonts w:asciiTheme="minorBidi" w:hAnsiTheme="minorBidi"/>
                <w:lang w:val="en-ZA"/>
              </w:rPr>
              <w:t>R</w:t>
            </w:r>
            <w:r w:rsidR="005A5AE4">
              <w:rPr>
                <w:rFonts w:asciiTheme="minorBidi" w:hAnsiTheme="minorBidi"/>
                <w:lang w:val="en-ZA"/>
              </w:rPr>
              <w:t>eflect on content and share experi</w:t>
            </w:r>
            <w:r w:rsidRPr="002F0DFE">
              <w:rPr>
                <w:rFonts w:asciiTheme="minorBidi" w:hAnsiTheme="minorBidi"/>
                <w:lang w:val="en-ZA"/>
              </w:rPr>
              <w:t>ence with peers</w:t>
            </w:r>
          </w:p>
        </w:tc>
      </w:tr>
    </w:tbl>
    <w:p w14:paraId="513DC5DE" w14:textId="62E15ABC" w:rsidR="000A0B52" w:rsidRPr="003E02CC" w:rsidRDefault="000A0B52" w:rsidP="000A0B52">
      <w:pPr>
        <w:rPr>
          <w:lang w:val="en-GB"/>
        </w:rPr>
      </w:pPr>
    </w:p>
    <w:sectPr w:rsidR="000A0B52" w:rsidRPr="003E02CC" w:rsidSect="00084F5E">
      <w:headerReference w:type="default" r:id="rId10"/>
      <w:pgSz w:w="11906" w:h="16838"/>
      <w:pgMar w:top="1560" w:right="849" w:bottom="851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52C1F" w14:textId="77777777" w:rsidR="001C6FEE" w:rsidRDefault="001C6FEE" w:rsidP="00626E1B">
      <w:pPr>
        <w:spacing w:after="0" w:line="240" w:lineRule="auto"/>
      </w:pPr>
      <w:r>
        <w:separator/>
      </w:r>
    </w:p>
  </w:endnote>
  <w:endnote w:type="continuationSeparator" w:id="0">
    <w:p w14:paraId="360D3C9F" w14:textId="77777777" w:rsidR="001C6FEE" w:rsidRDefault="001C6FEE" w:rsidP="0062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C04FE" w14:textId="77777777" w:rsidR="001C6FEE" w:rsidRDefault="001C6FEE" w:rsidP="00626E1B">
      <w:pPr>
        <w:spacing w:after="0" w:line="240" w:lineRule="auto"/>
      </w:pPr>
      <w:r>
        <w:separator/>
      </w:r>
    </w:p>
  </w:footnote>
  <w:footnote w:type="continuationSeparator" w:id="0">
    <w:p w14:paraId="47FBD900" w14:textId="77777777" w:rsidR="001C6FEE" w:rsidRDefault="001C6FEE" w:rsidP="0062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4593" w14:textId="6317905D" w:rsidR="00CF448F" w:rsidRPr="00BC3C9F" w:rsidRDefault="00F41AC2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  <w:r>
      <w:rPr>
        <w:rFonts w:asciiTheme="minorBidi" w:hAnsiTheme="minorBidi"/>
        <w:noProof/>
        <w:lang w:val="en-ZA"/>
      </w:rPr>
      <w:drawing>
        <wp:anchor distT="0" distB="0" distL="114300" distR="114300" simplePos="0" relativeHeight="251659264" behindDoc="0" locked="0" layoutInCell="1" allowOverlap="1" wp14:anchorId="1A0A1AC0" wp14:editId="68E956DC">
          <wp:simplePos x="0" y="0"/>
          <wp:positionH relativeFrom="column">
            <wp:posOffset>1771650</wp:posOffset>
          </wp:positionH>
          <wp:positionV relativeFrom="paragraph">
            <wp:posOffset>46990</wp:posOffset>
          </wp:positionV>
          <wp:extent cx="4536000" cy="345600"/>
          <wp:effectExtent l="0" t="0" r="0" b="0"/>
          <wp:wrapNone/>
          <wp:docPr id="4917832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783263" name="Picture 4917832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60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448F" w:rsidRPr="00BC3C9F">
      <w:rPr>
        <w:rFonts w:asciiTheme="minorBidi" w:hAnsiTheme="minorBidi"/>
        <w:lang w:val="en-ZA"/>
      </w:rPr>
      <w:t>Train</w:t>
    </w:r>
    <w:r w:rsidR="002B69DE" w:rsidRPr="00BC3C9F">
      <w:rPr>
        <w:rFonts w:asciiTheme="minorBidi" w:hAnsiTheme="minorBidi"/>
        <w:lang w:val="en-ZA"/>
      </w:rPr>
      <w:t>ing</w:t>
    </w:r>
    <w:r w:rsidR="00CF448F" w:rsidRPr="00BC3C9F">
      <w:rPr>
        <w:rFonts w:asciiTheme="minorBidi" w:hAnsiTheme="minorBidi"/>
        <w:lang w:val="en-ZA"/>
      </w:rPr>
      <w:t xml:space="preserve"> Manual: </w:t>
    </w:r>
    <w:r w:rsidR="00411C3E" w:rsidRPr="00BC3C9F">
      <w:rPr>
        <w:rFonts w:asciiTheme="minorBidi" w:hAnsiTheme="minorBidi"/>
        <w:lang w:val="en-ZA"/>
      </w:rPr>
      <w:t>ML4EO</w:t>
    </w:r>
  </w:p>
  <w:p w14:paraId="2494B64B" w14:textId="6079D0EA" w:rsidR="002B69DE" w:rsidRPr="00BC3C9F" w:rsidRDefault="00CF448F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  <w:r w:rsidRPr="00BC3C9F">
      <w:rPr>
        <w:rFonts w:asciiTheme="minorBidi" w:hAnsiTheme="minorBidi"/>
        <w:lang w:val="en-ZA"/>
      </w:rPr>
      <w:t xml:space="preserve">Outline of </w:t>
    </w:r>
    <w:r w:rsidR="00411C3E" w:rsidRPr="00BC3C9F">
      <w:rPr>
        <w:rFonts w:asciiTheme="minorBidi" w:hAnsiTheme="minorBidi"/>
        <w:lang w:val="en-ZA"/>
      </w:rPr>
      <w:t xml:space="preserve">Module </w:t>
    </w:r>
    <w:r w:rsidR="002E3715" w:rsidRPr="00BC3C9F">
      <w:rPr>
        <w:rFonts w:asciiTheme="minorBidi" w:hAnsiTheme="minorBidi"/>
        <w:lang w:val="en-ZA"/>
      </w:rPr>
      <w:t>4</w:t>
    </w:r>
    <w:r w:rsidRPr="00BC3C9F">
      <w:rPr>
        <w:rFonts w:asciiTheme="minorBidi" w:hAnsiTheme="minorBidi"/>
        <w:lang w:val="en-ZA"/>
      </w:rPr>
      <w:t xml:space="preserve">: </w:t>
    </w:r>
  </w:p>
  <w:p w14:paraId="10EE833D" w14:textId="55C92C80" w:rsidR="002B69DE" w:rsidRPr="00BC3C9F" w:rsidRDefault="002E3715" w:rsidP="002E3715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  <w:r w:rsidRPr="00BC3C9F">
      <w:rPr>
        <w:rStyle w:val="normaltextrun"/>
        <w:rFonts w:ascii="Arial" w:hAnsi="Arial" w:cs="Arial"/>
        <w:color w:val="000000"/>
        <w:shd w:val="clear" w:color="auto" w:fill="FFFFFF"/>
        <w:lang w:val="en-GB"/>
      </w:rPr>
      <w:t xml:space="preserve">Introduction to ML </w:t>
    </w:r>
    <w:r w:rsidR="00F41AC2">
      <w:rPr>
        <w:rStyle w:val="normaltextrun"/>
        <w:rFonts w:ascii="Arial" w:hAnsi="Arial" w:cs="Arial"/>
        <w:color w:val="000000"/>
        <w:shd w:val="clear" w:color="auto" w:fill="FFFFFF"/>
        <w:lang w:val="en-GB"/>
      </w:rPr>
      <w:t>&amp;</w:t>
    </w:r>
    <w:r w:rsidRPr="00BC3C9F">
      <w:rPr>
        <w:rStyle w:val="normaltextrun"/>
        <w:rFonts w:ascii="Arial" w:hAnsi="Arial" w:cs="Arial"/>
        <w:color w:val="000000"/>
        <w:shd w:val="clear" w:color="auto" w:fill="FFFFFF"/>
        <w:lang w:val="en-GB"/>
      </w:rPr>
      <w:t xml:space="preserve">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A21"/>
    <w:multiLevelType w:val="hybridMultilevel"/>
    <w:tmpl w:val="8332B884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A39C0"/>
    <w:multiLevelType w:val="multilevel"/>
    <w:tmpl w:val="70B4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50D72"/>
    <w:multiLevelType w:val="multilevel"/>
    <w:tmpl w:val="DE0AE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6278F"/>
    <w:multiLevelType w:val="multilevel"/>
    <w:tmpl w:val="BF9A1C0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508F5"/>
    <w:multiLevelType w:val="multilevel"/>
    <w:tmpl w:val="A4E2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652E5"/>
    <w:multiLevelType w:val="hybridMultilevel"/>
    <w:tmpl w:val="C5084ECE"/>
    <w:lvl w:ilvl="0" w:tplc="C9AC431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E35EC"/>
    <w:multiLevelType w:val="hybridMultilevel"/>
    <w:tmpl w:val="AEB4B86E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97181"/>
    <w:multiLevelType w:val="multilevel"/>
    <w:tmpl w:val="855A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0A58AF"/>
    <w:multiLevelType w:val="hybridMultilevel"/>
    <w:tmpl w:val="9EE67450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B1E09"/>
    <w:multiLevelType w:val="multilevel"/>
    <w:tmpl w:val="0CC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274C00"/>
    <w:multiLevelType w:val="multilevel"/>
    <w:tmpl w:val="BE4609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0DCB1"/>
    <w:multiLevelType w:val="hybridMultilevel"/>
    <w:tmpl w:val="73924C12"/>
    <w:lvl w:ilvl="0" w:tplc="B9B4AC86">
      <w:start w:val="1"/>
      <w:numFmt w:val="lowerLetter"/>
      <w:lvlText w:val="%1."/>
      <w:lvlJc w:val="left"/>
      <w:pPr>
        <w:ind w:left="928" w:hanging="360"/>
      </w:pPr>
    </w:lvl>
    <w:lvl w:ilvl="1" w:tplc="45EA977A">
      <w:start w:val="1"/>
      <w:numFmt w:val="lowerLetter"/>
      <w:lvlText w:val="%2."/>
      <w:lvlJc w:val="left"/>
      <w:pPr>
        <w:ind w:left="1648" w:hanging="360"/>
      </w:pPr>
    </w:lvl>
    <w:lvl w:ilvl="2" w:tplc="C7EE7E54">
      <w:start w:val="1"/>
      <w:numFmt w:val="lowerRoman"/>
      <w:lvlText w:val="%3."/>
      <w:lvlJc w:val="right"/>
      <w:pPr>
        <w:ind w:left="2368" w:hanging="180"/>
      </w:pPr>
    </w:lvl>
    <w:lvl w:ilvl="3" w:tplc="C62E7C88">
      <w:start w:val="1"/>
      <w:numFmt w:val="decimal"/>
      <w:lvlText w:val="%4."/>
      <w:lvlJc w:val="left"/>
      <w:pPr>
        <w:ind w:left="3088" w:hanging="360"/>
      </w:pPr>
    </w:lvl>
    <w:lvl w:ilvl="4" w:tplc="086EDF18">
      <w:start w:val="1"/>
      <w:numFmt w:val="lowerLetter"/>
      <w:lvlText w:val="%5."/>
      <w:lvlJc w:val="left"/>
      <w:pPr>
        <w:ind w:left="3808" w:hanging="360"/>
      </w:pPr>
    </w:lvl>
    <w:lvl w:ilvl="5" w:tplc="33D2499E">
      <w:start w:val="1"/>
      <w:numFmt w:val="lowerRoman"/>
      <w:lvlText w:val="%6."/>
      <w:lvlJc w:val="right"/>
      <w:pPr>
        <w:ind w:left="4528" w:hanging="180"/>
      </w:pPr>
    </w:lvl>
    <w:lvl w:ilvl="6" w:tplc="9A2C2AFE">
      <w:start w:val="1"/>
      <w:numFmt w:val="decimal"/>
      <w:lvlText w:val="%7."/>
      <w:lvlJc w:val="left"/>
      <w:pPr>
        <w:ind w:left="5248" w:hanging="360"/>
      </w:pPr>
    </w:lvl>
    <w:lvl w:ilvl="7" w:tplc="AB4063E6">
      <w:start w:val="1"/>
      <w:numFmt w:val="lowerLetter"/>
      <w:lvlText w:val="%8."/>
      <w:lvlJc w:val="left"/>
      <w:pPr>
        <w:ind w:left="5968" w:hanging="360"/>
      </w:pPr>
    </w:lvl>
    <w:lvl w:ilvl="8" w:tplc="EDF21BDC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5DA4DC6"/>
    <w:multiLevelType w:val="hybridMultilevel"/>
    <w:tmpl w:val="E9B6847A"/>
    <w:lvl w:ilvl="0" w:tplc="C9AC4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06F44"/>
    <w:multiLevelType w:val="multilevel"/>
    <w:tmpl w:val="FCD4F4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2D819"/>
    <w:multiLevelType w:val="hybridMultilevel"/>
    <w:tmpl w:val="4A7032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0A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226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A3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C3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46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27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42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21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30B54"/>
    <w:multiLevelType w:val="hybridMultilevel"/>
    <w:tmpl w:val="A98CC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24958"/>
    <w:multiLevelType w:val="hybridMultilevel"/>
    <w:tmpl w:val="1062E404"/>
    <w:lvl w:ilvl="0" w:tplc="3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2CE04655"/>
    <w:multiLevelType w:val="multilevel"/>
    <w:tmpl w:val="DB863B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121C60"/>
    <w:multiLevelType w:val="hybridMultilevel"/>
    <w:tmpl w:val="9C42F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02B5D"/>
    <w:multiLevelType w:val="hybridMultilevel"/>
    <w:tmpl w:val="8CE81C8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8576E"/>
    <w:multiLevelType w:val="hybridMultilevel"/>
    <w:tmpl w:val="A8F08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A2FBC"/>
    <w:multiLevelType w:val="hybridMultilevel"/>
    <w:tmpl w:val="D23866B6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303C67"/>
    <w:multiLevelType w:val="multilevel"/>
    <w:tmpl w:val="DED2C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4C79BC"/>
    <w:multiLevelType w:val="hybridMultilevel"/>
    <w:tmpl w:val="ED6AAC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168FE"/>
    <w:multiLevelType w:val="hybridMultilevel"/>
    <w:tmpl w:val="3FE0BE5A"/>
    <w:lvl w:ilvl="0" w:tplc="C9AC4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50DB7"/>
    <w:multiLevelType w:val="multilevel"/>
    <w:tmpl w:val="BB0E7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CE04A8"/>
    <w:multiLevelType w:val="multilevel"/>
    <w:tmpl w:val="BC8C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347285"/>
    <w:multiLevelType w:val="hybridMultilevel"/>
    <w:tmpl w:val="459E1420"/>
    <w:lvl w:ilvl="0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286B21"/>
    <w:multiLevelType w:val="multilevel"/>
    <w:tmpl w:val="2F7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757179"/>
    <w:multiLevelType w:val="hybridMultilevel"/>
    <w:tmpl w:val="D46A7998"/>
    <w:lvl w:ilvl="0" w:tplc="48AC4148">
      <w:start w:val="1"/>
      <w:numFmt w:val="lowerLetter"/>
      <w:lvlText w:val="%1."/>
      <w:lvlJc w:val="left"/>
      <w:pPr>
        <w:ind w:left="928" w:hanging="360"/>
      </w:pPr>
    </w:lvl>
    <w:lvl w:ilvl="1" w:tplc="D05A99AE">
      <w:start w:val="1"/>
      <w:numFmt w:val="lowerLetter"/>
      <w:lvlText w:val="%2."/>
      <w:lvlJc w:val="left"/>
      <w:pPr>
        <w:ind w:left="1648" w:hanging="360"/>
      </w:pPr>
    </w:lvl>
    <w:lvl w:ilvl="2" w:tplc="53381CAA">
      <w:start w:val="1"/>
      <w:numFmt w:val="lowerRoman"/>
      <w:lvlText w:val="%3."/>
      <w:lvlJc w:val="right"/>
      <w:pPr>
        <w:ind w:left="2368" w:hanging="180"/>
      </w:pPr>
    </w:lvl>
    <w:lvl w:ilvl="3" w:tplc="F9EA52E2">
      <w:start w:val="1"/>
      <w:numFmt w:val="decimal"/>
      <w:lvlText w:val="%4."/>
      <w:lvlJc w:val="left"/>
      <w:pPr>
        <w:ind w:left="3088" w:hanging="360"/>
      </w:pPr>
    </w:lvl>
    <w:lvl w:ilvl="4" w:tplc="134CC872">
      <w:start w:val="1"/>
      <w:numFmt w:val="lowerLetter"/>
      <w:lvlText w:val="%5."/>
      <w:lvlJc w:val="left"/>
      <w:pPr>
        <w:ind w:left="3808" w:hanging="360"/>
      </w:pPr>
    </w:lvl>
    <w:lvl w:ilvl="5" w:tplc="4A94A12E">
      <w:start w:val="1"/>
      <w:numFmt w:val="lowerRoman"/>
      <w:lvlText w:val="%6."/>
      <w:lvlJc w:val="right"/>
      <w:pPr>
        <w:ind w:left="4528" w:hanging="180"/>
      </w:pPr>
    </w:lvl>
    <w:lvl w:ilvl="6" w:tplc="D67A9440">
      <w:start w:val="1"/>
      <w:numFmt w:val="decimal"/>
      <w:lvlText w:val="%7."/>
      <w:lvlJc w:val="left"/>
      <w:pPr>
        <w:ind w:left="5248" w:hanging="360"/>
      </w:pPr>
    </w:lvl>
    <w:lvl w:ilvl="7" w:tplc="D8969B66">
      <w:start w:val="1"/>
      <w:numFmt w:val="lowerLetter"/>
      <w:lvlText w:val="%8."/>
      <w:lvlJc w:val="left"/>
      <w:pPr>
        <w:ind w:left="5968" w:hanging="360"/>
      </w:pPr>
    </w:lvl>
    <w:lvl w:ilvl="8" w:tplc="39F0FA44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8A26785"/>
    <w:multiLevelType w:val="hybridMultilevel"/>
    <w:tmpl w:val="57F49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836E5"/>
    <w:multiLevelType w:val="hybridMultilevel"/>
    <w:tmpl w:val="7E38CC74"/>
    <w:lvl w:ilvl="0" w:tplc="233651DA">
      <w:start w:val="1"/>
      <w:numFmt w:val="decimal"/>
      <w:lvlText w:val="%1.)"/>
      <w:lvlJc w:val="left"/>
      <w:pPr>
        <w:ind w:left="840" w:hanging="48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11A04"/>
    <w:multiLevelType w:val="hybridMultilevel"/>
    <w:tmpl w:val="575611D2"/>
    <w:lvl w:ilvl="0" w:tplc="07583184">
      <w:start w:val="1"/>
      <w:numFmt w:val="lowerLetter"/>
      <w:lvlText w:val="%1."/>
      <w:lvlJc w:val="left"/>
      <w:pPr>
        <w:ind w:left="928" w:hanging="360"/>
      </w:pPr>
    </w:lvl>
    <w:lvl w:ilvl="1" w:tplc="1E8E89F8">
      <w:start w:val="1"/>
      <w:numFmt w:val="lowerLetter"/>
      <w:lvlText w:val="%2."/>
      <w:lvlJc w:val="left"/>
      <w:pPr>
        <w:ind w:left="1648" w:hanging="360"/>
      </w:pPr>
    </w:lvl>
    <w:lvl w:ilvl="2" w:tplc="93907E5C">
      <w:start w:val="1"/>
      <w:numFmt w:val="lowerRoman"/>
      <w:lvlText w:val="%3."/>
      <w:lvlJc w:val="right"/>
      <w:pPr>
        <w:ind w:left="2368" w:hanging="180"/>
      </w:pPr>
    </w:lvl>
    <w:lvl w:ilvl="3" w:tplc="F52ADF6E">
      <w:start w:val="1"/>
      <w:numFmt w:val="decimal"/>
      <w:lvlText w:val="%4."/>
      <w:lvlJc w:val="left"/>
      <w:pPr>
        <w:ind w:left="3088" w:hanging="360"/>
      </w:pPr>
    </w:lvl>
    <w:lvl w:ilvl="4" w:tplc="03AC51EC">
      <w:start w:val="1"/>
      <w:numFmt w:val="lowerLetter"/>
      <w:lvlText w:val="%5."/>
      <w:lvlJc w:val="left"/>
      <w:pPr>
        <w:ind w:left="3808" w:hanging="360"/>
      </w:pPr>
    </w:lvl>
    <w:lvl w:ilvl="5" w:tplc="26E21ED4">
      <w:start w:val="1"/>
      <w:numFmt w:val="lowerRoman"/>
      <w:lvlText w:val="%6."/>
      <w:lvlJc w:val="right"/>
      <w:pPr>
        <w:ind w:left="4528" w:hanging="180"/>
      </w:pPr>
    </w:lvl>
    <w:lvl w:ilvl="6" w:tplc="36C82028">
      <w:start w:val="1"/>
      <w:numFmt w:val="decimal"/>
      <w:lvlText w:val="%7."/>
      <w:lvlJc w:val="left"/>
      <w:pPr>
        <w:ind w:left="5248" w:hanging="360"/>
      </w:pPr>
    </w:lvl>
    <w:lvl w:ilvl="7" w:tplc="F70074A4">
      <w:start w:val="1"/>
      <w:numFmt w:val="lowerLetter"/>
      <w:lvlText w:val="%8."/>
      <w:lvlJc w:val="left"/>
      <w:pPr>
        <w:ind w:left="5968" w:hanging="360"/>
      </w:pPr>
    </w:lvl>
    <w:lvl w:ilvl="8" w:tplc="3A6CBE98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73AD0A06"/>
    <w:multiLevelType w:val="hybridMultilevel"/>
    <w:tmpl w:val="72885482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41411D"/>
    <w:multiLevelType w:val="hybridMultilevel"/>
    <w:tmpl w:val="823EF90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6F15FA5"/>
    <w:multiLevelType w:val="hybridMultilevel"/>
    <w:tmpl w:val="10840BD4"/>
    <w:lvl w:ilvl="0" w:tplc="85C2D5DE">
      <w:start w:val="1"/>
      <w:numFmt w:val="bullet"/>
      <w:lvlText w:val="-"/>
      <w:lvlJc w:val="left"/>
      <w:pPr>
        <w:ind w:left="360" w:hanging="360"/>
      </w:pPr>
      <w:rPr>
        <w:rFonts w:ascii="Arial Narrow" w:eastAsia="Calibri" w:hAnsi="Arial Narrow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6C42EB"/>
    <w:multiLevelType w:val="multilevel"/>
    <w:tmpl w:val="D35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523146"/>
    <w:multiLevelType w:val="hybridMultilevel"/>
    <w:tmpl w:val="15A232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157DA"/>
    <w:multiLevelType w:val="hybridMultilevel"/>
    <w:tmpl w:val="7AE0601C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A019C9"/>
    <w:multiLevelType w:val="hybridMultilevel"/>
    <w:tmpl w:val="E10E6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C0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AC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B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AE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C7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A1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2C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D3A0D"/>
    <w:multiLevelType w:val="multilevel"/>
    <w:tmpl w:val="E6EEC38A"/>
    <w:styleLink w:val="111111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1701" w:hanging="281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268" w:firstLine="0"/>
      </w:pPr>
      <w:rPr>
        <w:rFonts w:ascii="Symbol" w:hAnsi="Symbol" w:hint="default"/>
      </w:rPr>
    </w:lvl>
  </w:abstractNum>
  <w:abstractNum w:abstractNumId="41" w15:restartNumberingAfterBreak="0">
    <w:nsid w:val="7E7E558B"/>
    <w:multiLevelType w:val="hybridMultilevel"/>
    <w:tmpl w:val="B9CEB93A"/>
    <w:lvl w:ilvl="0" w:tplc="61042A28">
      <w:start w:val="1"/>
      <w:numFmt w:val="lowerLetter"/>
      <w:lvlText w:val="%1."/>
      <w:lvlJc w:val="left"/>
      <w:pPr>
        <w:ind w:left="928" w:hanging="360"/>
      </w:pPr>
    </w:lvl>
    <w:lvl w:ilvl="1" w:tplc="AE56BDB2">
      <w:start w:val="1"/>
      <w:numFmt w:val="lowerLetter"/>
      <w:lvlText w:val="%2."/>
      <w:lvlJc w:val="left"/>
      <w:pPr>
        <w:ind w:left="1648" w:hanging="360"/>
      </w:pPr>
    </w:lvl>
    <w:lvl w:ilvl="2" w:tplc="C7E40818">
      <w:start w:val="1"/>
      <w:numFmt w:val="lowerRoman"/>
      <w:lvlText w:val="%3."/>
      <w:lvlJc w:val="right"/>
      <w:pPr>
        <w:ind w:left="2368" w:hanging="180"/>
      </w:pPr>
    </w:lvl>
    <w:lvl w:ilvl="3" w:tplc="05CE175E">
      <w:start w:val="1"/>
      <w:numFmt w:val="decimal"/>
      <w:lvlText w:val="%4."/>
      <w:lvlJc w:val="left"/>
      <w:pPr>
        <w:ind w:left="3088" w:hanging="360"/>
      </w:pPr>
    </w:lvl>
    <w:lvl w:ilvl="4" w:tplc="B5B0A6DE">
      <w:start w:val="1"/>
      <w:numFmt w:val="lowerLetter"/>
      <w:lvlText w:val="%5."/>
      <w:lvlJc w:val="left"/>
      <w:pPr>
        <w:ind w:left="3808" w:hanging="360"/>
      </w:pPr>
    </w:lvl>
    <w:lvl w:ilvl="5" w:tplc="3D2AF080">
      <w:start w:val="1"/>
      <w:numFmt w:val="lowerRoman"/>
      <w:lvlText w:val="%6."/>
      <w:lvlJc w:val="right"/>
      <w:pPr>
        <w:ind w:left="4528" w:hanging="180"/>
      </w:pPr>
    </w:lvl>
    <w:lvl w:ilvl="6" w:tplc="0FA21EB0">
      <w:start w:val="1"/>
      <w:numFmt w:val="decimal"/>
      <w:lvlText w:val="%7."/>
      <w:lvlJc w:val="left"/>
      <w:pPr>
        <w:ind w:left="5248" w:hanging="360"/>
      </w:pPr>
    </w:lvl>
    <w:lvl w:ilvl="7" w:tplc="C5DAE912">
      <w:start w:val="1"/>
      <w:numFmt w:val="lowerLetter"/>
      <w:lvlText w:val="%8."/>
      <w:lvlJc w:val="left"/>
      <w:pPr>
        <w:ind w:left="5968" w:hanging="360"/>
      </w:pPr>
    </w:lvl>
    <w:lvl w:ilvl="8" w:tplc="1C80AADC">
      <w:start w:val="1"/>
      <w:numFmt w:val="lowerRoman"/>
      <w:lvlText w:val="%9."/>
      <w:lvlJc w:val="right"/>
      <w:pPr>
        <w:ind w:left="6688" w:hanging="180"/>
      </w:pPr>
    </w:lvl>
  </w:abstractNum>
  <w:abstractNum w:abstractNumId="42" w15:restartNumberingAfterBreak="0">
    <w:nsid w:val="7F6698B8"/>
    <w:multiLevelType w:val="hybridMultilevel"/>
    <w:tmpl w:val="BE708386"/>
    <w:lvl w:ilvl="0" w:tplc="23EED34C">
      <w:start w:val="1"/>
      <w:numFmt w:val="lowerLetter"/>
      <w:lvlText w:val="%1."/>
      <w:lvlJc w:val="left"/>
      <w:pPr>
        <w:ind w:left="928" w:hanging="360"/>
      </w:pPr>
    </w:lvl>
    <w:lvl w:ilvl="1" w:tplc="BEA681A2">
      <w:start w:val="1"/>
      <w:numFmt w:val="lowerLetter"/>
      <w:lvlText w:val="%2."/>
      <w:lvlJc w:val="left"/>
      <w:pPr>
        <w:ind w:left="1648" w:hanging="360"/>
      </w:pPr>
    </w:lvl>
    <w:lvl w:ilvl="2" w:tplc="C69620D6">
      <w:start w:val="1"/>
      <w:numFmt w:val="lowerRoman"/>
      <w:lvlText w:val="%3."/>
      <w:lvlJc w:val="right"/>
      <w:pPr>
        <w:ind w:left="2368" w:hanging="180"/>
      </w:pPr>
    </w:lvl>
    <w:lvl w:ilvl="3" w:tplc="15582F10">
      <w:start w:val="1"/>
      <w:numFmt w:val="decimal"/>
      <w:lvlText w:val="%4."/>
      <w:lvlJc w:val="left"/>
      <w:pPr>
        <w:ind w:left="3088" w:hanging="360"/>
      </w:pPr>
    </w:lvl>
    <w:lvl w:ilvl="4" w:tplc="067AFAE6">
      <w:start w:val="1"/>
      <w:numFmt w:val="lowerLetter"/>
      <w:lvlText w:val="%5."/>
      <w:lvlJc w:val="left"/>
      <w:pPr>
        <w:ind w:left="3808" w:hanging="360"/>
      </w:pPr>
    </w:lvl>
    <w:lvl w:ilvl="5" w:tplc="E0D85892">
      <w:start w:val="1"/>
      <w:numFmt w:val="lowerRoman"/>
      <w:lvlText w:val="%6."/>
      <w:lvlJc w:val="right"/>
      <w:pPr>
        <w:ind w:left="4528" w:hanging="180"/>
      </w:pPr>
    </w:lvl>
    <w:lvl w:ilvl="6" w:tplc="6AF226D0">
      <w:start w:val="1"/>
      <w:numFmt w:val="decimal"/>
      <w:lvlText w:val="%7."/>
      <w:lvlJc w:val="left"/>
      <w:pPr>
        <w:ind w:left="5248" w:hanging="360"/>
      </w:pPr>
    </w:lvl>
    <w:lvl w:ilvl="7" w:tplc="6798C678">
      <w:start w:val="1"/>
      <w:numFmt w:val="lowerLetter"/>
      <w:lvlText w:val="%8."/>
      <w:lvlJc w:val="left"/>
      <w:pPr>
        <w:ind w:left="5968" w:hanging="360"/>
      </w:pPr>
    </w:lvl>
    <w:lvl w:ilvl="8" w:tplc="73A64740">
      <w:start w:val="1"/>
      <w:numFmt w:val="lowerRoman"/>
      <w:lvlText w:val="%9."/>
      <w:lvlJc w:val="right"/>
      <w:pPr>
        <w:ind w:left="6688" w:hanging="180"/>
      </w:pPr>
    </w:lvl>
  </w:abstractNum>
  <w:num w:numId="1" w16cid:durableId="853113523">
    <w:abstractNumId w:val="34"/>
  </w:num>
  <w:num w:numId="2" w16cid:durableId="1688287398">
    <w:abstractNumId w:val="0"/>
  </w:num>
  <w:num w:numId="3" w16cid:durableId="843058346">
    <w:abstractNumId w:val="16"/>
  </w:num>
  <w:num w:numId="4" w16cid:durableId="304966965">
    <w:abstractNumId w:val="21"/>
  </w:num>
  <w:num w:numId="5" w16cid:durableId="1820923492">
    <w:abstractNumId w:val="33"/>
  </w:num>
  <w:num w:numId="6" w16cid:durableId="774715723">
    <w:abstractNumId w:val="37"/>
  </w:num>
  <w:num w:numId="7" w16cid:durableId="1643923360">
    <w:abstractNumId w:val="35"/>
  </w:num>
  <w:num w:numId="8" w16cid:durableId="184362220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5823961">
    <w:abstractNumId w:val="14"/>
  </w:num>
  <w:num w:numId="10" w16cid:durableId="769472488">
    <w:abstractNumId w:val="38"/>
  </w:num>
  <w:num w:numId="11" w16cid:durableId="943197713">
    <w:abstractNumId w:val="26"/>
  </w:num>
  <w:num w:numId="12" w16cid:durableId="995457741">
    <w:abstractNumId w:val="23"/>
  </w:num>
  <w:num w:numId="13" w16cid:durableId="2090424338">
    <w:abstractNumId w:val="27"/>
  </w:num>
  <w:num w:numId="14" w16cid:durableId="639960755">
    <w:abstractNumId w:val="19"/>
  </w:num>
  <w:num w:numId="15" w16cid:durableId="75175459">
    <w:abstractNumId w:val="1"/>
  </w:num>
  <w:num w:numId="16" w16cid:durableId="1152678241">
    <w:abstractNumId w:val="2"/>
  </w:num>
  <w:num w:numId="17" w16cid:durableId="1462531389">
    <w:abstractNumId w:val="25"/>
  </w:num>
  <w:num w:numId="18" w16cid:durableId="106238748">
    <w:abstractNumId w:val="10"/>
  </w:num>
  <w:num w:numId="19" w16cid:durableId="2009554574">
    <w:abstractNumId w:val="3"/>
  </w:num>
  <w:num w:numId="20" w16cid:durableId="1043477804">
    <w:abstractNumId w:val="22"/>
  </w:num>
  <w:num w:numId="21" w16cid:durableId="661082844">
    <w:abstractNumId w:val="4"/>
  </w:num>
  <w:num w:numId="22" w16cid:durableId="94131640">
    <w:abstractNumId w:val="9"/>
  </w:num>
  <w:num w:numId="23" w16cid:durableId="1399909">
    <w:abstractNumId w:val="7"/>
  </w:num>
  <w:num w:numId="24" w16cid:durableId="1612202914">
    <w:abstractNumId w:val="28"/>
  </w:num>
  <w:num w:numId="25" w16cid:durableId="970398795">
    <w:abstractNumId w:val="36"/>
  </w:num>
  <w:num w:numId="26" w16cid:durableId="1648972937">
    <w:abstractNumId w:val="24"/>
  </w:num>
  <w:num w:numId="27" w16cid:durableId="1071779365">
    <w:abstractNumId w:val="6"/>
  </w:num>
  <w:num w:numId="28" w16cid:durableId="684400420">
    <w:abstractNumId w:val="31"/>
  </w:num>
  <w:num w:numId="29" w16cid:durableId="1441295673">
    <w:abstractNumId w:val="5"/>
  </w:num>
  <w:num w:numId="30" w16cid:durableId="170797626">
    <w:abstractNumId w:val="12"/>
  </w:num>
  <w:num w:numId="31" w16cid:durableId="2008703820">
    <w:abstractNumId w:val="15"/>
  </w:num>
  <w:num w:numId="32" w16cid:durableId="1776365721">
    <w:abstractNumId w:val="18"/>
  </w:num>
  <w:num w:numId="33" w16cid:durableId="1871912199">
    <w:abstractNumId w:val="30"/>
  </w:num>
  <w:num w:numId="34" w16cid:durableId="2049452049">
    <w:abstractNumId w:val="17"/>
  </w:num>
  <w:num w:numId="35" w16cid:durableId="736321019">
    <w:abstractNumId w:val="13"/>
  </w:num>
  <w:num w:numId="36" w16cid:durableId="32924046">
    <w:abstractNumId w:val="11"/>
  </w:num>
  <w:num w:numId="37" w16cid:durableId="920673925">
    <w:abstractNumId w:val="29"/>
  </w:num>
  <w:num w:numId="38" w16cid:durableId="1587303936">
    <w:abstractNumId w:val="42"/>
  </w:num>
  <w:num w:numId="39" w16cid:durableId="1156992380">
    <w:abstractNumId w:val="41"/>
  </w:num>
  <w:num w:numId="40" w16cid:durableId="1849441871">
    <w:abstractNumId w:val="32"/>
  </w:num>
  <w:num w:numId="41" w16cid:durableId="1135102091">
    <w:abstractNumId w:val="8"/>
  </w:num>
  <w:num w:numId="42" w16cid:durableId="417484788">
    <w:abstractNumId w:val="39"/>
  </w:num>
  <w:num w:numId="43" w16cid:durableId="1995983802">
    <w:abstractNumId w:val="20"/>
  </w:num>
  <w:num w:numId="44" w16cid:durableId="132770613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ZA" w:vendorID="64" w:dllVersion="0" w:nlCheck="1" w:checkStyle="0"/>
  <w:activeWritingStyle w:appName="MSWord" w:lang="es-EC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s-HN" w:vendorID="64" w:dllVersion="0" w:nlCheck="1" w:checkStyle="0"/>
  <w:activeWritingStyle w:appName="MSWord" w:lang="en-ZA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s-HN" w:vendorID="64" w:dllVersion="6" w:nlCheck="1" w:checkStyle="0"/>
  <w:activeWritingStyle w:appName="MSWord" w:lang="es-EC" w:vendorID="64" w:dllVersion="6" w:nlCheck="1" w:checkStyle="0"/>
  <w:activeWritingStyle w:appName="MSWord" w:lang="en-US" w:vendorID="64" w:dllVersion="6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88"/>
    <w:rsid w:val="00025D3B"/>
    <w:rsid w:val="00034BA4"/>
    <w:rsid w:val="0006092F"/>
    <w:rsid w:val="00080369"/>
    <w:rsid w:val="00084F5E"/>
    <w:rsid w:val="000A0B52"/>
    <w:rsid w:val="000A642A"/>
    <w:rsid w:val="000C50D0"/>
    <w:rsid w:val="000C569E"/>
    <w:rsid w:val="000D20EE"/>
    <w:rsid w:val="000D3489"/>
    <w:rsid w:val="000D7E63"/>
    <w:rsid w:val="000F7193"/>
    <w:rsid w:val="001473CE"/>
    <w:rsid w:val="00184106"/>
    <w:rsid w:val="00194A97"/>
    <w:rsid w:val="001A545B"/>
    <w:rsid w:val="001A749C"/>
    <w:rsid w:val="001C6FEE"/>
    <w:rsid w:val="001F455E"/>
    <w:rsid w:val="001F67D8"/>
    <w:rsid w:val="00213655"/>
    <w:rsid w:val="00261506"/>
    <w:rsid w:val="00267D2D"/>
    <w:rsid w:val="00271B61"/>
    <w:rsid w:val="002A5454"/>
    <w:rsid w:val="002B69DE"/>
    <w:rsid w:val="002D06F1"/>
    <w:rsid w:val="002D286C"/>
    <w:rsid w:val="002E1C05"/>
    <w:rsid w:val="002E3715"/>
    <w:rsid w:val="002E563E"/>
    <w:rsid w:val="002F0DFE"/>
    <w:rsid w:val="002F5A12"/>
    <w:rsid w:val="0030442A"/>
    <w:rsid w:val="00320303"/>
    <w:rsid w:val="00323E60"/>
    <w:rsid w:val="00332248"/>
    <w:rsid w:val="00374F89"/>
    <w:rsid w:val="003A02A8"/>
    <w:rsid w:val="003A75A3"/>
    <w:rsid w:val="003E02CC"/>
    <w:rsid w:val="004070F1"/>
    <w:rsid w:val="00411C3E"/>
    <w:rsid w:val="00420F5B"/>
    <w:rsid w:val="00445FF0"/>
    <w:rsid w:val="00483019"/>
    <w:rsid w:val="0049438B"/>
    <w:rsid w:val="004A28D3"/>
    <w:rsid w:val="004C52DD"/>
    <w:rsid w:val="004D1AB9"/>
    <w:rsid w:val="00514A81"/>
    <w:rsid w:val="005301D3"/>
    <w:rsid w:val="0054161C"/>
    <w:rsid w:val="005956A3"/>
    <w:rsid w:val="005A5AE4"/>
    <w:rsid w:val="005D0C0C"/>
    <w:rsid w:val="005D443E"/>
    <w:rsid w:val="00622113"/>
    <w:rsid w:val="00626E1B"/>
    <w:rsid w:val="00641258"/>
    <w:rsid w:val="00642779"/>
    <w:rsid w:val="00673DC6"/>
    <w:rsid w:val="00690A9F"/>
    <w:rsid w:val="006B4F76"/>
    <w:rsid w:val="006D21DA"/>
    <w:rsid w:val="007106E7"/>
    <w:rsid w:val="00731DBC"/>
    <w:rsid w:val="00734AA9"/>
    <w:rsid w:val="00746618"/>
    <w:rsid w:val="00780655"/>
    <w:rsid w:val="00791D22"/>
    <w:rsid w:val="007A7577"/>
    <w:rsid w:val="007B56CD"/>
    <w:rsid w:val="007E4481"/>
    <w:rsid w:val="008157C0"/>
    <w:rsid w:val="008258B1"/>
    <w:rsid w:val="00826939"/>
    <w:rsid w:val="00831680"/>
    <w:rsid w:val="00831755"/>
    <w:rsid w:val="008458B7"/>
    <w:rsid w:val="0089192F"/>
    <w:rsid w:val="00912533"/>
    <w:rsid w:val="0092740A"/>
    <w:rsid w:val="00940D5C"/>
    <w:rsid w:val="00984A52"/>
    <w:rsid w:val="00996951"/>
    <w:rsid w:val="00A04514"/>
    <w:rsid w:val="00A053B6"/>
    <w:rsid w:val="00A22F72"/>
    <w:rsid w:val="00A24403"/>
    <w:rsid w:val="00A53D53"/>
    <w:rsid w:val="00A74822"/>
    <w:rsid w:val="00A81B78"/>
    <w:rsid w:val="00A85607"/>
    <w:rsid w:val="00A952B0"/>
    <w:rsid w:val="00AA248B"/>
    <w:rsid w:val="00AC3DC6"/>
    <w:rsid w:val="00B27963"/>
    <w:rsid w:val="00B50120"/>
    <w:rsid w:val="00B67788"/>
    <w:rsid w:val="00B879C7"/>
    <w:rsid w:val="00BB5B01"/>
    <w:rsid w:val="00BC0BD8"/>
    <w:rsid w:val="00BC3C9F"/>
    <w:rsid w:val="00BC4550"/>
    <w:rsid w:val="00BF5B12"/>
    <w:rsid w:val="00C15FB9"/>
    <w:rsid w:val="00C20F87"/>
    <w:rsid w:val="00C522A1"/>
    <w:rsid w:val="00C71177"/>
    <w:rsid w:val="00C73229"/>
    <w:rsid w:val="00C85BD9"/>
    <w:rsid w:val="00CC6911"/>
    <w:rsid w:val="00CD0A63"/>
    <w:rsid w:val="00CD550E"/>
    <w:rsid w:val="00CF448F"/>
    <w:rsid w:val="00D20AFA"/>
    <w:rsid w:val="00D32D0C"/>
    <w:rsid w:val="00D90574"/>
    <w:rsid w:val="00D92925"/>
    <w:rsid w:val="00DB1CAA"/>
    <w:rsid w:val="00DB2DDA"/>
    <w:rsid w:val="00DF03FB"/>
    <w:rsid w:val="00E16CBA"/>
    <w:rsid w:val="00E2036F"/>
    <w:rsid w:val="00E33C33"/>
    <w:rsid w:val="00E57B70"/>
    <w:rsid w:val="00EA56C8"/>
    <w:rsid w:val="00EF05E5"/>
    <w:rsid w:val="00F01CD2"/>
    <w:rsid w:val="00F05AF0"/>
    <w:rsid w:val="00F41AC2"/>
    <w:rsid w:val="00F7130C"/>
    <w:rsid w:val="00F86313"/>
    <w:rsid w:val="00F966C1"/>
    <w:rsid w:val="00F972AD"/>
    <w:rsid w:val="00FB22F6"/>
    <w:rsid w:val="00FB48E4"/>
    <w:rsid w:val="00FC3B47"/>
    <w:rsid w:val="00FC7881"/>
    <w:rsid w:val="00FD204B"/>
    <w:rsid w:val="2E4DC56D"/>
    <w:rsid w:val="42B2582E"/>
    <w:rsid w:val="449FE113"/>
    <w:rsid w:val="551328F8"/>
    <w:rsid w:val="55679819"/>
    <w:rsid w:val="58041902"/>
    <w:rsid w:val="6F6418E6"/>
    <w:rsid w:val="6FFF38BF"/>
    <w:rsid w:val="70104AE8"/>
    <w:rsid w:val="7196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5A24"/>
  <w15:chartTrackingRefBased/>
  <w15:docId w15:val="{F3EA7086-1E57-45D8-8C0F-8A4D22E0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26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6E1B"/>
  </w:style>
  <w:style w:type="paragraph" w:styleId="Footer">
    <w:name w:val="footer"/>
    <w:basedOn w:val="Normal"/>
    <w:link w:val="FooterChar"/>
    <w:uiPriority w:val="99"/>
    <w:unhideWhenUsed/>
    <w:rsid w:val="00626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E1B"/>
  </w:style>
  <w:style w:type="paragraph" w:styleId="NormalWeb">
    <w:name w:val="Normal (Web)"/>
    <w:basedOn w:val="Normal"/>
    <w:uiPriority w:val="99"/>
    <w:semiHidden/>
    <w:unhideWhenUsed/>
    <w:rsid w:val="00626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HN"/>
    </w:rPr>
  </w:style>
  <w:style w:type="paragraph" w:styleId="ListParagraph">
    <w:name w:val="List Paragraph"/>
    <w:basedOn w:val="Normal"/>
    <w:link w:val="ListParagraphChar"/>
    <w:uiPriority w:val="34"/>
    <w:qFormat/>
    <w:rsid w:val="00BB5B01"/>
    <w:pPr>
      <w:ind w:left="720"/>
      <w:contextualSpacing/>
    </w:pPr>
    <w:rPr>
      <w:lang w:val="es-EC"/>
    </w:rPr>
  </w:style>
  <w:style w:type="table" w:styleId="TableGrid">
    <w:name w:val="Table Grid"/>
    <w:basedOn w:val="TableNormal"/>
    <w:uiPriority w:val="39"/>
    <w:rsid w:val="00BB5B01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D32D0C"/>
    <w:rPr>
      <w:lang w:val="es-EC"/>
    </w:rPr>
  </w:style>
  <w:style w:type="character" w:customStyle="1" w:styleId="ui-provider">
    <w:name w:val="ui-provider"/>
    <w:basedOn w:val="DefaultParagraphFont"/>
    <w:rsid w:val="002D286C"/>
  </w:style>
  <w:style w:type="paragraph" w:customStyle="1" w:styleId="paragraph">
    <w:name w:val="paragraph"/>
    <w:basedOn w:val="Normal"/>
    <w:rsid w:val="00F9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normaltextrun">
    <w:name w:val="normaltextrun"/>
    <w:basedOn w:val="DefaultParagraphFont"/>
    <w:rsid w:val="00F972AD"/>
  </w:style>
  <w:style w:type="character" w:customStyle="1" w:styleId="eop">
    <w:name w:val="eop"/>
    <w:basedOn w:val="DefaultParagraphFont"/>
    <w:rsid w:val="00F972AD"/>
  </w:style>
  <w:style w:type="character" w:customStyle="1" w:styleId="tabchar">
    <w:name w:val="tabchar"/>
    <w:basedOn w:val="DefaultParagraphFont"/>
    <w:rsid w:val="00F972AD"/>
  </w:style>
  <w:style w:type="character" w:styleId="CommentReference">
    <w:name w:val="annotation reference"/>
    <w:basedOn w:val="DefaultParagraphFont"/>
    <w:uiPriority w:val="99"/>
    <w:semiHidden/>
    <w:unhideWhenUsed/>
    <w:rsid w:val="00F97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2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72AD"/>
    <w:rPr>
      <w:color w:val="0000FF"/>
      <w:u w:val="single"/>
    </w:rPr>
  </w:style>
  <w:style w:type="table" w:customStyle="1" w:styleId="GFA-Simple">
    <w:name w:val="GFA-Simple"/>
    <w:basedOn w:val="TableNormal"/>
    <w:uiPriority w:val="99"/>
    <w:unhideWhenUsed/>
    <w:rsid w:val="001F67D8"/>
    <w:pPr>
      <w:spacing w:after="0" w:line="240" w:lineRule="auto"/>
    </w:pPr>
    <w:rPr>
      <w:rFonts w:ascii="Segoe UI" w:hAnsi="Segoe UI"/>
      <w:w w:val="90"/>
      <w:sz w:val="17"/>
      <w:lang w:val="de-DE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</w:tcPr>
    <w:tblStylePr w:type="firstRow"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6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D8"/>
    <w:rPr>
      <w:rFonts w:ascii="Segoe UI" w:hAnsi="Segoe UI" w:cs="Segoe UI"/>
      <w:sz w:val="18"/>
      <w:szCs w:val="18"/>
    </w:rPr>
  </w:style>
  <w:style w:type="numbering" w:styleId="111111">
    <w:name w:val="Outline List 2"/>
    <w:basedOn w:val="NoList"/>
    <w:uiPriority w:val="99"/>
    <w:rsid w:val="00C20F87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fa\WorkGroupTemplates\Standard-Dokumen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cbdf2b-b331-43f9-a8d7-e8cd0b3f64a7">
      <Terms xmlns="http://schemas.microsoft.com/office/infopath/2007/PartnerControls"/>
    </lcf76f155ced4ddcb4097134ff3c332f>
    <TaxCatchAll xmlns="f2ddffe7-7dac-4524-8a8b-dd0443fece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BF86AF42E1748AE702CB85FA6B593" ma:contentTypeVersion="13" ma:contentTypeDescription="Create a new document." ma:contentTypeScope="" ma:versionID="7ee7fcd511e37d321c31eb763ce17755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c61986076e0ee4bd81dfb7bd9b939eb6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B96572-B27A-4615-ADDB-21263867ED4E}">
  <ds:schemaRefs>
    <ds:schemaRef ds:uri="http://schemas.microsoft.com/office/2006/metadata/properties"/>
    <ds:schemaRef ds:uri="http://schemas.microsoft.com/office/infopath/2007/PartnerControls"/>
    <ds:schemaRef ds:uri="80743536-4520-4274-9908-cc97efdb39e4"/>
  </ds:schemaRefs>
</ds:datastoreItem>
</file>

<file path=customXml/itemProps2.xml><?xml version="1.0" encoding="utf-8"?>
<ds:datastoreItem xmlns:ds="http://schemas.openxmlformats.org/officeDocument/2006/customXml" ds:itemID="{DAF8C038-ABFC-49BB-B010-7A1935875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CF487-6898-4F7D-8D1B-1B87C5E51609}"/>
</file>

<file path=docProps/app.xml><?xml version="1.0" encoding="utf-8"?>
<Properties xmlns="http://schemas.openxmlformats.org/officeDocument/2006/extended-properties" xmlns:vt="http://schemas.openxmlformats.org/officeDocument/2006/docPropsVTypes">
  <Template>Standard-Dokument.dotm</Template>
  <TotalTime>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Ramírez</dc:creator>
  <cp:keywords/>
  <dc:description/>
  <cp:lastModifiedBy>Iris</cp:lastModifiedBy>
  <cp:revision>3</cp:revision>
  <dcterms:created xsi:type="dcterms:W3CDTF">2023-08-11T15:20:00Z</dcterms:created>
  <dcterms:modified xsi:type="dcterms:W3CDTF">2023-08-17T07:23:00Z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  <property fmtid="{D5CDD505-2E9C-101B-9397-08002B2CF9AE}" pid="3" name="MediaServiceImageTags">
    <vt:lpwstr/>
  </property>
</Properties>
</file>