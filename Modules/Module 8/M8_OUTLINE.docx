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804"/>
        <w:gridCol w:w="7541"/>
      </w:tblGrid>
      <w:tr w:rsidR="17A625A8" w14:paraId="65D1CB6C" w14:textId="77777777" w:rsidTr="17A625A8">
        <w:trPr>
          <w:trHeight w:val="960"/>
        </w:trPr>
        <w:tc>
          <w:tcPr>
            <w:tcW w:w="9345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3D2656B0" w14:textId="18984712" w:rsidR="17A625A8" w:rsidRDefault="17A625A8">
            <w:r w:rsidRPr="240C43FB">
              <w:rPr>
                <w:rFonts w:ascii="Arial" w:eastAsia="Arial" w:hAnsi="Arial" w:cs="Arial"/>
                <w:b/>
                <w:sz w:val="32"/>
                <w:szCs w:val="32"/>
              </w:rPr>
              <w:t xml:space="preserve">MODULE </w:t>
            </w:r>
            <w:r w:rsidR="00CC1AC5">
              <w:rPr>
                <w:rFonts w:ascii="Arial" w:eastAsia="Arial" w:hAnsi="Arial" w:cs="Arial"/>
                <w:b/>
                <w:sz w:val="32"/>
                <w:szCs w:val="32"/>
              </w:rPr>
              <w:t>8</w:t>
            </w:r>
            <w:r w:rsidR="00AC614B" w:rsidRPr="240C43FB">
              <w:rPr>
                <w:rFonts w:ascii="Arial" w:eastAsia="Arial" w:hAnsi="Arial" w:cs="Arial"/>
                <w:b/>
                <w:sz w:val="32"/>
                <w:szCs w:val="32"/>
              </w:rPr>
              <w:t xml:space="preserve">: </w:t>
            </w:r>
            <w:r w:rsidR="007436D2" w:rsidRPr="007436D2">
              <w:rPr>
                <w:rFonts w:ascii="Arial" w:hAnsi="Arial" w:cs="Arial"/>
                <w:b/>
                <w:sz w:val="32"/>
                <w:szCs w:val="32"/>
              </w:rPr>
              <w:t xml:space="preserve">Deploying </w:t>
            </w:r>
            <w:r w:rsidR="007436D2">
              <w:rPr>
                <w:rFonts w:ascii="Arial" w:hAnsi="Arial" w:cs="Arial"/>
                <w:b/>
                <w:sz w:val="32"/>
                <w:szCs w:val="32"/>
              </w:rPr>
              <w:t>EO-based ML Models</w:t>
            </w:r>
          </w:p>
        </w:tc>
      </w:tr>
      <w:tr w:rsidR="17A625A8" w14:paraId="1AAC6B9D" w14:textId="77777777" w:rsidTr="17A625A8">
        <w:trPr>
          <w:trHeight w:val="300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8EBACC" w14:textId="7CBDD45C" w:rsidR="17A625A8" w:rsidRDefault="17A625A8">
            <w:r w:rsidRPr="240C43FB">
              <w:rPr>
                <w:rFonts w:ascii="Arial" w:eastAsia="Arial" w:hAnsi="Arial" w:cs="Arial"/>
                <w:b/>
                <w:sz w:val="24"/>
                <w:szCs w:val="24"/>
              </w:rPr>
              <w:t>OBJECTIVES</w:t>
            </w:r>
            <w:r w:rsidRPr="17A625A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 w:themeFill="background1"/>
          </w:tcPr>
          <w:p w14:paraId="33B90986" w14:textId="45A47C72" w:rsidR="004241C0" w:rsidRPr="004241C0" w:rsidRDefault="004241C0" w:rsidP="004241C0">
            <w:pPr>
              <w:pStyle w:val="ListParagraph"/>
              <w:numPr>
                <w:ilvl w:val="0"/>
                <w:numId w:val="27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U</w:t>
            </w:r>
            <w:r w:rsidRPr="004241C0">
              <w:rPr>
                <w:rFonts w:ascii="Arial" w:eastAsia="Arial" w:hAnsi="Arial" w:cs="Arial"/>
                <w:lang w:val="en-US"/>
              </w:rPr>
              <w:t xml:space="preserve">nderstand the concept of taking a trained and validated model beyond the academic cradle - and into a real world </w:t>
            </w:r>
            <w:proofErr w:type="gramStart"/>
            <w:r w:rsidRPr="004241C0">
              <w:rPr>
                <w:rFonts w:ascii="Arial" w:eastAsia="Arial" w:hAnsi="Arial" w:cs="Arial"/>
                <w:lang w:val="en-US"/>
              </w:rPr>
              <w:t>environment</w:t>
            </w:r>
            <w:proofErr w:type="gramEnd"/>
          </w:p>
          <w:p w14:paraId="5CAF3A56" w14:textId="5640E8A9" w:rsidR="004241C0" w:rsidRPr="004241C0" w:rsidRDefault="00B75615" w:rsidP="004241C0">
            <w:pPr>
              <w:pStyle w:val="ListParagraph"/>
              <w:numPr>
                <w:ilvl w:val="0"/>
                <w:numId w:val="27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Are </w:t>
            </w:r>
            <w:r w:rsidR="004241C0" w:rsidRPr="004241C0">
              <w:rPr>
                <w:rFonts w:ascii="Arial" w:eastAsia="Arial" w:hAnsi="Arial" w:cs="Arial"/>
                <w:lang w:val="en-US"/>
              </w:rPr>
              <w:t>aware of various considerations and concepts involved with deployment (</w:t>
            </w:r>
            <w:proofErr w:type="gramStart"/>
            <w:r w:rsidR="004241C0" w:rsidRPr="004241C0">
              <w:rPr>
                <w:rFonts w:ascii="Arial" w:eastAsia="Arial" w:hAnsi="Arial" w:cs="Arial"/>
                <w:lang w:val="en-US"/>
              </w:rPr>
              <w:t>e.g.</w:t>
            </w:r>
            <w:proofErr w:type="gramEnd"/>
            <w:r w:rsidR="004241C0" w:rsidRPr="004241C0">
              <w:rPr>
                <w:rFonts w:ascii="Arial" w:eastAsia="Arial" w:hAnsi="Arial" w:cs="Arial"/>
                <w:lang w:val="en-US"/>
              </w:rPr>
              <w:t xml:space="preserve"> re-training, designing with the user in mind)</w:t>
            </w:r>
          </w:p>
          <w:p w14:paraId="495DDB38" w14:textId="0AE654A6" w:rsidR="004241C0" w:rsidRPr="004241C0" w:rsidRDefault="00BE74D5" w:rsidP="004241C0">
            <w:pPr>
              <w:pStyle w:val="ListParagraph"/>
              <w:numPr>
                <w:ilvl w:val="0"/>
                <w:numId w:val="27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Gain</w:t>
            </w:r>
            <w:r w:rsidR="004241C0">
              <w:rPr>
                <w:rFonts w:ascii="Arial" w:eastAsia="Arial" w:hAnsi="Arial" w:cs="Arial"/>
                <w:lang w:val="en-US"/>
              </w:rPr>
              <w:t xml:space="preserve"> familiar</w:t>
            </w:r>
            <w:r>
              <w:rPr>
                <w:rFonts w:ascii="Arial" w:eastAsia="Arial" w:hAnsi="Arial" w:cs="Arial"/>
                <w:lang w:val="en-US"/>
              </w:rPr>
              <w:t>ity</w:t>
            </w:r>
            <w:r w:rsidR="004241C0" w:rsidRPr="004241C0">
              <w:rPr>
                <w:rFonts w:ascii="Arial" w:eastAsia="Arial" w:hAnsi="Arial" w:cs="Arial"/>
                <w:lang w:val="en-US"/>
              </w:rPr>
              <w:t xml:space="preserve"> </w:t>
            </w:r>
            <w:r w:rsidR="004241C0">
              <w:rPr>
                <w:rFonts w:ascii="Arial" w:eastAsia="Arial" w:hAnsi="Arial" w:cs="Arial"/>
                <w:lang w:val="en-US"/>
              </w:rPr>
              <w:t xml:space="preserve">with </w:t>
            </w:r>
            <w:r>
              <w:rPr>
                <w:rFonts w:ascii="Arial" w:eastAsia="Arial" w:hAnsi="Arial" w:cs="Arial"/>
                <w:lang w:val="en-US"/>
              </w:rPr>
              <w:t>tools</w:t>
            </w:r>
            <w:r w:rsidR="004241C0" w:rsidRPr="004241C0">
              <w:rPr>
                <w:rFonts w:ascii="Arial" w:eastAsia="Arial" w:hAnsi="Arial" w:cs="Arial"/>
                <w:lang w:val="en-US"/>
              </w:rPr>
              <w:t xml:space="preserve"> and platforms for deployment </w:t>
            </w:r>
          </w:p>
          <w:p w14:paraId="4F85AB99" w14:textId="43D26E17" w:rsidR="17A625A8" w:rsidRPr="004241C0" w:rsidRDefault="00272638" w:rsidP="004241C0">
            <w:pPr>
              <w:pStyle w:val="ListParagraph"/>
              <w:numPr>
                <w:ilvl w:val="0"/>
                <w:numId w:val="27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Understand how to</w:t>
            </w:r>
            <w:r w:rsidR="004241C0" w:rsidRPr="004241C0">
              <w:rPr>
                <w:rFonts w:ascii="Arial" w:eastAsia="Arial" w:hAnsi="Arial" w:cs="Arial"/>
                <w:lang w:val="en-US"/>
              </w:rPr>
              <w:t xml:space="preserve"> deploy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  <w:r w:rsidR="004241C0" w:rsidRPr="004241C0">
              <w:rPr>
                <w:rFonts w:ascii="Arial" w:eastAsia="Arial" w:hAnsi="Arial" w:cs="Arial"/>
                <w:lang w:val="en-US"/>
              </w:rPr>
              <w:t xml:space="preserve">a trained model </w:t>
            </w:r>
            <w:r w:rsidR="004D0457">
              <w:rPr>
                <w:rFonts w:ascii="Arial" w:eastAsia="Arial" w:hAnsi="Arial" w:cs="Arial"/>
                <w:lang w:val="en-US"/>
              </w:rPr>
              <w:t>to share with users</w:t>
            </w:r>
          </w:p>
        </w:tc>
      </w:tr>
      <w:tr w:rsidR="17A625A8" w14:paraId="7D7B6C04" w14:textId="77777777" w:rsidTr="17A625A8">
        <w:trPr>
          <w:trHeight w:val="300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F2C408" w14:textId="024117E0" w:rsidR="17A625A8" w:rsidRDefault="17A625A8">
            <w:r w:rsidRPr="240C43FB">
              <w:rPr>
                <w:rFonts w:ascii="Arial" w:eastAsia="Arial" w:hAnsi="Arial" w:cs="Arial"/>
                <w:b/>
                <w:sz w:val="24"/>
                <w:szCs w:val="24"/>
              </w:rPr>
              <w:t>METHODS</w:t>
            </w:r>
            <w:r w:rsidRPr="17A625A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F9BE10" w14:textId="13484299" w:rsidR="17A625A8" w:rsidRDefault="00CD4010">
            <w:r>
              <w:rPr>
                <w:rFonts w:ascii="Arial" w:eastAsia="Arial" w:hAnsi="Arial" w:cs="Arial"/>
              </w:rPr>
              <w:t>Lectures, d</w:t>
            </w:r>
            <w:r w:rsidR="17A625A8" w:rsidRPr="240C43FB">
              <w:rPr>
                <w:rFonts w:ascii="Arial" w:eastAsia="Arial" w:hAnsi="Arial" w:cs="Arial"/>
              </w:rPr>
              <w:t>emos</w:t>
            </w:r>
            <w:r>
              <w:rPr>
                <w:rFonts w:ascii="Arial" w:eastAsia="Arial" w:hAnsi="Arial" w:cs="Arial"/>
              </w:rPr>
              <w:t xml:space="preserve">, </w:t>
            </w:r>
            <w:r w:rsidR="17A625A8" w:rsidRPr="240C43FB">
              <w:rPr>
                <w:rFonts w:ascii="Arial" w:eastAsia="Arial" w:hAnsi="Arial" w:cs="Arial"/>
              </w:rPr>
              <w:t>code-</w:t>
            </w:r>
            <w:proofErr w:type="spellStart"/>
            <w:r w:rsidR="17A625A8" w:rsidRPr="240C43FB">
              <w:rPr>
                <w:rFonts w:ascii="Arial" w:eastAsia="Arial" w:hAnsi="Arial" w:cs="Arial"/>
              </w:rPr>
              <w:t>alongs</w:t>
            </w:r>
            <w:proofErr w:type="spellEnd"/>
            <w:r w:rsidR="17A625A8" w:rsidRPr="240C43FB">
              <w:rPr>
                <w:rFonts w:ascii="Arial" w:eastAsia="Arial" w:hAnsi="Arial" w:cs="Arial"/>
              </w:rPr>
              <w:t>, application exercises, and structured discussion</w:t>
            </w:r>
            <w:r w:rsidR="17A625A8" w:rsidRPr="17A625A8">
              <w:rPr>
                <w:rFonts w:ascii="Arial" w:eastAsia="Arial" w:hAnsi="Arial" w:cs="Arial"/>
              </w:rPr>
              <w:t xml:space="preserve"> </w:t>
            </w:r>
          </w:p>
        </w:tc>
      </w:tr>
      <w:tr w:rsidR="17A625A8" w14:paraId="44798E47" w14:textId="77777777" w:rsidTr="17A625A8">
        <w:trPr>
          <w:trHeight w:val="300"/>
        </w:trPr>
        <w:tc>
          <w:tcPr>
            <w:tcW w:w="18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AC7DFB" w14:textId="5374DB1D" w:rsidR="17A625A8" w:rsidRDefault="17A625A8">
            <w:r w:rsidRPr="240C43FB">
              <w:rPr>
                <w:rFonts w:ascii="Arial" w:eastAsia="Arial" w:hAnsi="Arial" w:cs="Arial"/>
                <w:b/>
                <w:sz w:val="24"/>
                <w:szCs w:val="24"/>
              </w:rPr>
              <w:t>DURATION</w:t>
            </w:r>
            <w:r w:rsidRPr="17A625A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5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8BB975" w14:textId="581BA971" w:rsidR="17A625A8" w:rsidRDefault="00F6103D">
            <w:r>
              <w:rPr>
                <w:rFonts w:ascii="Arial" w:eastAsia="Arial" w:hAnsi="Arial" w:cs="Arial"/>
              </w:rPr>
              <w:t>8</w:t>
            </w:r>
            <w:r w:rsidR="17A625A8" w:rsidRPr="240C43FB">
              <w:rPr>
                <w:rFonts w:ascii="Arial" w:eastAsia="Arial" w:hAnsi="Arial" w:cs="Arial"/>
              </w:rPr>
              <w:t xml:space="preserve"> hours for participants</w:t>
            </w:r>
            <w:r w:rsidR="17A625A8" w:rsidRPr="17A625A8"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4E5DF20" w14:textId="4826BDB4" w:rsidR="000A0B52" w:rsidRPr="000A0B52" w:rsidRDefault="24A87F2C" w:rsidP="17A625A8">
      <w:r w:rsidRPr="240C43FB">
        <w:rPr>
          <w:rFonts w:ascii="Calibri" w:eastAsia="Calibri" w:hAnsi="Calibri" w:cs="Calibri"/>
        </w:rPr>
        <w:t xml:space="preserve"> </w:t>
      </w:r>
    </w:p>
    <w:tbl>
      <w:tblPr>
        <w:tblW w:w="9350" w:type="dxa"/>
        <w:tblLayout w:type="fixed"/>
        <w:tblLook w:val="04A0" w:firstRow="1" w:lastRow="0" w:firstColumn="1" w:lastColumn="0" w:noHBand="0" w:noVBand="1"/>
      </w:tblPr>
      <w:tblGrid>
        <w:gridCol w:w="581"/>
        <w:gridCol w:w="2480"/>
        <w:gridCol w:w="1605"/>
        <w:gridCol w:w="4684"/>
      </w:tblGrid>
      <w:tr w:rsidR="008A3DE2" w14:paraId="2C26E636" w14:textId="77777777" w:rsidTr="00F06DBB">
        <w:trPr>
          <w:trHeight w:val="300"/>
        </w:trPr>
        <w:tc>
          <w:tcPr>
            <w:tcW w:w="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797057" w14:textId="02F9B6DF" w:rsidR="008A3DE2" w:rsidRPr="240C43FB" w:rsidRDefault="00653F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#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D7679D" w14:textId="136774D4" w:rsidR="008A3DE2" w:rsidRPr="240C43FB" w:rsidRDefault="00653F7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SESSION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AEB9BD" w14:textId="653CB4C7" w:rsidR="008A3DE2" w:rsidRDefault="00653F76" w:rsidP="17A625A8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DURATION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188158" w14:textId="214890D1" w:rsidR="008A3DE2" w:rsidRPr="240C43FB" w:rsidRDefault="00686FCA" w:rsidP="00653F76">
            <w:pPr>
              <w:pStyle w:val="ListParagraph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LEARNING OBJECTIVES</w:t>
            </w:r>
          </w:p>
        </w:tc>
      </w:tr>
      <w:tr w:rsidR="008B1A33" w14:paraId="0946B6C3" w14:textId="77777777" w:rsidTr="00F06DBB">
        <w:trPr>
          <w:trHeight w:val="300"/>
        </w:trPr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</w:tcPr>
          <w:p w14:paraId="638ACE5B" w14:textId="124A9CDD" w:rsidR="008B1A33" w:rsidRDefault="004241C0" w:rsidP="008B1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8B1A33">
              <w:rPr>
                <w:rFonts w:ascii="Arial" w:eastAsia="Arial" w:hAnsi="Arial" w:cs="Arial"/>
              </w:rPr>
              <w:t>.</w:t>
            </w:r>
            <w:r w:rsidR="00E00D22">
              <w:rPr>
                <w:rFonts w:ascii="Arial" w:eastAsia="Arial" w:hAnsi="Arial" w:cs="Arial"/>
              </w:rPr>
              <w:t>1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1B7523" w14:textId="3901A074" w:rsidR="008B1A33" w:rsidRDefault="00AC3BF1" w:rsidP="008B1A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Taking ML models into prototyping and production environments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69B820" w14:textId="62254FCB" w:rsidR="008B1A33" w:rsidRDefault="00F6103D" w:rsidP="008B1A33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 </w:t>
            </w:r>
            <w:proofErr w:type="gramStart"/>
            <w:r w:rsidR="008B1A33" w:rsidRPr="240C43FB">
              <w:rPr>
                <w:rFonts w:ascii="Arial" w:eastAsia="Arial" w:hAnsi="Arial" w:cs="Arial"/>
              </w:rPr>
              <w:t>hour</w:t>
            </w:r>
            <w:proofErr w:type="gramEnd"/>
            <w:r w:rsidR="008B1A33" w:rsidRPr="240C43FB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4853F9" w14:textId="77777777" w:rsidR="00AC3BF1" w:rsidRPr="004241C0" w:rsidRDefault="00AC3BF1" w:rsidP="00AC3BF1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U</w:t>
            </w:r>
            <w:r w:rsidRPr="004241C0">
              <w:rPr>
                <w:rFonts w:ascii="Arial" w:eastAsia="Arial" w:hAnsi="Arial" w:cs="Arial"/>
                <w:lang w:val="en-US"/>
              </w:rPr>
              <w:t xml:space="preserve">nderstand the concept of taking a trained and validated model beyond the academic cradle - and into a real world </w:t>
            </w:r>
            <w:proofErr w:type="gramStart"/>
            <w:r w:rsidRPr="004241C0">
              <w:rPr>
                <w:rFonts w:ascii="Arial" w:eastAsia="Arial" w:hAnsi="Arial" w:cs="Arial"/>
                <w:lang w:val="en-US"/>
              </w:rPr>
              <w:t>environment</w:t>
            </w:r>
            <w:proofErr w:type="gramEnd"/>
          </w:p>
          <w:p w14:paraId="28CA301B" w14:textId="77777777" w:rsidR="00AC3BF1" w:rsidRPr="004241C0" w:rsidRDefault="00AC3BF1" w:rsidP="00AC3BF1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Be </w:t>
            </w:r>
            <w:r w:rsidRPr="004241C0">
              <w:rPr>
                <w:rFonts w:ascii="Arial" w:eastAsia="Arial" w:hAnsi="Arial" w:cs="Arial"/>
                <w:lang w:val="en-US"/>
              </w:rPr>
              <w:t>aware of various considerations and concepts involved with deployment (</w:t>
            </w:r>
            <w:proofErr w:type="gramStart"/>
            <w:r w:rsidRPr="004241C0">
              <w:rPr>
                <w:rFonts w:ascii="Arial" w:eastAsia="Arial" w:hAnsi="Arial" w:cs="Arial"/>
                <w:lang w:val="en-US"/>
              </w:rPr>
              <w:t>e.g.</w:t>
            </w:r>
            <w:proofErr w:type="gramEnd"/>
            <w:r w:rsidRPr="004241C0">
              <w:rPr>
                <w:rFonts w:ascii="Arial" w:eastAsia="Arial" w:hAnsi="Arial" w:cs="Arial"/>
                <w:lang w:val="en-US"/>
              </w:rPr>
              <w:t xml:space="preserve"> re-training, designing with the user in mind)</w:t>
            </w:r>
          </w:p>
          <w:p w14:paraId="61C9797E" w14:textId="3684E4BF" w:rsidR="008B1A33" w:rsidRPr="240C43FB" w:rsidRDefault="008B1A33" w:rsidP="00AC3BF1">
            <w:pPr>
              <w:pStyle w:val="ListParagraph"/>
              <w:rPr>
                <w:rFonts w:ascii="Arial" w:eastAsia="Arial" w:hAnsi="Arial" w:cs="Arial"/>
                <w:lang w:val="en-US"/>
              </w:rPr>
            </w:pPr>
          </w:p>
        </w:tc>
      </w:tr>
      <w:tr w:rsidR="00E00D22" w14:paraId="3EE0FB80" w14:textId="77777777" w:rsidTr="00F6103D">
        <w:trPr>
          <w:trHeight w:val="2866"/>
        </w:trPr>
        <w:tc>
          <w:tcPr>
            <w:tcW w:w="58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C00000"/>
          </w:tcPr>
          <w:p w14:paraId="64724023" w14:textId="5A84D67C" w:rsidR="00E00D22" w:rsidRDefault="00464ECE" w:rsidP="00E00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</w:t>
            </w:r>
            <w:r w:rsidR="00E00D22" w:rsidRPr="240C43FB">
              <w:rPr>
                <w:rFonts w:ascii="Arial" w:eastAsia="Arial" w:hAnsi="Arial" w:cs="Arial"/>
              </w:rPr>
              <w:t>.</w:t>
            </w:r>
            <w:r w:rsidR="00E00D22">
              <w:rPr>
                <w:rFonts w:ascii="Arial" w:eastAsia="Arial" w:hAnsi="Arial" w:cs="Arial"/>
              </w:rPr>
              <w:t>2</w:t>
            </w:r>
          </w:p>
        </w:tc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136C30" w14:textId="2AEC2FE9" w:rsidR="00E00D22" w:rsidRDefault="00240543" w:rsidP="00E00D2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Deployment</w:t>
            </w:r>
            <w:r w:rsidR="00464ECE">
              <w:rPr>
                <w:rFonts w:ascii="Arial" w:eastAsia="Arial" w:hAnsi="Arial" w:cs="Arial"/>
              </w:rPr>
              <w:t xml:space="preserve"> frameworks and platforms for rapid deployment</w:t>
            </w:r>
          </w:p>
        </w:tc>
        <w:tc>
          <w:tcPr>
            <w:tcW w:w="16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A2F61" w14:textId="3822967E" w:rsidR="00E00D22" w:rsidRDefault="00F6103D" w:rsidP="00E00D22">
            <w:pP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  <w:r w:rsidR="00E00D22" w:rsidRPr="240C43FB">
              <w:rPr>
                <w:rFonts w:ascii="Arial" w:eastAsia="Arial" w:hAnsi="Arial" w:cs="Arial"/>
              </w:rPr>
              <w:t xml:space="preserve"> hour</w:t>
            </w:r>
            <w:r w:rsidR="00E00D22">
              <w:rPr>
                <w:rFonts w:ascii="Arial" w:eastAsia="Arial" w:hAnsi="Arial" w:cs="Arial"/>
              </w:rPr>
              <w:t>s</w:t>
            </w:r>
            <w:r w:rsidR="00E00D22" w:rsidRPr="240C43FB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D036F9" w14:textId="53375BDE" w:rsidR="00F6103D" w:rsidRPr="004241C0" w:rsidRDefault="00F6103D" w:rsidP="00F6103D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Be familiar</w:t>
            </w:r>
            <w:r w:rsidRPr="004241C0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 xml:space="preserve">with </w:t>
            </w:r>
            <w:r w:rsidRPr="004241C0">
              <w:rPr>
                <w:rFonts w:ascii="Arial" w:eastAsia="Arial" w:hAnsi="Arial" w:cs="Arial"/>
                <w:lang w:val="en-US"/>
              </w:rPr>
              <w:t xml:space="preserve">various established </w:t>
            </w:r>
            <w:r w:rsidR="00240543">
              <w:rPr>
                <w:rFonts w:ascii="Arial" w:eastAsia="Arial" w:hAnsi="Arial" w:cs="Arial"/>
                <w:lang w:val="en-US"/>
              </w:rPr>
              <w:t>deployment f</w:t>
            </w:r>
            <w:r w:rsidRPr="004241C0">
              <w:rPr>
                <w:rFonts w:ascii="Arial" w:eastAsia="Arial" w:hAnsi="Arial" w:cs="Arial"/>
                <w:lang w:val="en-US"/>
              </w:rPr>
              <w:t xml:space="preserve">rameworks and </w:t>
            </w:r>
            <w:r w:rsidR="00240543">
              <w:rPr>
                <w:rFonts w:ascii="Arial" w:eastAsia="Arial" w:hAnsi="Arial" w:cs="Arial"/>
                <w:lang w:val="en-US"/>
              </w:rPr>
              <w:t xml:space="preserve">PaaS </w:t>
            </w:r>
            <w:r w:rsidRPr="004241C0">
              <w:rPr>
                <w:rFonts w:ascii="Arial" w:eastAsia="Arial" w:hAnsi="Arial" w:cs="Arial"/>
                <w:lang w:val="en-US"/>
              </w:rPr>
              <w:t>platforms for deployment (</w:t>
            </w:r>
            <w:proofErr w:type="gramStart"/>
            <w:r w:rsidRPr="004241C0">
              <w:rPr>
                <w:rFonts w:ascii="Arial" w:eastAsia="Arial" w:hAnsi="Arial" w:cs="Arial"/>
                <w:lang w:val="en-US"/>
              </w:rPr>
              <w:t>e.g.</w:t>
            </w:r>
            <w:proofErr w:type="gramEnd"/>
            <w:r w:rsidRPr="004241C0">
              <w:rPr>
                <w:rFonts w:ascii="Arial" w:eastAsia="Arial" w:hAnsi="Arial" w:cs="Arial"/>
                <w:lang w:val="en-US"/>
              </w:rPr>
              <w:t xml:space="preserve"> Heroku, </w:t>
            </w:r>
            <w:proofErr w:type="spellStart"/>
            <w:r w:rsidRPr="004241C0">
              <w:rPr>
                <w:rFonts w:ascii="Arial" w:eastAsia="Arial" w:hAnsi="Arial" w:cs="Arial"/>
                <w:lang w:val="en-US"/>
              </w:rPr>
              <w:t>Streamlit</w:t>
            </w:r>
            <w:proofErr w:type="spellEnd"/>
            <w:r w:rsidR="00BE74D5">
              <w:rPr>
                <w:rFonts w:ascii="Arial" w:eastAsia="Arial" w:hAnsi="Arial" w:cs="Arial"/>
                <w:lang w:val="en-US"/>
              </w:rPr>
              <w:t xml:space="preserve">, Anvil, GCP Vertex AI </w:t>
            </w:r>
            <w:proofErr w:type="spellStart"/>
            <w:r w:rsidRPr="004241C0">
              <w:rPr>
                <w:rFonts w:ascii="Arial" w:eastAsia="Arial" w:hAnsi="Arial" w:cs="Arial"/>
                <w:lang w:val="en-US"/>
              </w:rPr>
              <w:t>etc</w:t>
            </w:r>
            <w:proofErr w:type="spellEnd"/>
            <w:r w:rsidRPr="004241C0">
              <w:rPr>
                <w:rFonts w:ascii="Arial" w:eastAsia="Arial" w:hAnsi="Arial" w:cs="Arial"/>
                <w:lang w:val="en-US"/>
              </w:rPr>
              <w:t>)</w:t>
            </w:r>
            <w:r w:rsidR="00BE74D5">
              <w:rPr>
                <w:rFonts w:ascii="Arial" w:eastAsia="Arial" w:hAnsi="Arial" w:cs="Arial"/>
                <w:lang w:val="en-US"/>
              </w:rPr>
              <w:t xml:space="preserve"> including strengths and weaknesses of each</w:t>
            </w:r>
          </w:p>
          <w:p w14:paraId="5F6849B8" w14:textId="55D9B8DC" w:rsidR="00E00D22" w:rsidRDefault="00F6103D" w:rsidP="00F6103D">
            <w:pPr>
              <w:pStyle w:val="ListParagraph"/>
              <w:numPr>
                <w:ilvl w:val="0"/>
                <w:numId w:val="25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C</w:t>
            </w:r>
            <w:r w:rsidRPr="004241C0">
              <w:rPr>
                <w:rFonts w:ascii="Arial" w:eastAsia="Arial" w:hAnsi="Arial" w:cs="Arial"/>
                <w:lang w:val="en-US"/>
              </w:rPr>
              <w:t>omplete an exercise in deploying a trained model using one of these frameworks</w:t>
            </w:r>
          </w:p>
        </w:tc>
      </w:tr>
    </w:tbl>
    <w:p w14:paraId="4D65EDAE" w14:textId="3E942DF3" w:rsidR="000A0B52" w:rsidRPr="000A0B52" w:rsidRDefault="24A87F2C" w:rsidP="17A625A8">
      <w:r w:rsidRPr="240C43FB">
        <w:rPr>
          <w:rFonts w:ascii="Calibri" w:eastAsia="Calibri" w:hAnsi="Calibri" w:cs="Calibri"/>
        </w:rPr>
        <w:t xml:space="preserve"> </w:t>
      </w:r>
    </w:p>
    <w:p w14:paraId="17378A1B" w14:textId="77777777" w:rsidR="00F6103D" w:rsidRDefault="00F6103D">
      <w:pPr>
        <w:rPr>
          <w:rFonts w:ascii="Arial" w:eastAsia="Arial" w:hAnsi="Arial" w:cs="Arial"/>
          <w:b/>
          <w:color w:val="000000" w:themeColor="text1"/>
          <w:sz w:val="32"/>
          <w:szCs w:val="32"/>
        </w:rPr>
      </w:pPr>
      <w:r>
        <w:rPr>
          <w:rFonts w:ascii="Arial" w:eastAsia="Arial" w:hAnsi="Arial" w:cs="Arial"/>
          <w:b/>
          <w:color w:val="000000" w:themeColor="text1"/>
          <w:sz w:val="32"/>
          <w:szCs w:val="32"/>
        </w:rPr>
        <w:br w:type="page"/>
      </w:r>
    </w:p>
    <w:p w14:paraId="0EA9C818" w14:textId="052929DC" w:rsidR="000A0B52" w:rsidRPr="000A0B52" w:rsidRDefault="24A87F2C" w:rsidP="17A625A8">
      <w:r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lastRenderedPageBreak/>
        <w:t>OVERVIEW OF EXERCISES</w:t>
      </w:r>
      <w:r w:rsidRPr="17A625A8">
        <w:rPr>
          <w:rFonts w:ascii="Arial" w:eastAsia="Arial" w:hAnsi="Arial" w:cs="Arial"/>
          <w:color w:val="000000" w:themeColor="text1"/>
          <w:sz w:val="32"/>
          <w:szCs w:val="32"/>
        </w:rPr>
        <w:t> </w:t>
      </w:r>
      <w:r w:rsidRPr="240C43FB">
        <w:rPr>
          <w:rFonts w:ascii="Arial" w:eastAsia="Arial" w:hAnsi="Arial" w:cs="Arial"/>
          <w:color w:val="000000" w:themeColor="text1"/>
          <w:sz w:val="32"/>
          <w:szCs w:val="32"/>
        </w:rPr>
        <w:t xml:space="preserve">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5"/>
        <w:gridCol w:w="1710"/>
        <w:gridCol w:w="6705"/>
      </w:tblGrid>
      <w:tr w:rsidR="17A625A8" w14:paraId="73081FC8" w14:textId="77777777" w:rsidTr="17A625A8">
        <w:trPr>
          <w:trHeight w:val="390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235C97AD" w14:textId="28388975" w:rsidR="17A625A8" w:rsidRPr="00E5500D" w:rsidRDefault="17A625A8" w:rsidP="17A625A8">
            <w:pPr>
              <w:jc w:val="center"/>
              <w:rPr>
                <w:rFonts w:ascii="Arial" w:hAnsi="Arial" w:cs="Arial"/>
              </w:rPr>
            </w:pPr>
            <w:r w:rsidRPr="00E5500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#</w:t>
            </w:r>
            <w:r w:rsidRPr="00E5500D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12282B88" w14:textId="5AEED42E" w:rsidR="17A625A8" w:rsidRPr="00E5500D" w:rsidRDefault="17A625A8">
            <w:pPr>
              <w:rPr>
                <w:rFonts w:ascii="Arial" w:hAnsi="Arial" w:cs="Arial"/>
              </w:rPr>
            </w:pPr>
            <w:r w:rsidRPr="00E5500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Exercise Name</w:t>
            </w:r>
            <w:r w:rsidRPr="00E5500D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0000"/>
          </w:tcPr>
          <w:p w14:paraId="506E2C59" w14:textId="40D21BB0" w:rsidR="17A625A8" w:rsidRPr="00E5500D" w:rsidRDefault="17A625A8">
            <w:pPr>
              <w:rPr>
                <w:rFonts w:ascii="Arial" w:hAnsi="Arial" w:cs="Arial"/>
              </w:rPr>
            </w:pPr>
            <w:r w:rsidRPr="00E5500D">
              <w:rPr>
                <w:rFonts w:ascii="Arial" w:eastAsia="Arial" w:hAnsi="Arial" w:cs="Arial"/>
                <w:b/>
                <w:bCs/>
                <w:color w:val="FFFFFF" w:themeColor="background1"/>
                <w:sz w:val="20"/>
                <w:szCs w:val="20"/>
              </w:rPr>
              <w:t>Alignment with Learning Objectives</w:t>
            </w:r>
            <w:r w:rsidRPr="00E5500D">
              <w:rPr>
                <w:rFonts w:ascii="Arial" w:eastAsia="Arial" w:hAnsi="Arial" w:cs="Arial"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17A625A8" w14:paraId="7173D934" w14:textId="77777777" w:rsidTr="17A625A8">
        <w:trPr>
          <w:trHeight w:val="1335"/>
        </w:trPr>
        <w:tc>
          <w:tcPr>
            <w:tcW w:w="91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E5E16E0" w14:textId="6EC86BB3" w:rsidR="17A625A8" w:rsidRPr="00E5500D" w:rsidRDefault="00E5500D" w:rsidP="17A625A8">
            <w:pPr>
              <w:jc w:val="center"/>
              <w:rPr>
                <w:rFonts w:ascii="Arial" w:hAnsi="Arial" w:cs="Arial"/>
              </w:rPr>
            </w:pPr>
            <w:r w:rsidRPr="00E5500D">
              <w:rPr>
                <w:rFonts w:ascii="Arial" w:hAnsi="Arial" w:cs="Arial"/>
              </w:rPr>
              <w:t>8.1</w:t>
            </w:r>
          </w:p>
        </w:tc>
        <w:tc>
          <w:tcPr>
            <w:tcW w:w="171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9139D8" w14:textId="16A5583A" w:rsidR="17A625A8" w:rsidRPr="00E5500D" w:rsidRDefault="0086479C">
            <w:pPr>
              <w:rPr>
                <w:rFonts w:ascii="Arial" w:hAnsi="Arial" w:cs="Arial"/>
              </w:rPr>
            </w:pPr>
            <w:r w:rsidRPr="0086479C">
              <w:rPr>
                <w:rFonts w:ascii="Arial" w:hAnsi="Arial" w:cs="Arial"/>
              </w:rPr>
              <w:t>Deploying</w:t>
            </w:r>
            <w:r>
              <w:rPr>
                <w:rFonts w:ascii="Arial" w:hAnsi="Arial" w:cs="Arial"/>
              </w:rPr>
              <w:t xml:space="preserve"> </w:t>
            </w:r>
            <w:r w:rsidRPr="0086479C">
              <w:rPr>
                <w:rFonts w:ascii="Arial" w:hAnsi="Arial" w:cs="Arial"/>
              </w:rPr>
              <w:t>Models</w:t>
            </w:r>
            <w:r>
              <w:rPr>
                <w:rFonts w:ascii="Arial" w:hAnsi="Arial" w:cs="Arial"/>
              </w:rPr>
              <w:t xml:space="preserve"> t</w:t>
            </w:r>
            <w:r w:rsidRPr="0086479C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</w:t>
            </w:r>
            <w:r w:rsidRPr="0086479C">
              <w:rPr>
                <w:rFonts w:ascii="Arial" w:hAnsi="Arial" w:cs="Arial"/>
              </w:rPr>
              <w:t>Production</w:t>
            </w:r>
          </w:p>
        </w:tc>
        <w:tc>
          <w:tcPr>
            <w:tcW w:w="670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26F419" w14:textId="77777777" w:rsidR="00774C0D" w:rsidRDefault="0086479C" w:rsidP="0086479C">
            <w:pPr>
              <w:pStyle w:val="ListParagraph"/>
              <w:numPr>
                <w:ilvl w:val="0"/>
                <w:numId w:val="27"/>
              </w:numPr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Gain familiarity</w:t>
            </w:r>
            <w:r w:rsidRPr="004241C0">
              <w:rPr>
                <w:rFonts w:ascii="Arial" w:eastAsia="Arial" w:hAnsi="Arial" w:cs="Arial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with tools</w:t>
            </w:r>
            <w:r w:rsidRPr="004241C0">
              <w:rPr>
                <w:rFonts w:ascii="Arial" w:eastAsia="Arial" w:hAnsi="Arial" w:cs="Arial"/>
                <w:lang w:val="en-US"/>
              </w:rPr>
              <w:t xml:space="preserve"> and platforms for deployment</w:t>
            </w:r>
          </w:p>
          <w:p w14:paraId="2D6DF12F" w14:textId="4802EF10" w:rsidR="17A625A8" w:rsidRPr="00774C0D" w:rsidRDefault="0086479C" w:rsidP="0086479C">
            <w:pPr>
              <w:pStyle w:val="ListParagraph"/>
              <w:numPr>
                <w:ilvl w:val="0"/>
                <w:numId w:val="27"/>
              </w:numPr>
              <w:rPr>
                <w:rFonts w:ascii="Arial" w:eastAsia="Arial" w:hAnsi="Arial" w:cs="Arial"/>
                <w:lang w:val="en-US"/>
              </w:rPr>
            </w:pPr>
            <w:r w:rsidRPr="00774C0D">
              <w:rPr>
                <w:rFonts w:ascii="Arial" w:eastAsia="Arial" w:hAnsi="Arial" w:cs="Arial"/>
              </w:rPr>
              <w:t>Understand how to deploy a</w:t>
            </w:r>
            <w:r w:rsidR="00774C0D">
              <w:rPr>
                <w:rFonts w:ascii="Arial" w:eastAsia="Arial" w:hAnsi="Arial" w:cs="Arial"/>
              </w:rPr>
              <w:t xml:space="preserve"> simple</w:t>
            </w:r>
            <w:r w:rsidRPr="00774C0D">
              <w:rPr>
                <w:rFonts w:ascii="Arial" w:eastAsia="Arial" w:hAnsi="Arial" w:cs="Arial"/>
              </w:rPr>
              <w:t xml:space="preserve"> trained model </w:t>
            </w:r>
            <w:r w:rsidR="00774C0D">
              <w:rPr>
                <w:rFonts w:ascii="Arial" w:eastAsia="Arial" w:hAnsi="Arial" w:cs="Arial"/>
              </w:rPr>
              <w:t>or prototyping purposes</w:t>
            </w:r>
          </w:p>
        </w:tc>
      </w:tr>
    </w:tbl>
    <w:p w14:paraId="3CC07B41" w14:textId="25971809" w:rsidR="000A0B52" w:rsidRPr="000A0B52" w:rsidRDefault="24A87F2C" w:rsidP="17A625A8">
      <w:r w:rsidRPr="240C43FB">
        <w:rPr>
          <w:rFonts w:ascii="Calibri" w:eastAsia="Calibri" w:hAnsi="Calibri" w:cs="Calibri"/>
        </w:rPr>
        <w:t xml:space="preserve"> </w:t>
      </w:r>
    </w:p>
    <w:p w14:paraId="7881C5BF" w14:textId="71527BEC" w:rsidR="000A0B52" w:rsidRPr="000A0B52" w:rsidRDefault="24A87F2C" w:rsidP="00F6103D">
      <w:pPr>
        <w:rPr>
          <w:rFonts w:ascii="Calibri" w:eastAsia="Calibri" w:hAnsi="Calibri" w:cs="Calibri"/>
          <w:lang w:val="pt-PT"/>
        </w:rPr>
      </w:pPr>
      <w:r w:rsidRPr="240C43FB">
        <w:rPr>
          <w:rFonts w:ascii="Segoe UI" w:eastAsia="Segoe UI" w:hAnsi="Segoe UI" w:cs="Segoe UI"/>
          <w:color w:val="666666"/>
          <w:sz w:val="18"/>
          <w:szCs w:val="18"/>
        </w:rPr>
        <w:t xml:space="preserve"> </w:t>
      </w:r>
      <w:r w:rsidRPr="240C43FB">
        <w:rPr>
          <w:rFonts w:ascii="Calibri" w:eastAsia="Calibri" w:hAnsi="Calibri" w:cs="Calibri"/>
        </w:rPr>
        <w:t xml:space="preserve"> </w:t>
      </w:r>
    </w:p>
    <w:p w14:paraId="79589C81" w14:textId="3456A05B" w:rsidR="00A9707D" w:rsidRDefault="00A9707D">
      <w:pPr>
        <w:rPr>
          <w:lang w:val="pt-PT"/>
        </w:rPr>
      </w:pPr>
      <w:r>
        <w:rPr>
          <w:lang w:val="pt-PT"/>
        </w:rPr>
        <w:br w:type="page"/>
      </w:r>
    </w:p>
    <w:p w14:paraId="7A52A343" w14:textId="77777777" w:rsidR="000A0B52" w:rsidRDefault="000A0B52" w:rsidP="17A625A8">
      <w:pPr>
        <w:tabs>
          <w:tab w:val="left" w:pos="3015"/>
        </w:tabs>
        <w:rPr>
          <w:lang w:val="pt-PT"/>
        </w:rPr>
      </w:pPr>
    </w:p>
    <w:p w14:paraId="76497D32" w14:textId="78635F82" w:rsidR="00A9707D" w:rsidRPr="000A0B52" w:rsidRDefault="00A9707D" w:rsidP="00A9707D">
      <w:r>
        <w:rPr>
          <w:rFonts w:ascii="Arial" w:eastAsia="Arial" w:hAnsi="Arial" w:cs="Arial"/>
          <w:b/>
          <w:color w:val="000000" w:themeColor="text1"/>
          <w:sz w:val="32"/>
          <w:szCs w:val="32"/>
        </w:rPr>
        <w:t>8</w:t>
      </w:r>
      <w:r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.1</w:t>
      </w:r>
      <w:r w:rsidRPr="00E86213">
        <w:rPr>
          <w:rFonts w:ascii="Arial" w:eastAsia="Arial" w:hAnsi="Arial" w:cs="Arial"/>
        </w:rPr>
        <w:t xml:space="preserve"> </w:t>
      </w:r>
      <w:r w:rsidRPr="00A9707D">
        <w:rPr>
          <w:rFonts w:ascii="Arial" w:eastAsia="Arial" w:hAnsi="Arial" w:cs="Arial"/>
          <w:b/>
          <w:bCs/>
          <w:sz w:val="32"/>
          <w:szCs w:val="32"/>
        </w:rPr>
        <w:t xml:space="preserve">Taking ML models into prototyping and production </w:t>
      </w:r>
      <w:proofErr w:type="gramStart"/>
      <w:r w:rsidRPr="00A9707D">
        <w:rPr>
          <w:rFonts w:ascii="Arial" w:eastAsia="Arial" w:hAnsi="Arial" w:cs="Arial"/>
          <w:b/>
          <w:bCs/>
          <w:sz w:val="32"/>
          <w:szCs w:val="32"/>
        </w:rPr>
        <w:t>environments</w:t>
      </w:r>
      <w:proofErr w:type="gramEnd"/>
    </w:p>
    <w:p w14:paraId="7C54DCB9" w14:textId="2E8CAD64" w:rsidR="00A9707D" w:rsidRPr="000A0B52" w:rsidRDefault="00797E5A" w:rsidP="00A9707D">
      <w:pPr>
        <w:jc w:val="both"/>
      </w:pPr>
      <w:r>
        <w:rPr>
          <w:rFonts w:ascii="Arial" w:eastAsia="Arial" w:hAnsi="Arial" w:cs="Arial"/>
          <w:b/>
          <w:sz w:val="24"/>
          <w:szCs w:val="24"/>
        </w:rPr>
        <w:t>8</w:t>
      </w:r>
      <w:r w:rsidR="00A9707D">
        <w:rPr>
          <w:rFonts w:ascii="Arial" w:eastAsia="Arial" w:hAnsi="Arial" w:cs="Arial"/>
          <w:b/>
          <w:sz w:val="24"/>
          <w:szCs w:val="24"/>
        </w:rPr>
        <w:t xml:space="preserve">.1 </w:t>
      </w:r>
      <w:r w:rsidR="00A9707D" w:rsidRPr="240C43FB">
        <w:rPr>
          <w:rFonts w:ascii="Arial" w:eastAsia="Arial" w:hAnsi="Arial" w:cs="Arial"/>
          <w:b/>
          <w:sz w:val="24"/>
          <w:szCs w:val="24"/>
        </w:rPr>
        <w:t>Quiz questions</w:t>
      </w:r>
      <w:r w:rsidR="00A9707D" w:rsidRPr="240C43FB"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W w:w="8990" w:type="dxa"/>
        <w:tblLayout w:type="fixed"/>
        <w:tblLook w:val="04A0" w:firstRow="1" w:lastRow="0" w:firstColumn="1" w:lastColumn="0" w:noHBand="0" w:noVBand="1"/>
      </w:tblPr>
      <w:tblGrid>
        <w:gridCol w:w="2690"/>
        <w:gridCol w:w="6300"/>
      </w:tblGrid>
      <w:tr w:rsidR="00A9707D" w14:paraId="717484EA" w14:textId="77777777" w:rsidTr="00841EF4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EA4A542" w14:textId="3C952071" w:rsidR="00A9707D" w:rsidRPr="00185742" w:rsidRDefault="00A9707D" w:rsidP="00841EF4">
            <w:pP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1. </w:t>
            </w:r>
            <w:r w:rsidR="006E4ECA" w:rsidRPr="006E4EC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Which of the following is NOT a reason for deploying ML models?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6B427CE3" w14:textId="4CC1B152" w:rsidR="006E4ECA" w:rsidRPr="006E4ECA" w:rsidRDefault="006E4ECA" w:rsidP="006E4EC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E4EC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Application Integration</w:t>
            </w:r>
          </w:p>
          <w:p w14:paraId="70BDF2EB" w14:textId="3DBC7713" w:rsidR="006E4ECA" w:rsidRPr="006E4ECA" w:rsidRDefault="006E4ECA" w:rsidP="006E4EC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E4EC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User Feedback and Iteration</w:t>
            </w:r>
          </w:p>
          <w:p w14:paraId="421D1549" w14:textId="0230D70B" w:rsidR="006E4ECA" w:rsidRPr="006E4ECA" w:rsidRDefault="006E4ECA" w:rsidP="006E4EC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6E4EC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Real-world Testing</w:t>
            </w:r>
          </w:p>
          <w:p w14:paraId="52F739E2" w14:textId="26B66AE2" w:rsidR="00A9707D" w:rsidRPr="00FE7F4F" w:rsidRDefault="006E4ECA" w:rsidP="006E4ECA">
            <w:pPr>
              <w:pStyle w:val="ListParagraph"/>
              <w:numPr>
                <w:ilvl w:val="0"/>
                <w:numId w:val="38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133AA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Increased complexity of the model</w:t>
            </w:r>
          </w:p>
        </w:tc>
      </w:tr>
      <w:tr w:rsidR="00A9707D" w14:paraId="651C5BF1" w14:textId="77777777" w:rsidTr="00841EF4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1C01D7" w14:textId="02237FCC" w:rsidR="00A9707D" w:rsidRPr="00185742" w:rsidRDefault="00A9707D" w:rsidP="00841EF4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2. </w:t>
            </w:r>
            <w:r w:rsidR="0022566A" w:rsidRPr="0022566A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Prototyping deployments typically deal with ______________.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BD957F6" w14:textId="01D56A93" w:rsidR="00902F7C" w:rsidRPr="00902F7C" w:rsidRDefault="00902F7C" w:rsidP="00902F7C">
            <w:pPr>
              <w:pStyle w:val="ListParagraph"/>
              <w:numPr>
                <w:ilvl w:val="0"/>
                <w:numId w:val="3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02F7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Large-scale data and multiple simultaneous users</w:t>
            </w:r>
          </w:p>
          <w:p w14:paraId="3C10604B" w14:textId="73662ABE" w:rsidR="00902F7C" w:rsidRPr="00902F7C" w:rsidRDefault="00902F7C" w:rsidP="00902F7C">
            <w:pPr>
              <w:pStyle w:val="ListParagraph"/>
              <w:numPr>
                <w:ilvl w:val="0"/>
                <w:numId w:val="3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902F7C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>Small-scale data and users, often in a controlled or simplified environment</w:t>
            </w:r>
          </w:p>
          <w:p w14:paraId="5B4AF49C" w14:textId="3182B4B6" w:rsidR="00902F7C" w:rsidRPr="00902F7C" w:rsidRDefault="00902F7C" w:rsidP="00902F7C">
            <w:pPr>
              <w:pStyle w:val="ListParagraph"/>
              <w:numPr>
                <w:ilvl w:val="0"/>
                <w:numId w:val="3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02F7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Robust and reliable ML models handling a variety of inputs and </w:t>
            </w:r>
            <w:proofErr w:type="gramStart"/>
            <w:r w:rsidRPr="00902F7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conditions</w:t>
            </w:r>
            <w:proofErr w:type="gramEnd"/>
          </w:p>
          <w:p w14:paraId="29600E96" w14:textId="7DED7BF1" w:rsidR="00A9707D" w:rsidRPr="00902F7C" w:rsidRDefault="00902F7C" w:rsidP="00902F7C">
            <w:pPr>
              <w:pStyle w:val="ListParagraph"/>
              <w:numPr>
                <w:ilvl w:val="0"/>
                <w:numId w:val="36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902F7C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Rigorous testing before deployment, including unit tests, integration tests, stress tests</w:t>
            </w:r>
          </w:p>
        </w:tc>
      </w:tr>
      <w:tr w:rsidR="00A9707D" w14:paraId="65D37024" w14:textId="77777777" w:rsidTr="00841EF4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0C002963" w14:textId="38433876" w:rsidR="00A9707D" w:rsidRPr="00185742" w:rsidRDefault="00A9707D" w:rsidP="00841EF4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3. </w:t>
            </w:r>
            <w:r w:rsidR="00474C54" w:rsidRPr="00474C5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Which of the following is NOT part of the monitoring process?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9DFBC54" w14:textId="0216D47C" w:rsidR="00CB03A6" w:rsidRPr="00CB03A6" w:rsidRDefault="00CB03A6" w:rsidP="00CB03A6">
            <w:pPr>
              <w:pStyle w:val="ListParagraph"/>
              <w:numPr>
                <w:ilvl w:val="0"/>
                <w:numId w:val="3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CB03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Performance Metrics</w:t>
            </w:r>
          </w:p>
          <w:p w14:paraId="1748E7BE" w14:textId="40E25092" w:rsidR="00CB03A6" w:rsidRPr="00CB03A6" w:rsidRDefault="00CB03A6" w:rsidP="00CB03A6">
            <w:pPr>
              <w:pStyle w:val="ListParagraph"/>
              <w:numPr>
                <w:ilvl w:val="0"/>
                <w:numId w:val="3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CB03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Logging and Alerting</w:t>
            </w:r>
          </w:p>
          <w:p w14:paraId="62EF1600" w14:textId="4539BB5F" w:rsidR="00CB03A6" w:rsidRPr="00CB03A6" w:rsidRDefault="00CB03A6" w:rsidP="00CB03A6">
            <w:pPr>
              <w:pStyle w:val="ListParagraph"/>
              <w:numPr>
                <w:ilvl w:val="0"/>
                <w:numId w:val="3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CB03A6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Drift Monitoring</w:t>
            </w:r>
          </w:p>
          <w:p w14:paraId="092BDDC3" w14:textId="52D5FD2F" w:rsidR="00CB03A6" w:rsidRPr="00CB03A6" w:rsidRDefault="00CB03A6" w:rsidP="00CB03A6">
            <w:pPr>
              <w:pStyle w:val="ListParagraph"/>
              <w:numPr>
                <w:ilvl w:val="0"/>
                <w:numId w:val="37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CB03A6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>Model Tuning</w:t>
            </w:r>
          </w:p>
          <w:p w14:paraId="4C975CE4" w14:textId="77777777" w:rsidR="00A9707D" w:rsidRPr="00185742" w:rsidRDefault="00A9707D" w:rsidP="00841EF4">
            <w:pPr>
              <w:rPr>
                <w:sz w:val="20"/>
                <w:szCs w:val="20"/>
              </w:rPr>
            </w:pPr>
          </w:p>
        </w:tc>
      </w:tr>
      <w:tr w:rsidR="00A9707D" w14:paraId="2C6124B6" w14:textId="77777777" w:rsidTr="00841EF4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7B8202B2" w14:textId="05645C5F" w:rsidR="00A9707D" w:rsidRPr="00185742" w:rsidRDefault="00A9707D" w:rsidP="00841EF4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4. </w:t>
            </w:r>
            <w:r w:rsidR="008A1435" w:rsidRPr="008A143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In a production environment, which of the following </w:t>
            </w:r>
            <w:r w:rsidR="003C155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2 </w:t>
            </w:r>
            <w:r w:rsidR="008A1435" w:rsidRPr="008A143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elements </w:t>
            </w:r>
            <w:r w:rsidR="003C155E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are </w:t>
            </w:r>
            <w:r w:rsidR="008C2D64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most</w:t>
            </w:r>
            <w:r w:rsidR="008A1435" w:rsidRPr="008A1435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 required?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E5C0C4C" w14:textId="4B0ED0D2" w:rsidR="00967379" w:rsidRPr="00967379" w:rsidRDefault="00967379" w:rsidP="00967379">
            <w:pPr>
              <w:pStyle w:val="ListParagraph"/>
              <w:numPr>
                <w:ilvl w:val="0"/>
                <w:numId w:val="3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6737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Large-scale data and multiple simultaneous users</w:t>
            </w:r>
          </w:p>
          <w:p w14:paraId="4C50800C" w14:textId="126DDFA9" w:rsidR="00967379" w:rsidRPr="00967379" w:rsidRDefault="00967379" w:rsidP="00967379">
            <w:pPr>
              <w:pStyle w:val="ListParagraph"/>
              <w:numPr>
                <w:ilvl w:val="0"/>
                <w:numId w:val="3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967379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Small-scale data and users, often in a controlled or simplified environment</w:t>
            </w:r>
          </w:p>
          <w:p w14:paraId="474D2E4A" w14:textId="01DF0503" w:rsidR="00967379" w:rsidRPr="003C155E" w:rsidRDefault="008C2D64" w:rsidP="00967379">
            <w:pPr>
              <w:pStyle w:val="ListParagraph"/>
              <w:numPr>
                <w:ilvl w:val="0"/>
                <w:numId w:val="3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3C155E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Development of r</w:t>
            </w:r>
            <w:r w:rsidR="00967379" w:rsidRPr="003C155E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obust and reliable ML models handling a variety of inputs and conditions</w:t>
            </w:r>
          </w:p>
          <w:p w14:paraId="76F5B63B" w14:textId="1298CF65" w:rsidR="00967379" w:rsidRPr="003C155E" w:rsidRDefault="00967379" w:rsidP="00967379">
            <w:pPr>
              <w:pStyle w:val="ListParagraph"/>
              <w:numPr>
                <w:ilvl w:val="0"/>
                <w:numId w:val="39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</w:pPr>
            <w:r w:rsidRPr="003C155E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</w:rPr>
              <w:t>Rigorous testing before deployment, including unit tests, integration tests, stress tests</w:t>
            </w:r>
          </w:p>
          <w:p w14:paraId="5EE25844" w14:textId="77777777" w:rsidR="00A9707D" w:rsidRPr="00FE7F4F" w:rsidRDefault="00A9707D" w:rsidP="00841EF4">
            <w:pPr>
              <w:pStyle w:val="ListParagraph"/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A9707D" w14:paraId="1860B6A3" w14:textId="77777777" w:rsidTr="00841EF4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701C927" w14:textId="05D90C59" w:rsidR="00A9707D" w:rsidRPr="00185742" w:rsidRDefault="00A9707D" w:rsidP="00841EF4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5. </w:t>
            </w:r>
            <w:r w:rsidR="000C4CE7" w:rsidRPr="000C4CE7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What does "data drift" refer to?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4D9A9DEB" w14:textId="12264BE2" w:rsidR="00017A34" w:rsidRPr="00017A34" w:rsidRDefault="00017A34" w:rsidP="00017A34">
            <w:pPr>
              <w:pStyle w:val="ListParagraph"/>
              <w:numPr>
                <w:ilvl w:val="0"/>
                <w:numId w:val="4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17A3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 change in the ML model's distribution over time</w:t>
            </w:r>
          </w:p>
          <w:p w14:paraId="3FA9272C" w14:textId="6239CCAE" w:rsidR="00017A34" w:rsidRPr="00017A34" w:rsidRDefault="00017A34" w:rsidP="00017A34">
            <w:pPr>
              <w:pStyle w:val="ListParagraph"/>
              <w:numPr>
                <w:ilvl w:val="0"/>
                <w:numId w:val="4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017A34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>A change in the input data's distribution over time</w:t>
            </w:r>
          </w:p>
          <w:p w14:paraId="5750A4EA" w14:textId="5E6E1629" w:rsidR="00017A34" w:rsidRPr="00017A34" w:rsidRDefault="00017A34" w:rsidP="00017A34">
            <w:pPr>
              <w:pStyle w:val="ListParagraph"/>
              <w:numPr>
                <w:ilvl w:val="0"/>
                <w:numId w:val="4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17A3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 xml:space="preserve">A breakdown in the relationship between the explanatory and response data used to train a </w:t>
            </w:r>
            <w:proofErr w:type="gramStart"/>
            <w:r w:rsidRPr="00017A3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model</w:t>
            </w:r>
            <w:proofErr w:type="gramEnd"/>
          </w:p>
          <w:p w14:paraId="268D5E20" w14:textId="6B2BE64D" w:rsidR="00A9707D" w:rsidRPr="00017A34" w:rsidRDefault="00017A34" w:rsidP="00017A34">
            <w:pPr>
              <w:pStyle w:val="ListParagraph"/>
              <w:numPr>
                <w:ilvl w:val="0"/>
                <w:numId w:val="40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017A34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A complete overhaul of the model's architecture and design</w:t>
            </w:r>
          </w:p>
        </w:tc>
      </w:tr>
      <w:tr w:rsidR="00A9707D" w14:paraId="12E1EBEE" w14:textId="77777777" w:rsidTr="00841EF4">
        <w:trPr>
          <w:trHeight w:val="300"/>
        </w:trPr>
        <w:tc>
          <w:tcPr>
            <w:tcW w:w="269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514B49DB" w14:textId="13C33DBD" w:rsidR="00A9707D" w:rsidRPr="00185742" w:rsidRDefault="00A9707D" w:rsidP="00841EF4">
            <w:pPr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</w:pPr>
            <w:r w:rsidRPr="00185742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 xml:space="preserve">6. </w:t>
            </w:r>
            <w:r w:rsidR="00F13491" w:rsidRPr="00F13491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Which aspect of the model could potentially increase the financial costs of the required IT infrastructure?</w:t>
            </w:r>
          </w:p>
        </w:tc>
        <w:tc>
          <w:tcPr>
            <w:tcW w:w="6300" w:type="dxa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</w:tcPr>
          <w:p w14:paraId="1A5F6336" w14:textId="1B8EFC4A" w:rsidR="0081370F" w:rsidRPr="0081370F" w:rsidRDefault="0081370F" w:rsidP="0081370F">
            <w:pPr>
              <w:pStyle w:val="ListParagraph"/>
              <w:numPr>
                <w:ilvl w:val="0"/>
                <w:numId w:val="4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1370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The use of smaller datasets for training the model</w:t>
            </w:r>
          </w:p>
          <w:p w14:paraId="586DCD55" w14:textId="57715648" w:rsidR="0081370F" w:rsidRPr="0081370F" w:rsidRDefault="0081370F" w:rsidP="0081370F">
            <w:pPr>
              <w:pStyle w:val="ListParagraph"/>
              <w:numPr>
                <w:ilvl w:val="0"/>
                <w:numId w:val="4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1370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The use of smaller or less complex models</w:t>
            </w:r>
          </w:p>
          <w:p w14:paraId="076B10FF" w14:textId="3207F939" w:rsidR="0081370F" w:rsidRPr="0081370F" w:rsidRDefault="0081370F" w:rsidP="0081370F">
            <w:pPr>
              <w:pStyle w:val="ListParagraph"/>
              <w:numPr>
                <w:ilvl w:val="0"/>
                <w:numId w:val="4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</w:pPr>
            <w:r w:rsidRPr="0081370F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 xml:space="preserve">The use of larger or more complex models which can be more computationally </w:t>
            </w:r>
            <w:proofErr w:type="gramStart"/>
            <w:r w:rsidRPr="0081370F">
              <w:rPr>
                <w:rFonts w:ascii="Arial" w:eastAsia="Arial" w:hAnsi="Arial" w:cs="Arial"/>
                <w:color w:val="000000" w:themeColor="text1"/>
                <w:sz w:val="20"/>
                <w:szCs w:val="20"/>
                <w:highlight w:val="yellow"/>
                <w:lang w:val="en-US"/>
              </w:rPr>
              <w:t>intensive</w:t>
            </w:r>
            <w:proofErr w:type="gramEnd"/>
          </w:p>
          <w:p w14:paraId="67390E2E" w14:textId="369B198B" w:rsidR="00A9707D" w:rsidRPr="0081370F" w:rsidRDefault="0081370F" w:rsidP="0081370F">
            <w:pPr>
              <w:pStyle w:val="ListParagraph"/>
              <w:numPr>
                <w:ilvl w:val="0"/>
                <w:numId w:val="41"/>
              </w:numPr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81370F">
              <w:rPr>
                <w:rFonts w:ascii="Arial" w:eastAsia="Arial" w:hAnsi="Arial" w:cs="Arial"/>
                <w:color w:val="000000" w:themeColor="text1"/>
                <w:sz w:val="20"/>
                <w:szCs w:val="20"/>
                <w:lang w:val="en-US"/>
              </w:rPr>
              <w:t>The decrease in user volumes and requests per user</w:t>
            </w:r>
          </w:p>
        </w:tc>
      </w:tr>
    </w:tbl>
    <w:p w14:paraId="0024CE8D" w14:textId="77777777" w:rsidR="00A9707D" w:rsidRPr="00666B50" w:rsidRDefault="00A9707D" w:rsidP="00A9707D">
      <w:pPr>
        <w:jc w:val="both"/>
        <w:rPr>
          <w:rFonts w:ascii="Arial" w:eastAsia="Arial" w:hAnsi="Arial" w:cs="Arial"/>
          <w:color w:val="000000" w:themeColor="text1"/>
        </w:rPr>
      </w:pPr>
    </w:p>
    <w:p w14:paraId="0982B43F" w14:textId="5B01E6F0" w:rsidR="00A9707D" w:rsidRDefault="001D1660" w:rsidP="001D166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</w:t>
      </w:r>
      <w:r w:rsidR="00A9707D">
        <w:rPr>
          <w:rFonts w:ascii="Arial" w:eastAsia="Arial" w:hAnsi="Arial" w:cs="Arial"/>
          <w:b/>
          <w:sz w:val="24"/>
          <w:szCs w:val="24"/>
        </w:rPr>
        <w:t>.1 Resources:</w:t>
      </w:r>
    </w:p>
    <w:p w14:paraId="09B97854" w14:textId="60BABF25" w:rsidR="001D1660" w:rsidRPr="001D1660" w:rsidRDefault="001D1660" w:rsidP="001D1660">
      <w:pPr>
        <w:pStyle w:val="ListParagraph"/>
        <w:numPr>
          <w:ilvl w:val="0"/>
          <w:numId w:val="47"/>
        </w:num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Article: </w:t>
      </w:r>
      <w:hyperlink r:id="rId10" w:history="1">
        <w:r w:rsidRPr="001D1660">
          <w:rPr>
            <w:rStyle w:val="Hyperlink"/>
            <w:rFonts w:ascii="Arial" w:eastAsia="Arial" w:hAnsi="Arial" w:cs="Arial"/>
            <w:bCs/>
            <w:sz w:val="20"/>
            <w:szCs w:val="20"/>
          </w:rPr>
          <w:t>https://paulvanderlaken.com/2020/03/24/ml-model-performance-degradation-production-concept-drift/</w:t>
        </w:r>
      </w:hyperlink>
    </w:p>
    <w:p w14:paraId="2F6EE8FA" w14:textId="02ABC1C3" w:rsidR="003C155E" w:rsidRDefault="001D1660" w:rsidP="001D1660">
      <w:pPr>
        <w:pStyle w:val="ListParagraph"/>
        <w:numPr>
          <w:ilvl w:val="0"/>
          <w:numId w:val="47"/>
        </w:num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Article: </w:t>
      </w:r>
      <w:hyperlink r:id="rId11" w:history="1">
        <w:r w:rsidRPr="001D1660">
          <w:rPr>
            <w:rStyle w:val="Hyperlink"/>
            <w:rFonts w:ascii="Arial" w:eastAsia="Arial" w:hAnsi="Arial" w:cs="Arial"/>
            <w:bCs/>
            <w:sz w:val="20"/>
            <w:szCs w:val="20"/>
          </w:rPr>
          <w:t>https://towardsdatascience.com/dont-let-your-model-s-quality-drift-away-53d2f7899c09</w:t>
        </w:r>
      </w:hyperlink>
    </w:p>
    <w:p w14:paraId="123506C5" w14:textId="77777777" w:rsidR="003C155E" w:rsidRDefault="003C155E">
      <w:pPr>
        <w:rPr>
          <w:rFonts w:ascii="Arial" w:eastAsia="Arial" w:hAnsi="Arial" w:cs="Arial"/>
          <w:bCs/>
          <w:sz w:val="20"/>
          <w:szCs w:val="20"/>
          <w:lang w:val="es-EC"/>
        </w:rPr>
      </w:pPr>
      <w:r>
        <w:rPr>
          <w:rFonts w:ascii="Arial" w:eastAsia="Arial" w:hAnsi="Arial" w:cs="Arial"/>
          <w:bCs/>
          <w:sz w:val="20"/>
          <w:szCs w:val="20"/>
        </w:rPr>
        <w:br w:type="page"/>
      </w:r>
    </w:p>
    <w:p w14:paraId="05F2B703" w14:textId="77777777" w:rsidR="003C155E" w:rsidRDefault="003C155E" w:rsidP="003C155E">
      <w:pPr>
        <w:rPr>
          <w:rFonts w:ascii="Arial" w:eastAsia="Arial" w:hAnsi="Arial" w:cs="Arial"/>
          <w:b/>
          <w:color w:val="000000" w:themeColor="text1"/>
          <w:sz w:val="32"/>
          <w:szCs w:val="32"/>
        </w:rPr>
      </w:pPr>
    </w:p>
    <w:p w14:paraId="17517E80" w14:textId="469C1BF8" w:rsidR="003C155E" w:rsidRPr="000A0B52" w:rsidRDefault="003C155E" w:rsidP="003C155E">
      <w:r>
        <w:rPr>
          <w:rFonts w:ascii="Arial" w:eastAsia="Arial" w:hAnsi="Arial" w:cs="Arial"/>
          <w:b/>
          <w:color w:val="000000" w:themeColor="text1"/>
          <w:sz w:val="32"/>
          <w:szCs w:val="32"/>
        </w:rPr>
        <w:t>8</w:t>
      </w:r>
      <w:r w:rsidRPr="240C43FB">
        <w:rPr>
          <w:rFonts w:ascii="Arial" w:eastAsia="Arial" w:hAnsi="Arial" w:cs="Arial"/>
          <w:b/>
          <w:color w:val="000000" w:themeColor="text1"/>
          <w:sz w:val="32"/>
          <w:szCs w:val="32"/>
        </w:rPr>
        <w:t>.</w:t>
      </w:r>
      <w:r>
        <w:rPr>
          <w:rFonts w:ascii="Arial" w:eastAsia="Arial" w:hAnsi="Arial" w:cs="Arial"/>
          <w:b/>
          <w:color w:val="000000" w:themeColor="text1"/>
          <w:sz w:val="32"/>
          <w:szCs w:val="32"/>
        </w:rPr>
        <w:t>2</w:t>
      </w:r>
      <w:r w:rsidRPr="00E86213">
        <w:rPr>
          <w:rFonts w:ascii="Arial" w:eastAsia="Arial" w:hAnsi="Arial" w:cs="Arial"/>
        </w:rPr>
        <w:t xml:space="preserve"> </w:t>
      </w:r>
      <w:r w:rsidRPr="00A9707D">
        <w:rPr>
          <w:rFonts w:ascii="Arial" w:eastAsia="Arial" w:hAnsi="Arial" w:cs="Arial"/>
          <w:b/>
          <w:bCs/>
          <w:sz w:val="32"/>
          <w:szCs w:val="32"/>
        </w:rPr>
        <w:t xml:space="preserve">Taking ML models into prototyping and production </w:t>
      </w:r>
      <w:proofErr w:type="gramStart"/>
      <w:r w:rsidRPr="00A9707D">
        <w:rPr>
          <w:rFonts w:ascii="Arial" w:eastAsia="Arial" w:hAnsi="Arial" w:cs="Arial"/>
          <w:b/>
          <w:bCs/>
          <w:sz w:val="32"/>
          <w:szCs w:val="32"/>
        </w:rPr>
        <w:t>environments</w:t>
      </w:r>
      <w:proofErr w:type="gramEnd"/>
    </w:p>
    <w:p w14:paraId="4BA8B279" w14:textId="2E206BB1" w:rsidR="003C155E" w:rsidRPr="00666B50" w:rsidRDefault="002E54EF" w:rsidP="003C155E">
      <w:pPr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No Quiz</w:t>
      </w:r>
    </w:p>
    <w:p w14:paraId="21D3B6CF" w14:textId="4AD1283C" w:rsidR="003C155E" w:rsidRDefault="003C155E" w:rsidP="003C155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8.</w:t>
      </w:r>
      <w:r w:rsidR="002E54EF">
        <w:rPr>
          <w:rFonts w:ascii="Arial" w:eastAsia="Arial" w:hAnsi="Arial" w:cs="Arial"/>
          <w:b/>
          <w:sz w:val="24"/>
          <w:szCs w:val="24"/>
        </w:rPr>
        <w:t>2</w:t>
      </w:r>
      <w:r>
        <w:rPr>
          <w:rFonts w:ascii="Arial" w:eastAsia="Arial" w:hAnsi="Arial" w:cs="Arial"/>
          <w:b/>
          <w:sz w:val="24"/>
          <w:szCs w:val="24"/>
        </w:rPr>
        <w:t xml:space="preserve"> Resources:</w:t>
      </w:r>
    </w:p>
    <w:p w14:paraId="5218D76C" w14:textId="770C929A" w:rsidR="003C155E" w:rsidRPr="001D1660" w:rsidRDefault="0032425E" w:rsidP="003C155E">
      <w:pPr>
        <w:pStyle w:val="ListParagraph"/>
        <w:numPr>
          <w:ilvl w:val="0"/>
          <w:numId w:val="47"/>
        </w:numPr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Video</w:t>
      </w:r>
      <w:r w:rsidR="003C155E">
        <w:rPr>
          <w:rFonts w:ascii="Arial" w:eastAsia="Arial" w:hAnsi="Arial" w:cs="Arial"/>
          <w:bCs/>
          <w:sz w:val="20"/>
          <w:szCs w:val="20"/>
        </w:rPr>
        <w:t xml:space="preserve">: </w:t>
      </w:r>
      <w:hyperlink r:id="rId12" w:history="1">
        <w:r w:rsidRPr="0032425E">
          <w:rPr>
            <w:rStyle w:val="Hyperlink"/>
            <w:rFonts w:ascii="Arial" w:eastAsia="Arial" w:hAnsi="Arial" w:cs="Arial"/>
            <w:bCs/>
            <w:sz w:val="20"/>
            <w:szCs w:val="20"/>
            <w:lang w:val="en-US"/>
          </w:rPr>
          <w:t>Heroku Explained  Icebergs, Lumberjacks, and Condos</w:t>
        </w:r>
      </w:hyperlink>
    </w:p>
    <w:p w14:paraId="2D1E68EB" w14:textId="5E6C45ED" w:rsidR="001D1660" w:rsidRPr="00352870" w:rsidRDefault="003C155E" w:rsidP="00E02863">
      <w:pPr>
        <w:pStyle w:val="ListParagraph"/>
        <w:numPr>
          <w:ilvl w:val="0"/>
          <w:numId w:val="47"/>
        </w:numPr>
        <w:rPr>
          <w:rFonts w:ascii="Arial" w:eastAsia="Arial" w:hAnsi="Arial" w:cs="Arial"/>
          <w:bCs/>
          <w:sz w:val="20"/>
          <w:szCs w:val="20"/>
        </w:rPr>
      </w:pPr>
      <w:r w:rsidRPr="00352870">
        <w:rPr>
          <w:rFonts w:ascii="Arial" w:eastAsia="Arial" w:hAnsi="Arial" w:cs="Arial"/>
          <w:bCs/>
          <w:sz w:val="20"/>
          <w:szCs w:val="20"/>
        </w:rPr>
        <w:t xml:space="preserve">Article: </w:t>
      </w:r>
      <w:hyperlink r:id="rId13" w:history="1">
        <w:r w:rsidR="00352870" w:rsidRPr="00352870">
          <w:rPr>
            <w:rStyle w:val="Hyperlink"/>
            <w:rFonts w:ascii="Arial" w:eastAsia="Arial" w:hAnsi="Arial" w:cs="Arial"/>
            <w:bCs/>
            <w:sz w:val="20"/>
            <w:szCs w:val="20"/>
            <w:lang w:val="en-US"/>
          </w:rPr>
          <w:t>https://analyticsindiamag.com/hands-on-guide-to-machine-learning-model-deployment-using-flask/</w:t>
        </w:r>
      </w:hyperlink>
    </w:p>
    <w:sectPr w:rsidR="001D1660" w:rsidRPr="00352870" w:rsidSect="00084F5E">
      <w:headerReference w:type="default" r:id="rId14"/>
      <w:pgSz w:w="11906" w:h="16838"/>
      <w:pgMar w:top="1560" w:right="849" w:bottom="851" w:left="1701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806B0" w14:textId="77777777" w:rsidR="00CF35E5" w:rsidRDefault="00CF35E5" w:rsidP="00626E1B">
      <w:pPr>
        <w:spacing w:after="0" w:line="240" w:lineRule="auto"/>
      </w:pPr>
      <w:r>
        <w:separator/>
      </w:r>
    </w:p>
  </w:endnote>
  <w:endnote w:type="continuationSeparator" w:id="0">
    <w:p w14:paraId="23B0375F" w14:textId="77777777" w:rsidR="00CF35E5" w:rsidRDefault="00CF35E5" w:rsidP="00626E1B">
      <w:pPr>
        <w:spacing w:after="0" w:line="240" w:lineRule="auto"/>
      </w:pPr>
      <w:r>
        <w:continuationSeparator/>
      </w:r>
    </w:p>
  </w:endnote>
  <w:endnote w:type="continuationNotice" w:id="1">
    <w:p w14:paraId="20007450" w14:textId="77777777" w:rsidR="00CF35E5" w:rsidRDefault="00CF35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&quot;Arial&quot;,sans-serif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4B9BD" w14:textId="77777777" w:rsidR="00CF35E5" w:rsidRDefault="00CF35E5" w:rsidP="00626E1B">
      <w:pPr>
        <w:spacing w:after="0" w:line="240" w:lineRule="auto"/>
      </w:pPr>
      <w:r>
        <w:separator/>
      </w:r>
    </w:p>
  </w:footnote>
  <w:footnote w:type="continuationSeparator" w:id="0">
    <w:p w14:paraId="5D210B74" w14:textId="77777777" w:rsidR="00CF35E5" w:rsidRDefault="00CF35E5" w:rsidP="00626E1B">
      <w:pPr>
        <w:spacing w:after="0" w:line="240" w:lineRule="auto"/>
      </w:pPr>
      <w:r>
        <w:continuationSeparator/>
      </w:r>
    </w:p>
  </w:footnote>
  <w:footnote w:type="continuationNotice" w:id="1">
    <w:p w14:paraId="2C900EE1" w14:textId="77777777" w:rsidR="00CF35E5" w:rsidRDefault="00CF35E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44593" w14:textId="4F0C52A8" w:rsidR="00CF448F" w:rsidRPr="00025D3B" w:rsidRDefault="002B69DE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sz w:val="20"/>
        <w:szCs w:val="20"/>
        <w:lang w:val="en-ZA"/>
      </w:rPr>
    </w:pPr>
    <w:r>
      <w:rPr>
        <w:noProof/>
      </w:rPr>
      <w:drawing>
        <wp:anchor distT="0" distB="0" distL="114300" distR="114300" simplePos="0" relativeHeight="251658241" behindDoc="0" locked="0" layoutInCell="1" allowOverlap="1" wp14:anchorId="6F3ABD0C" wp14:editId="795BD680">
          <wp:simplePos x="0" y="0"/>
          <wp:positionH relativeFrom="column">
            <wp:posOffset>3641725</wp:posOffset>
          </wp:positionH>
          <wp:positionV relativeFrom="paragraph">
            <wp:posOffset>54743</wp:posOffset>
          </wp:positionV>
          <wp:extent cx="2284762" cy="328117"/>
          <wp:effectExtent l="0" t="0" r="1270" b="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4762" cy="3281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FF0000"/>
        <w:sz w:val="20"/>
      </w:rPr>
      <w:drawing>
        <wp:anchor distT="0" distB="0" distL="114300" distR="114300" simplePos="0" relativeHeight="251658240" behindDoc="0" locked="0" layoutInCell="1" allowOverlap="1" wp14:anchorId="75D6D6EB" wp14:editId="13491D0D">
          <wp:simplePos x="0" y="0"/>
          <wp:positionH relativeFrom="column">
            <wp:posOffset>1826260</wp:posOffset>
          </wp:positionH>
          <wp:positionV relativeFrom="paragraph">
            <wp:posOffset>-75119</wp:posOffset>
          </wp:positionV>
          <wp:extent cx="1772028" cy="514898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2028" cy="5148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F448F" w:rsidRPr="00025D3B">
      <w:rPr>
        <w:rFonts w:asciiTheme="minorBidi" w:hAnsiTheme="minorBidi"/>
        <w:sz w:val="20"/>
        <w:szCs w:val="20"/>
        <w:lang w:val="en-ZA"/>
      </w:rPr>
      <w:t>Train</w:t>
    </w:r>
    <w:r>
      <w:rPr>
        <w:rFonts w:asciiTheme="minorBidi" w:hAnsiTheme="minorBidi"/>
        <w:sz w:val="20"/>
        <w:szCs w:val="20"/>
        <w:lang w:val="en-ZA"/>
      </w:rPr>
      <w:t>ing</w:t>
    </w:r>
    <w:r w:rsidR="00CF448F" w:rsidRPr="00025D3B">
      <w:rPr>
        <w:rFonts w:asciiTheme="minorBidi" w:hAnsiTheme="minorBidi"/>
        <w:sz w:val="20"/>
        <w:szCs w:val="20"/>
        <w:lang w:val="en-ZA"/>
      </w:rPr>
      <w:t xml:space="preserve"> Manual: </w:t>
    </w:r>
    <w:r w:rsidR="00411C3E" w:rsidRPr="00025D3B">
      <w:rPr>
        <w:rFonts w:asciiTheme="minorBidi" w:hAnsiTheme="minorBidi"/>
        <w:sz w:val="20"/>
        <w:szCs w:val="20"/>
        <w:lang w:val="en-ZA"/>
      </w:rPr>
      <w:t>ML4EO</w:t>
    </w:r>
  </w:p>
  <w:p w14:paraId="2494B64B" w14:textId="79E61D60" w:rsidR="002B69DE" w:rsidRDefault="00CF448F" w:rsidP="00025D3B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sz w:val="20"/>
        <w:szCs w:val="20"/>
        <w:lang w:val="en-ZA"/>
      </w:rPr>
    </w:pPr>
    <w:r w:rsidRPr="240C43FB">
      <w:rPr>
        <w:rFonts w:asciiTheme="minorBidi" w:hAnsiTheme="minorBidi"/>
        <w:sz w:val="20"/>
        <w:szCs w:val="20"/>
      </w:rPr>
      <w:t xml:space="preserve">Outline of </w:t>
    </w:r>
    <w:r w:rsidR="00411C3E" w:rsidRPr="240C43FB">
      <w:rPr>
        <w:rFonts w:asciiTheme="minorBidi" w:hAnsiTheme="minorBidi"/>
        <w:sz w:val="20"/>
        <w:szCs w:val="20"/>
      </w:rPr>
      <w:t xml:space="preserve">Module </w:t>
    </w:r>
    <w:r w:rsidR="00A9707D">
      <w:rPr>
        <w:rFonts w:asciiTheme="minorBidi" w:hAnsiTheme="minorBidi"/>
        <w:sz w:val="20"/>
        <w:szCs w:val="20"/>
      </w:rPr>
      <w:t>8</w:t>
    </w:r>
    <w:r w:rsidRPr="240C43FB">
      <w:rPr>
        <w:rFonts w:asciiTheme="minorBidi" w:hAnsiTheme="minorBidi"/>
        <w:sz w:val="20"/>
        <w:szCs w:val="20"/>
      </w:rPr>
      <w:t xml:space="preserve">: </w:t>
    </w:r>
  </w:p>
  <w:p w14:paraId="10EE833D" w14:textId="7AFE1805" w:rsidR="002B69DE" w:rsidRPr="002B69DE" w:rsidRDefault="00A9707D" w:rsidP="00A9707D">
    <w:pPr>
      <w:pStyle w:val="Header"/>
      <w:pBdr>
        <w:bottom w:val="single" w:sz="4" w:space="6" w:color="auto"/>
      </w:pBdr>
      <w:overflowPunct w:val="0"/>
      <w:autoSpaceDE w:val="0"/>
      <w:autoSpaceDN w:val="0"/>
      <w:adjustRightInd w:val="0"/>
      <w:textAlignment w:val="baseline"/>
      <w:rPr>
        <w:rFonts w:asciiTheme="minorBidi" w:hAnsiTheme="minorBidi"/>
        <w:sz w:val="20"/>
        <w:szCs w:val="20"/>
        <w:lang w:val="en-ZA"/>
      </w:rPr>
    </w:pPr>
    <w:r w:rsidRPr="00A9707D">
      <w:rPr>
        <w:rFonts w:asciiTheme="minorBidi" w:hAnsiTheme="minorBidi"/>
        <w:sz w:val="20"/>
        <w:szCs w:val="20"/>
      </w:rPr>
      <w:t>Deploying EO-based ML Models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ZNQDIauWHs9n0" int2:id="3dblBMq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B2B"/>
    <w:multiLevelType w:val="multilevel"/>
    <w:tmpl w:val="D3B6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DD743"/>
    <w:multiLevelType w:val="hybridMultilevel"/>
    <w:tmpl w:val="83583B36"/>
    <w:lvl w:ilvl="0" w:tplc="E7CAE91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EA4A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4C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083A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AD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2F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4640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CEA0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8EC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2C0AE"/>
    <w:multiLevelType w:val="hybridMultilevel"/>
    <w:tmpl w:val="366074F0"/>
    <w:lvl w:ilvl="0" w:tplc="9D4285A8">
      <w:start w:val="1"/>
      <w:numFmt w:val="decimal"/>
      <w:lvlText w:val="%1."/>
      <w:lvlJc w:val="left"/>
      <w:pPr>
        <w:ind w:left="720" w:hanging="360"/>
      </w:pPr>
    </w:lvl>
    <w:lvl w:ilvl="1" w:tplc="E932E422">
      <w:start w:val="1"/>
      <w:numFmt w:val="lowerLetter"/>
      <w:lvlText w:val="%2."/>
      <w:lvlJc w:val="left"/>
      <w:pPr>
        <w:ind w:left="1440" w:hanging="360"/>
      </w:pPr>
    </w:lvl>
    <w:lvl w:ilvl="2" w:tplc="7AF6A340">
      <w:start w:val="1"/>
      <w:numFmt w:val="lowerRoman"/>
      <w:lvlText w:val="%3."/>
      <w:lvlJc w:val="right"/>
      <w:pPr>
        <w:ind w:left="2160" w:hanging="180"/>
      </w:pPr>
    </w:lvl>
    <w:lvl w:ilvl="3" w:tplc="37EE2AB4">
      <w:start w:val="1"/>
      <w:numFmt w:val="decimal"/>
      <w:lvlText w:val="%4."/>
      <w:lvlJc w:val="left"/>
      <w:pPr>
        <w:ind w:left="2880" w:hanging="360"/>
      </w:pPr>
    </w:lvl>
    <w:lvl w:ilvl="4" w:tplc="7FCA0E62">
      <w:start w:val="1"/>
      <w:numFmt w:val="lowerLetter"/>
      <w:lvlText w:val="%5."/>
      <w:lvlJc w:val="left"/>
      <w:pPr>
        <w:ind w:left="3600" w:hanging="360"/>
      </w:pPr>
    </w:lvl>
    <w:lvl w:ilvl="5" w:tplc="2D82223A">
      <w:start w:val="1"/>
      <w:numFmt w:val="lowerRoman"/>
      <w:lvlText w:val="%6."/>
      <w:lvlJc w:val="right"/>
      <w:pPr>
        <w:ind w:left="4320" w:hanging="180"/>
      </w:pPr>
    </w:lvl>
    <w:lvl w:ilvl="6" w:tplc="792E38B8">
      <w:start w:val="1"/>
      <w:numFmt w:val="decimal"/>
      <w:lvlText w:val="%7."/>
      <w:lvlJc w:val="left"/>
      <w:pPr>
        <w:ind w:left="5040" w:hanging="360"/>
      </w:pPr>
    </w:lvl>
    <w:lvl w:ilvl="7" w:tplc="535C6CE4">
      <w:start w:val="1"/>
      <w:numFmt w:val="lowerLetter"/>
      <w:lvlText w:val="%8."/>
      <w:lvlJc w:val="left"/>
      <w:pPr>
        <w:ind w:left="5760" w:hanging="360"/>
      </w:pPr>
    </w:lvl>
    <w:lvl w:ilvl="8" w:tplc="C7AA502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D1A27"/>
    <w:multiLevelType w:val="hybridMultilevel"/>
    <w:tmpl w:val="E4C889B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F6C798D"/>
    <w:multiLevelType w:val="hybridMultilevel"/>
    <w:tmpl w:val="6ED0ABA2"/>
    <w:lvl w:ilvl="0" w:tplc="070CD0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27088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BE7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0C31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1E9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9486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093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0E3F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2EB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42B6"/>
    <w:multiLevelType w:val="hybridMultilevel"/>
    <w:tmpl w:val="4D202990"/>
    <w:lvl w:ilvl="0" w:tplc="01486B0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C84A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C82D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604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96D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80B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CAC2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561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96C02"/>
    <w:multiLevelType w:val="hybridMultilevel"/>
    <w:tmpl w:val="A140BFE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812844"/>
    <w:multiLevelType w:val="hybridMultilevel"/>
    <w:tmpl w:val="EB640DBE"/>
    <w:lvl w:ilvl="0" w:tplc="7472B66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392F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E89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A3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C09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287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CA5D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080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A4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5366E"/>
    <w:multiLevelType w:val="hybridMultilevel"/>
    <w:tmpl w:val="93AA6F70"/>
    <w:lvl w:ilvl="0" w:tplc="99327CC8">
      <w:start w:val="5"/>
      <w:numFmt w:val="decimal"/>
      <w:lvlText w:val="%1."/>
      <w:lvlJc w:val="left"/>
      <w:pPr>
        <w:ind w:left="720" w:hanging="360"/>
      </w:pPr>
    </w:lvl>
    <w:lvl w:ilvl="1" w:tplc="AC6C5B86">
      <w:start w:val="1"/>
      <w:numFmt w:val="lowerLetter"/>
      <w:lvlText w:val="%2."/>
      <w:lvlJc w:val="left"/>
      <w:pPr>
        <w:ind w:left="1440" w:hanging="360"/>
      </w:pPr>
    </w:lvl>
    <w:lvl w:ilvl="2" w:tplc="9208D540">
      <w:start w:val="1"/>
      <w:numFmt w:val="lowerRoman"/>
      <w:lvlText w:val="%3."/>
      <w:lvlJc w:val="right"/>
      <w:pPr>
        <w:ind w:left="2160" w:hanging="180"/>
      </w:pPr>
    </w:lvl>
    <w:lvl w:ilvl="3" w:tplc="96CC9C4C">
      <w:start w:val="1"/>
      <w:numFmt w:val="decimal"/>
      <w:lvlText w:val="%4."/>
      <w:lvlJc w:val="left"/>
      <w:pPr>
        <w:ind w:left="2880" w:hanging="360"/>
      </w:pPr>
    </w:lvl>
    <w:lvl w:ilvl="4" w:tplc="7CF06978">
      <w:start w:val="1"/>
      <w:numFmt w:val="lowerLetter"/>
      <w:lvlText w:val="%5."/>
      <w:lvlJc w:val="left"/>
      <w:pPr>
        <w:ind w:left="3600" w:hanging="360"/>
      </w:pPr>
    </w:lvl>
    <w:lvl w:ilvl="5" w:tplc="AA8C53E2">
      <w:start w:val="1"/>
      <w:numFmt w:val="lowerRoman"/>
      <w:lvlText w:val="%6."/>
      <w:lvlJc w:val="right"/>
      <w:pPr>
        <w:ind w:left="4320" w:hanging="180"/>
      </w:pPr>
    </w:lvl>
    <w:lvl w:ilvl="6" w:tplc="70E220D4">
      <w:start w:val="1"/>
      <w:numFmt w:val="decimal"/>
      <w:lvlText w:val="%7."/>
      <w:lvlJc w:val="left"/>
      <w:pPr>
        <w:ind w:left="5040" w:hanging="360"/>
      </w:pPr>
    </w:lvl>
    <w:lvl w:ilvl="7" w:tplc="B53AEB4A">
      <w:start w:val="1"/>
      <w:numFmt w:val="lowerLetter"/>
      <w:lvlText w:val="%8."/>
      <w:lvlJc w:val="left"/>
      <w:pPr>
        <w:ind w:left="5760" w:hanging="360"/>
      </w:pPr>
    </w:lvl>
    <w:lvl w:ilvl="8" w:tplc="2E8632B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F0A15"/>
    <w:multiLevelType w:val="hybridMultilevel"/>
    <w:tmpl w:val="E042E232"/>
    <w:lvl w:ilvl="0" w:tplc="30C699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D420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4E3E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8FB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8EC4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69E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A3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CA6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8E5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5ADB0"/>
    <w:multiLevelType w:val="hybridMultilevel"/>
    <w:tmpl w:val="031488A2"/>
    <w:lvl w:ilvl="0" w:tplc="28A6BC1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380E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6C9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16F5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8A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C69A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661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946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447F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BE5ED"/>
    <w:multiLevelType w:val="hybridMultilevel"/>
    <w:tmpl w:val="4100191C"/>
    <w:lvl w:ilvl="0" w:tplc="96E41038">
      <w:start w:val="1"/>
      <w:numFmt w:val="bullet"/>
      <w:lvlText w:val="-"/>
      <w:lvlJc w:val="left"/>
      <w:pPr>
        <w:ind w:left="720" w:hanging="360"/>
      </w:pPr>
      <w:rPr>
        <w:rFonts w:ascii="&quot;Arial&quot;,sans-serif" w:hAnsi="&quot;Arial&quot;,sans-serif" w:hint="default"/>
      </w:rPr>
    </w:lvl>
    <w:lvl w:ilvl="1" w:tplc="AAEA4A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2C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AE4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4D9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2A91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380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5C9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A6A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7BAD75"/>
    <w:multiLevelType w:val="hybridMultilevel"/>
    <w:tmpl w:val="14BCB1DA"/>
    <w:lvl w:ilvl="0" w:tplc="9572C18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1E0B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3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ECF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8C5E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307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07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A84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4652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F81135"/>
    <w:multiLevelType w:val="hybridMultilevel"/>
    <w:tmpl w:val="CDC69E0A"/>
    <w:lvl w:ilvl="0" w:tplc="6316AAA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0ACDE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D65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9E6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C4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7A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40E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98D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BA61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57C7F"/>
    <w:multiLevelType w:val="hybridMultilevel"/>
    <w:tmpl w:val="230ABD78"/>
    <w:lvl w:ilvl="0" w:tplc="397A4A0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8D825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12C6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0D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257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80B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7629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EA7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FCB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21790"/>
    <w:multiLevelType w:val="hybridMultilevel"/>
    <w:tmpl w:val="DEB0AA36"/>
    <w:lvl w:ilvl="0" w:tplc="5BCAB40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F34684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C15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202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72D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F83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BCF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C62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5210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946538"/>
    <w:multiLevelType w:val="hybridMultilevel"/>
    <w:tmpl w:val="243ED5F2"/>
    <w:lvl w:ilvl="0" w:tplc="644422A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30866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AFA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8605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323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982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BEC3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3E29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285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508CA"/>
    <w:multiLevelType w:val="hybridMultilevel"/>
    <w:tmpl w:val="D42C1642"/>
    <w:lvl w:ilvl="0" w:tplc="691E30AA">
      <w:start w:val="1"/>
      <w:numFmt w:val="decimal"/>
      <w:lvlText w:val="%1."/>
      <w:lvlJc w:val="left"/>
      <w:pPr>
        <w:ind w:left="720" w:hanging="360"/>
      </w:pPr>
    </w:lvl>
    <w:lvl w:ilvl="1" w:tplc="3F9CA48A">
      <w:start w:val="1"/>
      <w:numFmt w:val="lowerLetter"/>
      <w:lvlText w:val="%2."/>
      <w:lvlJc w:val="left"/>
      <w:pPr>
        <w:ind w:left="1440" w:hanging="360"/>
      </w:pPr>
    </w:lvl>
    <w:lvl w:ilvl="2" w:tplc="E7E87566">
      <w:start w:val="1"/>
      <w:numFmt w:val="lowerRoman"/>
      <w:lvlText w:val="%3."/>
      <w:lvlJc w:val="right"/>
      <w:pPr>
        <w:ind w:left="2160" w:hanging="180"/>
      </w:pPr>
    </w:lvl>
    <w:lvl w:ilvl="3" w:tplc="4C92DB2A">
      <w:start w:val="1"/>
      <w:numFmt w:val="decimal"/>
      <w:lvlText w:val="%4."/>
      <w:lvlJc w:val="left"/>
      <w:pPr>
        <w:ind w:left="2880" w:hanging="360"/>
      </w:pPr>
    </w:lvl>
    <w:lvl w:ilvl="4" w:tplc="706C7948">
      <w:start w:val="1"/>
      <w:numFmt w:val="lowerLetter"/>
      <w:lvlText w:val="%5."/>
      <w:lvlJc w:val="left"/>
      <w:pPr>
        <w:ind w:left="3600" w:hanging="360"/>
      </w:pPr>
    </w:lvl>
    <w:lvl w:ilvl="5" w:tplc="30D23A62">
      <w:start w:val="1"/>
      <w:numFmt w:val="lowerRoman"/>
      <w:lvlText w:val="%6."/>
      <w:lvlJc w:val="right"/>
      <w:pPr>
        <w:ind w:left="4320" w:hanging="180"/>
      </w:pPr>
    </w:lvl>
    <w:lvl w:ilvl="6" w:tplc="14148B42">
      <w:start w:val="1"/>
      <w:numFmt w:val="decimal"/>
      <w:lvlText w:val="%7."/>
      <w:lvlJc w:val="left"/>
      <w:pPr>
        <w:ind w:left="5040" w:hanging="360"/>
      </w:pPr>
    </w:lvl>
    <w:lvl w:ilvl="7" w:tplc="0DB66BAC">
      <w:start w:val="1"/>
      <w:numFmt w:val="lowerLetter"/>
      <w:lvlText w:val="%8."/>
      <w:lvlJc w:val="left"/>
      <w:pPr>
        <w:ind w:left="5760" w:hanging="360"/>
      </w:pPr>
    </w:lvl>
    <w:lvl w:ilvl="8" w:tplc="1F00BED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E0A852"/>
    <w:multiLevelType w:val="hybridMultilevel"/>
    <w:tmpl w:val="A75E36C0"/>
    <w:lvl w:ilvl="0" w:tplc="CB7498FE">
      <w:start w:val="2"/>
      <w:numFmt w:val="decimal"/>
      <w:lvlText w:val="%1."/>
      <w:lvlJc w:val="left"/>
      <w:pPr>
        <w:ind w:left="720" w:hanging="360"/>
      </w:pPr>
    </w:lvl>
    <w:lvl w:ilvl="1" w:tplc="B158255A">
      <w:start w:val="1"/>
      <w:numFmt w:val="lowerLetter"/>
      <w:lvlText w:val="%2."/>
      <w:lvlJc w:val="left"/>
      <w:pPr>
        <w:ind w:left="1440" w:hanging="360"/>
      </w:pPr>
    </w:lvl>
    <w:lvl w:ilvl="2" w:tplc="38C8D5DE">
      <w:start w:val="1"/>
      <w:numFmt w:val="lowerRoman"/>
      <w:lvlText w:val="%3."/>
      <w:lvlJc w:val="right"/>
      <w:pPr>
        <w:ind w:left="2160" w:hanging="180"/>
      </w:pPr>
    </w:lvl>
    <w:lvl w:ilvl="3" w:tplc="36A498BE">
      <w:start w:val="1"/>
      <w:numFmt w:val="decimal"/>
      <w:lvlText w:val="%4."/>
      <w:lvlJc w:val="left"/>
      <w:pPr>
        <w:ind w:left="2880" w:hanging="360"/>
      </w:pPr>
    </w:lvl>
    <w:lvl w:ilvl="4" w:tplc="52ECA5BC">
      <w:start w:val="1"/>
      <w:numFmt w:val="lowerLetter"/>
      <w:lvlText w:val="%5."/>
      <w:lvlJc w:val="left"/>
      <w:pPr>
        <w:ind w:left="3600" w:hanging="360"/>
      </w:pPr>
    </w:lvl>
    <w:lvl w:ilvl="5" w:tplc="B9F6CC78">
      <w:start w:val="1"/>
      <w:numFmt w:val="lowerRoman"/>
      <w:lvlText w:val="%6."/>
      <w:lvlJc w:val="right"/>
      <w:pPr>
        <w:ind w:left="4320" w:hanging="180"/>
      </w:pPr>
    </w:lvl>
    <w:lvl w:ilvl="6" w:tplc="A610203C">
      <w:start w:val="1"/>
      <w:numFmt w:val="decimal"/>
      <w:lvlText w:val="%7."/>
      <w:lvlJc w:val="left"/>
      <w:pPr>
        <w:ind w:left="5040" w:hanging="360"/>
      </w:pPr>
    </w:lvl>
    <w:lvl w:ilvl="7" w:tplc="0FF46CDE">
      <w:start w:val="1"/>
      <w:numFmt w:val="lowerLetter"/>
      <w:lvlText w:val="%8."/>
      <w:lvlJc w:val="left"/>
      <w:pPr>
        <w:ind w:left="5760" w:hanging="360"/>
      </w:pPr>
    </w:lvl>
    <w:lvl w:ilvl="8" w:tplc="E5ACABB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7484EB"/>
    <w:multiLevelType w:val="hybridMultilevel"/>
    <w:tmpl w:val="F342ABA0"/>
    <w:lvl w:ilvl="0" w:tplc="8A5A1E86">
      <w:start w:val="4"/>
      <w:numFmt w:val="decimal"/>
      <w:lvlText w:val="%1."/>
      <w:lvlJc w:val="left"/>
      <w:pPr>
        <w:ind w:left="720" w:hanging="360"/>
      </w:pPr>
    </w:lvl>
    <w:lvl w:ilvl="1" w:tplc="607AA712">
      <w:start w:val="1"/>
      <w:numFmt w:val="lowerLetter"/>
      <w:lvlText w:val="%2."/>
      <w:lvlJc w:val="left"/>
      <w:pPr>
        <w:ind w:left="1440" w:hanging="360"/>
      </w:pPr>
    </w:lvl>
    <w:lvl w:ilvl="2" w:tplc="08CCC8E6">
      <w:start w:val="1"/>
      <w:numFmt w:val="lowerRoman"/>
      <w:lvlText w:val="%3."/>
      <w:lvlJc w:val="right"/>
      <w:pPr>
        <w:ind w:left="2160" w:hanging="180"/>
      </w:pPr>
    </w:lvl>
    <w:lvl w:ilvl="3" w:tplc="CB283C78">
      <w:start w:val="1"/>
      <w:numFmt w:val="decimal"/>
      <w:lvlText w:val="%4."/>
      <w:lvlJc w:val="left"/>
      <w:pPr>
        <w:ind w:left="2880" w:hanging="360"/>
      </w:pPr>
    </w:lvl>
    <w:lvl w:ilvl="4" w:tplc="113EDB2C">
      <w:start w:val="1"/>
      <w:numFmt w:val="lowerLetter"/>
      <w:lvlText w:val="%5."/>
      <w:lvlJc w:val="left"/>
      <w:pPr>
        <w:ind w:left="3600" w:hanging="360"/>
      </w:pPr>
    </w:lvl>
    <w:lvl w:ilvl="5" w:tplc="B524DEEA">
      <w:start w:val="1"/>
      <w:numFmt w:val="lowerRoman"/>
      <w:lvlText w:val="%6."/>
      <w:lvlJc w:val="right"/>
      <w:pPr>
        <w:ind w:left="4320" w:hanging="180"/>
      </w:pPr>
    </w:lvl>
    <w:lvl w:ilvl="6" w:tplc="71BE0E7C">
      <w:start w:val="1"/>
      <w:numFmt w:val="decimal"/>
      <w:lvlText w:val="%7."/>
      <w:lvlJc w:val="left"/>
      <w:pPr>
        <w:ind w:left="5040" w:hanging="360"/>
      </w:pPr>
    </w:lvl>
    <w:lvl w:ilvl="7" w:tplc="00CE3814">
      <w:start w:val="1"/>
      <w:numFmt w:val="lowerLetter"/>
      <w:lvlText w:val="%8."/>
      <w:lvlJc w:val="left"/>
      <w:pPr>
        <w:ind w:left="5760" w:hanging="360"/>
      </w:pPr>
    </w:lvl>
    <w:lvl w:ilvl="8" w:tplc="C428E3A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4E1234"/>
    <w:multiLevelType w:val="multilevel"/>
    <w:tmpl w:val="165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C30666"/>
    <w:multiLevelType w:val="hybridMultilevel"/>
    <w:tmpl w:val="F2868E60"/>
    <w:lvl w:ilvl="0" w:tplc="5E60F53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0A26E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AC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84F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4B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E408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A4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C82F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E891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89472"/>
    <w:multiLevelType w:val="hybridMultilevel"/>
    <w:tmpl w:val="BF98BBA2"/>
    <w:lvl w:ilvl="0" w:tplc="B9C684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14AD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7CD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0251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5A5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BA7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87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3A0E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3694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7E448"/>
    <w:multiLevelType w:val="hybridMultilevel"/>
    <w:tmpl w:val="F7FAE74A"/>
    <w:lvl w:ilvl="0" w:tplc="B21A192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5DCE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50C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0D0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4E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F8C8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42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92D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3CB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65867"/>
    <w:multiLevelType w:val="hybridMultilevel"/>
    <w:tmpl w:val="71EABF38"/>
    <w:lvl w:ilvl="0" w:tplc="7E7E4C4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D5A876A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7BA4D3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A2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A0DD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7C3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0E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8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023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E47D24"/>
    <w:multiLevelType w:val="hybridMultilevel"/>
    <w:tmpl w:val="32BCC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40B54"/>
    <w:multiLevelType w:val="multilevel"/>
    <w:tmpl w:val="A796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6EED6C"/>
    <w:multiLevelType w:val="hybridMultilevel"/>
    <w:tmpl w:val="41769DF4"/>
    <w:lvl w:ilvl="0" w:tplc="37FC419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A4F24BC0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80A82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67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AF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220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455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3AA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E4E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7A1091"/>
    <w:multiLevelType w:val="hybridMultilevel"/>
    <w:tmpl w:val="D860732E"/>
    <w:lvl w:ilvl="0" w:tplc="110A28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39ECA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ECA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726E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A9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F61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606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85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E9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F77097"/>
    <w:multiLevelType w:val="hybridMultilevel"/>
    <w:tmpl w:val="EA5ED3F8"/>
    <w:lvl w:ilvl="0" w:tplc="56209BEA">
      <w:start w:val="2"/>
      <w:numFmt w:val="decimal"/>
      <w:lvlText w:val="%1."/>
      <w:lvlJc w:val="left"/>
      <w:pPr>
        <w:ind w:left="720" w:hanging="360"/>
      </w:pPr>
    </w:lvl>
    <w:lvl w:ilvl="1" w:tplc="D41E0D40">
      <w:start w:val="1"/>
      <w:numFmt w:val="lowerLetter"/>
      <w:lvlText w:val="%2."/>
      <w:lvlJc w:val="left"/>
      <w:pPr>
        <w:ind w:left="1440" w:hanging="360"/>
      </w:pPr>
    </w:lvl>
    <w:lvl w:ilvl="2" w:tplc="98F80652">
      <w:start w:val="1"/>
      <w:numFmt w:val="lowerRoman"/>
      <w:lvlText w:val="%3."/>
      <w:lvlJc w:val="right"/>
      <w:pPr>
        <w:ind w:left="2160" w:hanging="180"/>
      </w:pPr>
    </w:lvl>
    <w:lvl w:ilvl="3" w:tplc="DB0CE53A">
      <w:start w:val="1"/>
      <w:numFmt w:val="decimal"/>
      <w:lvlText w:val="%4."/>
      <w:lvlJc w:val="left"/>
      <w:pPr>
        <w:ind w:left="2880" w:hanging="360"/>
      </w:pPr>
    </w:lvl>
    <w:lvl w:ilvl="4" w:tplc="9C8A01AA">
      <w:start w:val="1"/>
      <w:numFmt w:val="lowerLetter"/>
      <w:lvlText w:val="%5."/>
      <w:lvlJc w:val="left"/>
      <w:pPr>
        <w:ind w:left="3600" w:hanging="360"/>
      </w:pPr>
    </w:lvl>
    <w:lvl w:ilvl="5" w:tplc="0E9CEDC8">
      <w:start w:val="1"/>
      <w:numFmt w:val="lowerRoman"/>
      <w:lvlText w:val="%6."/>
      <w:lvlJc w:val="right"/>
      <w:pPr>
        <w:ind w:left="4320" w:hanging="180"/>
      </w:pPr>
    </w:lvl>
    <w:lvl w:ilvl="6" w:tplc="A02A0DAE">
      <w:start w:val="1"/>
      <w:numFmt w:val="decimal"/>
      <w:lvlText w:val="%7."/>
      <w:lvlJc w:val="left"/>
      <w:pPr>
        <w:ind w:left="5040" w:hanging="360"/>
      </w:pPr>
    </w:lvl>
    <w:lvl w:ilvl="7" w:tplc="28BADCDA">
      <w:start w:val="1"/>
      <w:numFmt w:val="lowerLetter"/>
      <w:lvlText w:val="%8."/>
      <w:lvlJc w:val="left"/>
      <w:pPr>
        <w:ind w:left="5760" w:hanging="360"/>
      </w:pPr>
    </w:lvl>
    <w:lvl w:ilvl="8" w:tplc="21807C0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D41688"/>
    <w:multiLevelType w:val="hybridMultilevel"/>
    <w:tmpl w:val="51EAF5AC"/>
    <w:lvl w:ilvl="0" w:tplc="8790452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7FD22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C663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42D5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A210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E82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32B2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E215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B29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DAB38"/>
    <w:multiLevelType w:val="hybridMultilevel"/>
    <w:tmpl w:val="029209E0"/>
    <w:lvl w:ilvl="0" w:tplc="594058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484E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6282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863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B2F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88CC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98D3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A02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BA3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CB1602"/>
    <w:multiLevelType w:val="hybridMultilevel"/>
    <w:tmpl w:val="4B10F5B0"/>
    <w:lvl w:ilvl="0" w:tplc="0FDCC9F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58A3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1C45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A0BE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B63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5A3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9E68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08EC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163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DEE22A"/>
    <w:multiLevelType w:val="hybridMultilevel"/>
    <w:tmpl w:val="44A49420"/>
    <w:lvl w:ilvl="0" w:tplc="F36AB9C8">
      <w:start w:val="3"/>
      <w:numFmt w:val="decimal"/>
      <w:lvlText w:val="%1."/>
      <w:lvlJc w:val="left"/>
      <w:pPr>
        <w:ind w:left="720" w:hanging="360"/>
      </w:pPr>
    </w:lvl>
    <w:lvl w:ilvl="1" w:tplc="D40A41E0">
      <w:start w:val="1"/>
      <w:numFmt w:val="lowerLetter"/>
      <w:lvlText w:val="%2."/>
      <w:lvlJc w:val="left"/>
      <w:pPr>
        <w:ind w:left="1440" w:hanging="360"/>
      </w:pPr>
    </w:lvl>
    <w:lvl w:ilvl="2" w:tplc="8E54B726">
      <w:start w:val="1"/>
      <w:numFmt w:val="lowerRoman"/>
      <w:lvlText w:val="%3."/>
      <w:lvlJc w:val="right"/>
      <w:pPr>
        <w:ind w:left="2160" w:hanging="180"/>
      </w:pPr>
    </w:lvl>
    <w:lvl w:ilvl="3" w:tplc="C6F67210">
      <w:start w:val="1"/>
      <w:numFmt w:val="decimal"/>
      <w:lvlText w:val="%4."/>
      <w:lvlJc w:val="left"/>
      <w:pPr>
        <w:ind w:left="2880" w:hanging="360"/>
      </w:pPr>
    </w:lvl>
    <w:lvl w:ilvl="4" w:tplc="4010F976">
      <w:start w:val="1"/>
      <w:numFmt w:val="lowerLetter"/>
      <w:lvlText w:val="%5."/>
      <w:lvlJc w:val="left"/>
      <w:pPr>
        <w:ind w:left="3600" w:hanging="360"/>
      </w:pPr>
    </w:lvl>
    <w:lvl w:ilvl="5" w:tplc="D5DCDAB4">
      <w:start w:val="1"/>
      <w:numFmt w:val="lowerRoman"/>
      <w:lvlText w:val="%6."/>
      <w:lvlJc w:val="right"/>
      <w:pPr>
        <w:ind w:left="4320" w:hanging="180"/>
      </w:pPr>
    </w:lvl>
    <w:lvl w:ilvl="6" w:tplc="B41AF58A">
      <w:start w:val="1"/>
      <w:numFmt w:val="decimal"/>
      <w:lvlText w:val="%7."/>
      <w:lvlJc w:val="left"/>
      <w:pPr>
        <w:ind w:left="5040" w:hanging="360"/>
      </w:pPr>
    </w:lvl>
    <w:lvl w:ilvl="7" w:tplc="47C26ECE">
      <w:start w:val="1"/>
      <w:numFmt w:val="lowerLetter"/>
      <w:lvlText w:val="%8."/>
      <w:lvlJc w:val="left"/>
      <w:pPr>
        <w:ind w:left="5760" w:hanging="360"/>
      </w:pPr>
    </w:lvl>
    <w:lvl w:ilvl="8" w:tplc="63DECB1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ECB90B"/>
    <w:multiLevelType w:val="hybridMultilevel"/>
    <w:tmpl w:val="33A463B0"/>
    <w:lvl w:ilvl="0" w:tplc="B5F2A24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BD42AA8">
      <w:start w:val="1"/>
      <w:numFmt w:val="bullet"/>
      <w:lvlText w:val="·"/>
      <w:lvlJc w:val="left"/>
      <w:pPr>
        <w:ind w:left="1440" w:hanging="360"/>
      </w:pPr>
      <w:rPr>
        <w:rFonts w:ascii="Symbol" w:hAnsi="Symbol" w:hint="default"/>
      </w:rPr>
    </w:lvl>
    <w:lvl w:ilvl="2" w:tplc="BB3449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B41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87C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40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404B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A60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1CEC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B17EF3"/>
    <w:multiLevelType w:val="hybridMultilevel"/>
    <w:tmpl w:val="92CC018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D487DD6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FA00D6"/>
    <w:multiLevelType w:val="hybridMultilevel"/>
    <w:tmpl w:val="DE98E69C"/>
    <w:lvl w:ilvl="0" w:tplc="8F6A38F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BE22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347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63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D006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E05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32D5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4ECC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BC27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12F17C"/>
    <w:multiLevelType w:val="hybridMultilevel"/>
    <w:tmpl w:val="7C1CA2DC"/>
    <w:lvl w:ilvl="0" w:tplc="6AB05DB6">
      <w:start w:val="6"/>
      <w:numFmt w:val="decimal"/>
      <w:lvlText w:val="%1."/>
      <w:lvlJc w:val="left"/>
      <w:pPr>
        <w:ind w:left="720" w:hanging="360"/>
      </w:pPr>
    </w:lvl>
    <w:lvl w:ilvl="1" w:tplc="A1526F2C">
      <w:start w:val="1"/>
      <w:numFmt w:val="lowerLetter"/>
      <w:lvlText w:val="%2."/>
      <w:lvlJc w:val="left"/>
      <w:pPr>
        <w:ind w:left="1440" w:hanging="360"/>
      </w:pPr>
    </w:lvl>
    <w:lvl w:ilvl="2" w:tplc="5D2CBF7C">
      <w:start w:val="1"/>
      <w:numFmt w:val="lowerRoman"/>
      <w:lvlText w:val="%3."/>
      <w:lvlJc w:val="right"/>
      <w:pPr>
        <w:ind w:left="2160" w:hanging="180"/>
      </w:pPr>
    </w:lvl>
    <w:lvl w:ilvl="3" w:tplc="93B882E2">
      <w:start w:val="1"/>
      <w:numFmt w:val="decimal"/>
      <w:lvlText w:val="%4."/>
      <w:lvlJc w:val="left"/>
      <w:pPr>
        <w:ind w:left="2880" w:hanging="360"/>
      </w:pPr>
    </w:lvl>
    <w:lvl w:ilvl="4" w:tplc="A134DA62">
      <w:start w:val="1"/>
      <w:numFmt w:val="lowerLetter"/>
      <w:lvlText w:val="%5."/>
      <w:lvlJc w:val="left"/>
      <w:pPr>
        <w:ind w:left="3600" w:hanging="360"/>
      </w:pPr>
    </w:lvl>
    <w:lvl w:ilvl="5" w:tplc="7C36AE94">
      <w:start w:val="1"/>
      <w:numFmt w:val="lowerRoman"/>
      <w:lvlText w:val="%6."/>
      <w:lvlJc w:val="right"/>
      <w:pPr>
        <w:ind w:left="4320" w:hanging="180"/>
      </w:pPr>
    </w:lvl>
    <w:lvl w:ilvl="6" w:tplc="FBA0DE00">
      <w:start w:val="1"/>
      <w:numFmt w:val="decimal"/>
      <w:lvlText w:val="%7."/>
      <w:lvlJc w:val="left"/>
      <w:pPr>
        <w:ind w:left="5040" w:hanging="360"/>
      </w:pPr>
    </w:lvl>
    <w:lvl w:ilvl="7" w:tplc="2952A9EE">
      <w:start w:val="1"/>
      <w:numFmt w:val="lowerLetter"/>
      <w:lvlText w:val="%8."/>
      <w:lvlJc w:val="left"/>
      <w:pPr>
        <w:ind w:left="5760" w:hanging="360"/>
      </w:pPr>
    </w:lvl>
    <w:lvl w:ilvl="8" w:tplc="BE2E6FBE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DE15E3"/>
    <w:multiLevelType w:val="hybridMultilevel"/>
    <w:tmpl w:val="4A6EEEF2"/>
    <w:lvl w:ilvl="0" w:tplc="7A185A9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E52A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067E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46B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C464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50DF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818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669C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C03C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3A406F"/>
    <w:multiLevelType w:val="hybridMultilevel"/>
    <w:tmpl w:val="54F6BCCA"/>
    <w:lvl w:ilvl="0" w:tplc="3566118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4E0F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723A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80B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219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43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68B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81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225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556CB6"/>
    <w:multiLevelType w:val="hybridMultilevel"/>
    <w:tmpl w:val="7E68C96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7F01786"/>
    <w:multiLevelType w:val="hybridMultilevel"/>
    <w:tmpl w:val="349A570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CA534F1"/>
    <w:multiLevelType w:val="hybridMultilevel"/>
    <w:tmpl w:val="A78AC1AE"/>
    <w:lvl w:ilvl="0" w:tplc="B6EE4EE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DB002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323D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78A2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0C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28E8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86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65C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9C98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17FE0"/>
    <w:multiLevelType w:val="hybridMultilevel"/>
    <w:tmpl w:val="366C29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182DBD"/>
    <w:multiLevelType w:val="multilevel"/>
    <w:tmpl w:val="EF007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A41F81"/>
    <w:multiLevelType w:val="hybridMultilevel"/>
    <w:tmpl w:val="FF96D804"/>
    <w:lvl w:ilvl="0" w:tplc="D21AB25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346E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20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C8BF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23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7CE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F68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4A5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AFC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D15FCA"/>
    <w:multiLevelType w:val="hybridMultilevel"/>
    <w:tmpl w:val="0C102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0547160">
    <w:abstractNumId w:val="29"/>
  </w:num>
  <w:num w:numId="2" w16cid:durableId="1769766490">
    <w:abstractNumId w:val="11"/>
  </w:num>
  <w:num w:numId="3" w16cid:durableId="777873784">
    <w:abstractNumId w:val="2"/>
  </w:num>
  <w:num w:numId="4" w16cid:durableId="1356269067">
    <w:abstractNumId w:val="12"/>
  </w:num>
  <w:num w:numId="5" w16cid:durableId="639307006">
    <w:abstractNumId w:val="1"/>
  </w:num>
  <w:num w:numId="6" w16cid:durableId="272783323">
    <w:abstractNumId w:val="42"/>
  </w:num>
  <w:num w:numId="7" w16cid:durableId="1935361567">
    <w:abstractNumId w:val="34"/>
  </w:num>
  <w:num w:numId="8" w16cid:durableId="395665112">
    <w:abstractNumId w:val="24"/>
  </w:num>
  <w:num w:numId="9" w16cid:durableId="2102067421">
    <w:abstractNumId w:val="27"/>
  </w:num>
  <w:num w:numId="10" w16cid:durableId="1144195320">
    <w:abstractNumId w:val="16"/>
  </w:num>
  <w:num w:numId="11" w16cid:durableId="544870302">
    <w:abstractNumId w:val="32"/>
  </w:num>
  <w:num w:numId="12" w16cid:durableId="1047803810">
    <w:abstractNumId w:val="4"/>
  </w:num>
  <w:num w:numId="13" w16cid:durableId="306666744">
    <w:abstractNumId w:val="37"/>
  </w:num>
  <w:num w:numId="14" w16cid:durableId="217057825">
    <w:abstractNumId w:val="5"/>
  </w:num>
  <w:num w:numId="15" w16cid:durableId="1059791568">
    <w:abstractNumId w:val="8"/>
  </w:num>
  <w:num w:numId="16" w16cid:durableId="2049451600">
    <w:abstractNumId w:val="23"/>
  </w:num>
  <w:num w:numId="17" w16cid:durableId="1195384343">
    <w:abstractNumId w:val="19"/>
  </w:num>
  <w:num w:numId="18" w16cid:durableId="1182279285">
    <w:abstractNumId w:val="38"/>
  </w:num>
  <w:num w:numId="19" w16cid:durableId="328944156">
    <w:abstractNumId w:val="33"/>
  </w:num>
  <w:num w:numId="20" w16cid:durableId="875510090">
    <w:abstractNumId w:val="18"/>
  </w:num>
  <w:num w:numId="21" w16cid:durableId="508716313">
    <w:abstractNumId w:val="22"/>
  </w:num>
  <w:num w:numId="22" w16cid:durableId="814612951">
    <w:abstractNumId w:val="17"/>
  </w:num>
  <w:num w:numId="23" w16cid:durableId="632247388">
    <w:abstractNumId w:val="9"/>
  </w:num>
  <w:num w:numId="24" w16cid:durableId="55859588">
    <w:abstractNumId w:val="7"/>
  </w:num>
  <w:num w:numId="25" w16cid:durableId="1421414684">
    <w:abstractNumId w:val="28"/>
  </w:num>
  <w:num w:numId="26" w16cid:durableId="955218637">
    <w:abstractNumId w:val="31"/>
  </w:num>
  <w:num w:numId="27" w16cid:durableId="1899432618">
    <w:abstractNumId w:val="36"/>
  </w:num>
  <w:num w:numId="28" w16cid:durableId="562108364">
    <w:abstractNumId w:val="10"/>
  </w:num>
  <w:num w:numId="29" w16cid:durableId="697123630">
    <w:abstractNumId w:val="30"/>
  </w:num>
  <w:num w:numId="30" w16cid:durableId="1876695433">
    <w:abstractNumId w:val="21"/>
  </w:num>
  <w:num w:numId="31" w16cid:durableId="1514416853">
    <w:abstractNumId w:val="15"/>
  </w:num>
  <w:num w:numId="32" w16cid:durableId="1542088248">
    <w:abstractNumId w:val="39"/>
  </w:num>
  <w:num w:numId="33" w16cid:durableId="808012014">
    <w:abstractNumId w:val="45"/>
  </w:num>
  <w:num w:numId="34" w16cid:durableId="578174067">
    <w:abstractNumId w:val="13"/>
  </w:num>
  <w:num w:numId="35" w16cid:durableId="997880846">
    <w:abstractNumId w:val="14"/>
  </w:num>
  <w:num w:numId="36" w16cid:durableId="1024474362">
    <w:abstractNumId w:val="41"/>
  </w:num>
  <w:num w:numId="37" w16cid:durableId="248807238">
    <w:abstractNumId w:val="43"/>
  </w:num>
  <w:num w:numId="38" w16cid:durableId="1994872321">
    <w:abstractNumId w:val="40"/>
  </w:num>
  <w:num w:numId="39" w16cid:durableId="592712493">
    <w:abstractNumId w:val="3"/>
  </w:num>
  <w:num w:numId="40" w16cid:durableId="1656226520">
    <w:abstractNumId w:val="35"/>
  </w:num>
  <w:num w:numId="41" w16cid:durableId="938873299">
    <w:abstractNumId w:val="6"/>
  </w:num>
  <w:num w:numId="42" w16cid:durableId="1908490634">
    <w:abstractNumId w:val="25"/>
  </w:num>
  <w:num w:numId="43" w16cid:durableId="26490773">
    <w:abstractNumId w:val="26"/>
  </w:num>
  <w:num w:numId="44" w16cid:durableId="283267944">
    <w:abstractNumId w:val="20"/>
  </w:num>
  <w:num w:numId="45" w16cid:durableId="457994353">
    <w:abstractNumId w:val="0"/>
  </w:num>
  <w:num w:numId="46" w16cid:durableId="202640229">
    <w:abstractNumId w:val="44"/>
  </w:num>
  <w:num w:numId="47" w16cid:durableId="1302349294">
    <w:abstractNumId w:val="4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788"/>
    <w:rsid w:val="00005BFA"/>
    <w:rsid w:val="0001535E"/>
    <w:rsid w:val="00017A34"/>
    <w:rsid w:val="00025D3B"/>
    <w:rsid w:val="00034BA4"/>
    <w:rsid w:val="0006092F"/>
    <w:rsid w:val="00074303"/>
    <w:rsid w:val="00080369"/>
    <w:rsid w:val="00084F5E"/>
    <w:rsid w:val="000A058C"/>
    <w:rsid w:val="000A0B52"/>
    <w:rsid w:val="000A642A"/>
    <w:rsid w:val="000B5CC5"/>
    <w:rsid w:val="000B63F4"/>
    <w:rsid w:val="000C4CE7"/>
    <w:rsid w:val="000C50D0"/>
    <w:rsid w:val="000C569E"/>
    <w:rsid w:val="000D20EE"/>
    <w:rsid w:val="000D3489"/>
    <w:rsid w:val="000D7E63"/>
    <w:rsid w:val="000F7193"/>
    <w:rsid w:val="001011C9"/>
    <w:rsid w:val="001107B4"/>
    <w:rsid w:val="00127DAD"/>
    <w:rsid w:val="001473CE"/>
    <w:rsid w:val="00167555"/>
    <w:rsid w:val="00183523"/>
    <w:rsid w:val="00184106"/>
    <w:rsid w:val="00194A97"/>
    <w:rsid w:val="001A0A61"/>
    <w:rsid w:val="001A545B"/>
    <w:rsid w:val="001A661D"/>
    <w:rsid w:val="001A749C"/>
    <w:rsid w:val="001B4BF0"/>
    <w:rsid w:val="001D1660"/>
    <w:rsid w:val="001D1D96"/>
    <w:rsid w:val="001D2685"/>
    <w:rsid w:val="001D5338"/>
    <w:rsid w:val="001F455E"/>
    <w:rsid w:val="00213655"/>
    <w:rsid w:val="0022566A"/>
    <w:rsid w:val="00232DF3"/>
    <w:rsid w:val="00240543"/>
    <w:rsid w:val="00252148"/>
    <w:rsid w:val="00261506"/>
    <w:rsid w:val="00271B61"/>
    <w:rsid w:val="00272638"/>
    <w:rsid w:val="0028060B"/>
    <w:rsid w:val="002812B4"/>
    <w:rsid w:val="00287F14"/>
    <w:rsid w:val="00294F11"/>
    <w:rsid w:val="002A5454"/>
    <w:rsid w:val="002B69DE"/>
    <w:rsid w:val="002C1BB9"/>
    <w:rsid w:val="002C27B3"/>
    <w:rsid w:val="002C5932"/>
    <w:rsid w:val="002D06F1"/>
    <w:rsid w:val="002D286C"/>
    <w:rsid w:val="002E1C05"/>
    <w:rsid w:val="002E54EF"/>
    <w:rsid w:val="002E563E"/>
    <w:rsid w:val="002F5A12"/>
    <w:rsid w:val="0030442A"/>
    <w:rsid w:val="00306EF3"/>
    <w:rsid w:val="00320303"/>
    <w:rsid w:val="00323E60"/>
    <w:rsid w:val="0032425E"/>
    <w:rsid w:val="00324B11"/>
    <w:rsid w:val="00332248"/>
    <w:rsid w:val="00346123"/>
    <w:rsid w:val="00352870"/>
    <w:rsid w:val="00357539"/>
    <w:rsid w:val="003618BA"/>
    <w:rsid w:val="00362124"/>
    <w:rsid w:val="0037454B"/>
    <w:rsid w:val="00374F89"/>
    <w:rsid w:val="00381CEC"/>
    <w:rsid w:val="0038406C"/>
    <w:rsid w:val="0039149E"/>
    <w:rsid w:val="003A02A8"/>
    <w:rsid w:val="003A5642"/>
    <w:rsid w:val="003A75A3"/>
    <w:rsid w:val="003C155E"/>
    <w:rsid w:val="003C737A"/>
    <w:rsid w:val="003E6EFD"/>
    <w:rsid w:val="003F02D0"/>
    <w:rsid w:val="003F7D46"/>
    <w:rsid w:val="00403966"/>
    <w:rsid w:val="004070F1"/>
    <w:rsid w:val="00411C3E"/>
    <w:rsid w:val="004202AF"/>
    <w:rsid w:val="004241C0"/>
    <w:rsid w:val="00425D10"/>
    <w:rsid w:val="00426D4F"/>
    <w:rsid w:val="0043400D"/>
    <w:rsid w:val="00436B7D"/>
    <w:rsid w:val="00445FF0"/>
    <w:rsid w:val="00453B99"/>
    <w:rsid w:val="00464ECE"/>
    <w:rsid w:val="00474C54"/>
    <w:rsid w:val="0049438B"/>
    <w:rsid w:val="0049543F"/>
    <w:rsid w:val="004A28D3"/>
    <w:rsid w:val="004A2BE9"/>
    <w:rsid w:val="004D0457"/>
    <w:rsid w:val="004D1AB9"/>
    <w:rsid w:val="004D287E"/>
    <w:rsid w:val="004D6A15"/>
    <w:rsid w:val="00500C21"/>
    <w:rsid w:val="0050338C"/>
    <w:rsid w:val="005301D3"/>
    <w:rsid w:val="0054161C"/>
    <w:rsid w:val="0055471F"/>
    <w:rsid w:val="00574421"/>
    <w:rsid w:val="00575FB0"/>
    <w:rsid w:val="005770F0"/>
    <w:rsid w:val="00585C26"/>
    <w:rsid w:val="00590A9E"/>
    <w:rsid w:val="005956A3"/>
    <w:rsid w:val="005D0C0C"/>
    <w:rsid w:val="005D443E"/>
    <w:rsid w:val="005D7990"/>
    <w:rsid w:val="005F0F3D"/>
    <w:rsid w:val="005F38FD"/>
    <w:rsid w:val="005F7D26"/>
    <w:rsid w:val="0060482F"/>
    <w:rsid w:val="00621E81"/>
    <w:rsid w:val="00622113"/>
    <w:rsid w:val="00626E1B"/>
    <w:rsid w:val="00642779"/>
    <w:rsid w:val="00653F76"/>
    <w:rsid w:val="006600BE"/>
    <w:rsid w:val="0066331E"/>
    <w:rsid w:val="00674488"/>
    <w:rsid w:val="00682371"/>
    <w:rsid w:val="00686FCA"/>
    <w:rsid w:val="00687C05"/>
    <w:rsid w:val="00690A9F"/>
    <w:rsid w:val="006A5FAF"/>
    <w:rsid w:val="006B3C32"/>
    <w:rsid w:val="006B4F76"/>
    <w:rsid w:val="006C334C"/>
    <w:rsid w:val="006C353C"/>
    <w:rsid w:val="006D21DA"/>
    <w:rsid w:val="006D4004"/>
    <w:rsid w:val="006E1E84"/>
    <w:rsid w:val="006E4ECA"/>
    <w:rsid w:val="00702FAA"/>
    <w:rsid w:val="00706E7E"/>
    <w:rsid w:val="007106E7"/>
    <w:rsid w:val="00715FD6"/>
    <w:rsid w:val="00723155"/>
    <w:rsid w:val="00731DBC"/>
    <w:rsid w:val="00734AA9"/>
    <w:rsid w:val="007356C5"/>
    <w:rsid w:val="007367ED"/>
    <w:rsid w:val="007436D2"/>
    <w:rsid w:val="00746618"/>
    <w:rsid w:val="00746A3A"/>
    <w:rsid w:val="00774C0D"/>
    <w:rsid w:val="00780655"/>
    <w:rsid w:val="00791D22"/>
    <w:rsid w:val="00793620"/>
    <w:rsid w:val="00797E5A"/>
    <w:rsid w:val="007A0377"/>
    <w:rsid w:val="007A7577"/>
    <w:rsid w:val="007B45A2"/>
    <w:rsid w:val="007B56CD"/>
    <w:rsid w:val="0081370F"/>
    <w:rsid w:val="008157C0"/>
    <w:rsid w:val="00821CD5"/>
    <w:rsid w:val="00822592"/>
    <w:rsid w:val="008258B1"/>
    <w:rsid w:val="00826BA9"/>
    <w:rsid w:val="00831680"/>
    <w:rsid w:val="00831755"/>
    <w:rsid w:val="008458B7"/>
    <w:rsid w:val="00846ED2"/>
    <w:rsid w:val="00856E9B"/>
    <w:rsid w:val="00862FCB"/>
    <w:rsid w:val="0086479C"/>
    <w:rsid w:val="00881B4B"/>
    <w:rsid w:val="008905DA"/>
    <w:rsid w:val="0089192F"/>
    <w:rsid w:val="008A1435"/>
    <w:rsid w:val="008A3DE2"/>
    <w:rsid w:val="008B1A33"/>
    <w:rsid w:val="008B65B1"/>
    <w:rsid w:val="008C2D64"/>
    <w:rsid w:val="008D77DE"/>
    <w:rsid w:val="008E0E61"/>
    <w:rsid w:val="008E6694"/>
    <w:rsid w:val="009005EF"/>
    <w:rsid w:val="00902F7C"/>
    <w:rsid w:val="00912533"/>
    <w:rsid w:val="009133AA"/>
    <w:rsid w:val="0092740A"/>
    <w:rsid w:val="00935000"/>
    <w:rsid w:val="00940D5C"/>
    <w:rsid w:val="0095534A"/>
    <w:rsid w:val="009617E5"/>
    <w:rsid w:val="00967379"/>
    <w:rsid w:val="00982691"/>
    <w:rsid w:val="00984A52"/>
    <w:rsid w:val="00985EAA"/>
    <w:rsid w:val="00990420"/>
    <w:rsid w:val="00991F3B"/>
    <w:rsid w:val="00996951"/>
    <w:rsid w:val="0099798E"/>
    <w:rsid w:val="009C095E"/>
    <w:rsid w:val="009D3C7D"/>
    <w:rsid w:val="009E0C71"/>
    <w:rsid w:val="009F6ADC"/>
    <w:rsid w:val="00A04409"/>
    <w:rsid w:val="00A04514"/>
    <w:rsid w:val="00A053B6"/>
    <w:rsid w:val="00A22F72"/>
    <w:rsid w:val="00A24403"/>
    <w:rsid w:val="00A441D8"/>
    <w:rsid w:val="00A47F36"/>
    <w:rsid w:val="00A53D53"/>
    <w:rsid w:val="00A54668"/>
    <w:rsid w:val="00A55957"/>
    <w:rsid w:val="00A62908"/>
    <w:rsid w:val="00A66A31"/>
    <w:rsid w:val="00A74822"/>
    <w:rsid w:val="00A81B78"/>
    <w:rsid w:val="00A82AC4"/>
    <w:rsid w:val="00A85607"/>
    <w:rsid w:val="00A8689D"/>
    <w:rsid w:val="00A931F6"/>
    <w:rsid w:val="00A952B0"/>
    <w:rsid w:val="00A9707D"/>
    <w:rsid w:val="00AA248B"/>
    <w:rsid w:val="00AA6CFE"/>
    <w:rsid w:val="00AA7BEA"/>
    <w:rsid w:val="00AB15F9"/>
    <w:rsid w:val="00AC3BF1"/>
    <w:rsid w:val="00AC3DC6"/>
    <w:rsid w:val="00AC614B"/>
    <w:rsid w:val="00AD2556"/>
    <w:rsid w:val="00B129B8"/>
    <w:rsid w:val="00B14907"/>
    <w:rsid w:val="00B27963"/>
    <w:rsid w:val="00B321C1"/>
    <w:rsid w:val="00B50120"/>
    <w:rsid w:val="00B67788"/>
    <w:rsid w:val="00B67CEA"/>
    <w:rsid w:val="00B75615"/>
    <w:rsid w:val="00B879C7"/>
    <w:rsid w:val="00BA1080"/>
    <w:rsid w:val="00BA7D5F"/>
    <w:rsid w:val="00BB5B01"/>
    <w:rsid w:val="00BC0BD8"/>
    <w:rsid w:val="00BC4550"/>
    <w:rsid w:val="00BE74D5"/>
    <w:rsid w:val="00BF5B12"/>
    <w:rsid w:val="00C15FB9"/>
    <w:rsid w:val="00C30599"/>
    <w:rsid w:val="00C406C0"/>
    <w:rsid w:val="00C522A1"/>
    <w:rsid w:val="00C56DB0"/>
    <w:rsid w:val="00C72770"/>
    <w:rsid w:val="00C73229"/>
    <w:rsid w:val="00C76E8D"/>
    <w:rsid w:val="00C83A94"/>
    <w:rsid w:val="00C85BD9"/>
    <w:rsid w:val="00C97B4D"/>
    <w:rsid w:val="00CB03A6"/>
    <w:rsid w:val="00CC1AC5"/>
    <w:rsid w:val="00CC6911"/>
    <w:rsid w:val="00CD0A63"/>
    <w:rsid w:val="00CD4010"/>
    <w:rsid w:val="00CD550E"/>
    <w:rsid w:val="00CD71C0"/>
    <w:rsid w:val="00CE3767"/>
    <w:rsid w:val="00CE487C"/>
    <w:rsid w:val="00CF2A7F"/>
    <w:rsid w:val="00CF35E5"/>
    <w:rsid w:val="00CF448F"/>
    <w:rsid w:val="00CFDF66"/>
    <w:rsid w:val="00D13C79"/>
    <w:rsid w:val="00D20AFA"/>
    <w:rsid w:val="00D32D0C"/>
    <w:rsid w:val="00D42016"/>
    <w:rsid w:val="00D52352"/>
    <w:rsid w:val="00D56817"/>
    <w:rsid w:val="00D90574"/>
    <w:rsid w:val="00DA5EB6"/>
    <w:rsid w:val="00DB0C5A"/>
    <w:rsid w:val="00DB1CAA"/>
    <w:rsid w:val="00DB20D5"/>
    <w:rsid w:val="00DB2DDA"/>
    <w:rsid w:val="00DC0470"/>
    <w:rsid w:val="00DC52CF"/>
    <w:rsid w:val="00DC73A0"/>
    <w:rsid w:val="00DD3391"/>
    <w:rsid w:val="00DF03FB"/>
    <w:rsid w:val="00DF1736"/>
    <w:rsid w:val="00E00D22"/>
    <w:rsid w:val="00E16CBA"/>
    <w:rsid w:val="00E2036F"/>
    <w:rsid w:val="00E33C33"/>
    <w:rsid w:val="00E34DF8"/>
    <w:rsid w:val="00E5500D"/>
    <w:rsid w:val="00E57B70"/>
    <w:rsid w:val="00E63373"/>
    <w:rsid w:val="00E749C0"/>
    <w:rsid w:val="00E91F87"/>
    <w:rsid w:val="00E92458"/>
    <w:rsid w:val="00EB314D"/>
    <w:rsid w:val="00EC31FC"/>
    <w:rsid w:val="00EE2502"/>
    <w:rsid w:val="00EE4AD1"/>
    <w:rsid w:val="00EE68BB"/>
    <w:rsid w:val="00EE6A0E"/>
    <w:rsid w:val="00EF05E5"/>
    <w:rsid w:val="00F01CD2"/>
    <w:rsid w:val="00F05AF0"/>
    <w:rsid w:val="00F06661"/>
    <w:rsid w:val="00F06DBB"/>
    <w:rsid w:val="00F13491"/>
    <w:rsid w:val="00F24AF6"/>
    <w:rsid w:val="00F353DF"/>
    <w:rsid w:val="00F412E9"/>
    <w:rsid w:val="00F6103D"/>
    <w:rsid w:val="00F63448"/>
    <w:rsid w:val="00F63C33"/>
    <w:rsid w:val="00F82C66"/>
    <w:rsid w:val="00F86313"/>
    <w:rsid w:val="00F877AC"/>
    <w:rsid w:val="00F966C1"/>
    <w:rsid w:val="00F972AD"/>
    <w:rsid w:val="00FA6177"/>
    <w:rsid w:val="00FB48E4"/>
    <w:rsid w:val="00FC3B47"/>
    <w:rsid w:val="00FC669A"/>
    <w:rsid w:val="00FC7881"/>
    <w:rsid w:val="00FD204B"/>
    <w:rsid w:val="00FD3E81"/>
    <w:rsid w:val="00FD4903"/>
    <w:rsid w:val="00FE3F60"/>
    <w:rsid w:val="00FE5CA9"/>
    <w:rsid w:val="021048F3"/>
    <w:rsid w:val="0271A470"/>
    <w:rsid w:val="03256803"/>
    <w:rsid w:val="0516F06D"/>
    <w:rsid w:val="0547E9B5"/>
    <w:rsid w:val="07638E69"/>
    <w:rsid w:val="0892742D"/>
    <w:rsid w:val="08ECE4E6"/>
    <w:rsid w:val="08FF5ECA"/>
    <w:rsid w:val="09C630F4"/>
    <w:rsid w:val="09CE5BBD"/>
    <w:rsid w:val="0A9B2F2B"/>
    <w:rsid w:val="0ADA88DC"/>
    <w:rsid w:val="0D38D1E1"/>
    <w:rsid w:val="0E799657"/>
    <w:rsid w:val="111AEE38"/>
    <w:rsid w:val="1377BBE4"/>
    <w:rsid w:val="13D93ECC"/>
    <w:rsid w:val="140D73F7"/>
    <w:rsid w:val="150393CF"/>
    <w:rsid w:val="160A5547"/>
    <w:rsid w:val="1771075F"/>
    <w:rsid w:val="17A625A8"/>
    <w:rsid w:val="199DABC0"/>
    <w:rsid w:val="1AA8A821"/>
    <w:rsid w:val="1AEAA17C"/>
    <w:rsid w:val="1B420537"/>
    <w:rsid w:val="1CE2E7AF"/>
    <w:rsid w:val="1F8036E2"/>
    <w:rsid w:val="200440C9"/>
    <w:rsid w:val="21760121"/>
    <w:rsid w:val="22DFD21D"/>
    <w:rsid w:val="240C43FB"/>
    <w:rsid w:val="24260830"/>
    <w:rsid w:val="24A87F2C"/>
    <w:rsid w:val="2528E5C6"/>
    <w:rsid w:val="26980511"/>
    <w:rsid w:val="2B393EB0"/>
    <w:rsid w:val="2CB4733C"/>
    <w:rsid w:val="2CE11509"/>
    <w:rsid w:val="2E0D77BD"/>
    <w:rsid w:val="2E4DC56D"/>
    <w:rsid w:val="2FF9E6AF"/>
    <w:rsid w:val="300CAFD3"/>
    <w:rsid w:val="3059027F"/>
    <w:rsid w:val="318BC984"/>
    <w:rsid w:val="31F4D2E0"/>
    <w:rsid w:val="3390A341"/>
    <w:rsid w:val="36A55829"/>
    <w:rsid w:val="36CEFFE9"/>
    <w:rsid w:val="386EB30C"/>
    <w:rsid w:val="387607FF"/>
    <w:rsid w:val="39387CD7"/>
    <w:rsid w:val="3AEE5EB8"/>
    <w:rsid w:val="3D6AAA27"/>
    <w:rsid w:val="3DB8ADB5"/>
    <w:rsid w:val="3E5845FC"/>
    <w:rsid w:val="3F525963"/>
    <w:rsid w:val="3FDAEE00"/>
    <w:rsid w:val="40331212"/>
    <w:rsid w:val="4253E41D"/>
    <w:rsid w:val="42B2582E"/>
    <w:rsid w:val="43D38C0D"/>
    <w:rsid w:val="43DBB213"/>
    <w:rsid w:val="449FE113"/>
    <w:rsid w:val="44B3DE82"/>
    <w:rsid w:val="464A2F84"/>
    <w:rsid w:val="46B94AF1"/>
    <w:rsid w:val="49E3D494"/>
    <w:rsid w:val="4CD8C083"/>
    <w:rsid w:val="4E2843E7"/>
    <w:rsid w:val="4F3EEFEC"/>
    <w:rsid w:val="4FB13550"/>
    <w:rsid w:val="4FB890DE"/>
    <w:rsid w:val="51B478C9"/>
    <w:rsid w:val="53BE7299"/>
    <w:rsid w:val="54BC3B94"/>
    <w:rsid w:val="551328F8"/>
    <w:rsid w:val="55679819"/>
    <w:rsid w:val="578E7FAD"/>
    <w:rsid w:val="58041902"/>
    <w:rsid w:val="599FE196"/>
    <w:rsid w:val="5F772D96"/>
    <w:rsid w:val="609200CC"/>
    <w:rsid w:val="609BDDD4"/>
    <w:rsid w:val="622AD35A"/>
    <w:rsid w:val="659BE7D2"/>
    <w:rsid w:val="6766D858"/>
    <w:rsid w:val="67F31FDF"/>
    <w:rsid w:val="6920CE55"/>
    <w:rsid w:val="6926D912"/>
    <w:rsid w:val="6A6A44ED"/>
    <w:rsid w:val="6EAF6DB4"/>
    <w:rsid w:val="6F6418E6"/>
    <w:rsid w:val="6FFF38BF"/>
    <w:rsid w:val="70104AE8"/>
    <w:rsid w:val="71966920"/>
    <w:rsid w:val="723D9A56"/>
    <w:rsid w:val="72A97791"/>
    <w:rsid w:val="72DD7F8B"/>
    <w:rsid w:val="73150A1C"/>
    <w:rsid w:val="748ED0AC"/>
    <w:rsid w:val="76BFCD44"/>
    <w:rsid w:val="77444ADC"/>
    <w:rsid w:val="77897864"/>
    <w:rsid w:val="79E569E1"/>
    <w:rsid w:val="7A0C3E24"/>
    <w:rsid w:val="7A9E33BD"/>
    <w:rsid w:val="7B09CC83"/>
    <w:rsid w:val="7E51B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385A24"/>
  <w15:chartTrackingRefBased/>
  <w15:docId w15:val="{ABD2F0A3-F8F0-486F-B5DE-1D37128B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40C43FB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8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8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8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68B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68B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68B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68B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68B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"/>
    <w:unhideWhenUsed/>
    <w:rsid w:val="240C43F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1"/>
    <w:rsid w:val="00626E1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240C43F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26E1B"/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240C43FB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  <w:lang w:eastAsia="es-HN"/>
    </w:rPr>
  </w:style>
  <w:style w:type="paragraph" w:styleId="ListParagraph">
    <w:name w:val="List Paragraph"/>
    <w:basedOn w:val="Normal"/>
    <w:link w:val="ListParagraphChar"/>
    <w:uiPriority w:val="34"/>
    <w:qFormat/>
    <w:rsid w:val="00BB5B01"/>
    <w:pPr>
      <w:ind w:left="720"/>
      <w:contextualSpacing/>
    </w:pPr>
    <w:rPr>
      <w:lang w:val="es-EC"/>
    </w:rPr>
  </w:style>
  <w:style w:type="table" w:styleId="TableGrid">
    <w:name w:val="Table Grid"/>
    <w:basedOn w:val="TableNormal"/>
    <w:uiPriority w:val="39"/>
    <w:rsid w:val="00BB5B01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D32D0C"/>
    <w:rPr>
      <w:lang w:val="es-EC"/>
    </w:rPr>
  </w:style>
  <w:style w:type="character" w:customStyle="1" w:styleId="ui-provider">
    <w:name w:val="ui-provider"/>
    <w:basedOn w:val="DefaultParagraphFont"/>
    <w:rsid w:val="002D286C"/>
  </w:style>
  <w:style w:type="paragraph" w:customStyle="1" w:styleId="paragraph">
    <w:name w:val="paragraph"/>
    <w:basedOn w:val="Normal"/>
    <w:uiPriority w:val="1"/>
    <w:rsid w:val="240C43FB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  <w:style w:type="character" w:customStyle="1" w:styleId="normaltextrun">
    <w:name w:val="normaltextrun"/>
    <w:basedOn w:val="DefaultParagraphFont"/>
    <w:rsid w:val="00F972AD"/>
  </w:style>
  <w:style w:type="character" w:customStyle="1" w:styleId="eop">
    <w:name w:val="eop"/>
    <w:basedOn w:val="DefaultParagraphFont"/>
    <w:rsid w:val="00F972AD"/>
  </w:style>
  <w:style w:type="character" w:customStyle="1" w:styleId="tabchar">
    <w:name w:val="tabchar"/>
    <w:basedOn w:val="DefaultParagraphFont"/>
    <w:rsid w:val="00F972AD"/>
  </w:style>
  <w:style w:type="character" w:styleId="CommentReference">
    <w:name w:val="annotation reference"/>
    <w:basedOn w:val="DefaultParagraphFont"/>
    <w:uiPriority w:val="99"/>
    <w:semiHidden/>
    <w:unhideWhenUsed/>
    <w:rsid w:val="00F972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240C43F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72A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72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72AD"/>
    <w:rPr>
      <w:b/>
      <w:bCs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F972A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FC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E68B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E68B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E68BB"/>
    <w:rPr>
      <w:rFonts w:asciiTheme="majorHAnsi" w:eastAsiaTheme="majorEastAsia" w:hAnsiTheme="majorHAnsi" w:cstheme="majorBidi"/>
      <w:color w:val="1F4D78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E68BB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E68BB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E68BB"/>
    <w:rPr>
      <w:rFonts w:asciiTheme="majorHAnsi" w:eastAsiaTheme="majorEastAsia" w:hAnsiTheme="majorHAnsi" w:cstheme="majorBidi"/>
      <w:color w:val="1F4D7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EE68BB"/>
    <w:rPr>
      <w:rFonts w:asciiTheme="majorHAnsi" w:eastAsiaTheme="majorEastAsia" w:hAnsiTheme="majorHAnsi" w:cstheme="majorBidi"/>
      <w:i/>
      <w:iCs/>
      <w:color w:val="1F4D78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EE68BB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EE68BB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EE68BB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8BB"/>
    <w:rPr>
      <w:rFonts w:asciiTheme="majorHAnsi" w:eastAsiaTheme="majorEastAsia" w:hAnsiTheme="majorHAnsi" w:cstheme="majorBidi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8BB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EE68BB"/>
    <w:rPr>
      <w:rFonts w:eastAsiaTheme="minorEastAsia"/>
      <w:color w:val="5A5A5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EE68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8BB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8BB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8BB"/>
    <w:rPr>
      <w:i/>
      <w:iCs/>
      <w:color w:val="5B9BD5" w:themeColor="accent1"/>
      <w:lang w:val="en-US"/>
    </w:rPr>
  </w:style>
  <w:style w:type="paragraph" w:styleId="TOC1">
    <w:name w:val="toc 1"/>
    <w:basedOn w:val="Normal"/>
    <w:next w:val="Normal"/>
    <w:uiPriority w:val="39"/>
    <w:unhideWhenUsed/>
    <w:rsid w:val="00EE68BB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EE68BB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EE68BB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EE68BB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EE68BB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EE68BB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EE68BB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EE68BB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EE68BB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E68B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E68BB"/>
    <w:rPr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E68BB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E68BB"/>
    <w:rPr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242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4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6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39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53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1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4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1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4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26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63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2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2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97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8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1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47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2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9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nalyticsindiamag.com/hands-on-guide-to-machine-learning-model-deployment-using-flask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VrhW9NXfKmg" TargetMode="Externa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towardsdatascience.com/dont-let-your-model-s-quality-drift-away-53d2f7899c09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paulvanderlaken.com/2020/03/24/ml-model-performance-degradation-production-concept-drift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fa\WorkGroupTemplates\Standard-Dokumen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2ddffe7-7dac-4524-8a8b-dd0443fece8c">
      <UserInfo>
        <DisplayName>Mitglieder von RWA22GIZ8300 ML4EO Rwanda</DisplayName>
        <AccountId>7</AccountId>
        <AccountType/>
      </UserInfo>
    </SharedWithUsers>
    <TaxCatchAll xmlns="f2ddffe7-7dac-4524-8a8b-dd0443fece8c" xsi:nil="true"/>
    <lcf76f155ced4ddcb4097134ff3c332f xmlns="a1cbdf2b-b331-43f9-a8d7-e8cd0b3f64a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BF86AF42E1748AE702CB85FA6B593" ma:contentTypeVersion="13" ma:contentTypeDescription="Create a new document." ma:contentTypeScope="" ma:versionID="7ee7fcd511e37d321c31eb763ce17755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c61986076e0ee4bd81dfb7bd9b939eb6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B96572-B27A-4615-ADDB-21263867ED4E}">
  <ds:schemaRefs>
    <ds:schemaRef ds:uri="http://schemas.microsoft.com/office/2006/metadata/properties"/>
    <ds:schemaRef ds:uri="http://schemas.microsoft.com/office/infopath/2007/PartnerControls"/>
    <ds:schemaRef ds:uri="f2ddffe7-7dac-4524-8a8b-dd0443fece8c"/>
    <ds:schemaRef ds:uri="a1cbdf2b-b331-43f9-a8d7-e8cd0b3f64a7"/>
  </ds:schemaRefs>
</ds:datastoreItem>
</file>

<file path=customXml/itemProps2.xml><?xml version="1.0" encoding="utf-8"?>
<ds:datastoreItem xmlns:ds="http://schemas.openxmlformats.org/officeDocument/2006/customXml" ds:itemID="{F1F53BE9-0EA2-4A4D-A422-AF7655D9E4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cbdf2b-b331-43f9-a8d7-e8cd0b3f64a7"/>
    <ds:schemaRef ds:uri="f2ddffe7-7dac-4524-8a8b-dd0443fec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F8C038-ABFC-49BB-B010-7A19358751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C:\gfa\WorkGroupTemplates\Standard-Dokument.dotm</Template>
  <TotalTime>122</TotalTime>
  <Pages>4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Ramírez</dc:creator>
  <cp:keywords/>
  <dc:description/>
  <cp:lastModifiedBy>Mark Tyrrell</cp:lastModifiedBy>
  <cp:revision>140</cp:revision>
  <dcterms:created xsi:type="dcterms:W3CDTF">2023-04-26T02:06:00Z</dcterms:created>
  <dcterms:modified xsi:type="dcterms:W3CDTF">2023-10-16T14:02:00Z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