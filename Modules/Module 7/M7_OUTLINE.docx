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04"/>
        <w:gridCol w:w="7541"/>
      </w:tblGrid>
      <w:tr w:rsidR="17A625A8" w14:paraId="65D1CB6C" w14:textId="77777777" w:rsidTr="17A625A8">
        <w:trPr>
          <w:trHeight w:val="960"/>
        </w:trPr>
        <w:tc>
          <w:tcPr>
            <w:tcW w:w="934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2656B0" w14:textId="5706D120" w:rsidR="17A625A8" w:rsidRDefault="17A625A8">
            <w:r w:rsidRPr="240C43FB">
              <w:rPr>
                <w:rFonts w:ascii="Arial" w:eastAsia="Arial" w:hAnsi="Arial" w:cs="Arial"/>
                <w:b/>
                <w:sz w:val="32"/>
                <w:szCs w:val="32"/>
              </w:rPr>
              <w:t xml:space="preserve">MODULE </w:t>
            </w:r>
            <w:r w:rsidR="00FE3F60">
              <w:rPr>
                <w:rFonts w:ascii="Arial" w:eastAsia="Arial" w:hAnsi="Arial" w:cs="Arial"/>
                <w:b/>
                <w:sz w:val="32"/>
                <w:szCs w:val="32"/>
              </w:rPr>
              <w:t>7</w:t>
            </w:r>
            <w:r w:rsidR="00AC614B" w:rsidRPr="240C43FB">
              <w:rPr>
                <w:rFonts w:ascii="Arial" w:eastAsia="Arial" w:hAnsi="Arial" w:cs="Arial"/>
                <w:b/>
                <w:sz w:val="32"/>
                <w:szCs w:val="32"/>
              </w:rPr>
              <w:t xml:space="preserve">: </w:t>
            </w:r>
            <w:r w:rsidR="00FE3F60" w:rsidRPr="00FE3F60">
              <w:rPr>
                <w:rFonts w:ascii="Arial" w:hAnsi="Arial" w:cs="Arial"/>
                <w:b/>
                <w:sz w:val="32"/>
                <w:szCs w:val="32"/>
              </w:rPr>
              <w:t>ML WORKFLOW</w:t>
            </w:r>
            <w:r w:rsidR="008B65B1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FE3F60" w:rsidRPr="00FE3F60">
              <w:rPr>
                <w:rFonts w:ascii="Arial" w:hAnsi="Arial" w:cs="Arial"/>
                <w:b/>
                <w:sz w:val="32"/>
                <w:szCs w:val="32"/>
              </w:rPr>
              <w:t>BEST PRACTICE</w:t>
            </w:r>
          </w:p>
        </w:tc>
      </w:tr>
      <w:tr w:rsidR="17A625A8" w14:paraId="1AAC6B9D" w14:textId="77777777" w:rsidTr="17A625A8">
        <w:trPr>
          <w:trHeight w:val="300"/>
        </w:trPr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EBACC" w14:textId="7CBDD45C" w:rsidR="17A625A8" w:rsidRDefault="17A625A8">
            <w:r w:rsidRPr="240C43FB">
              <w:rPr>
                <w:rFonts w:ascii="Arial" w:eastAsia="Arial" w:hAnsi="Arial" w:cs="Arial"/>
                <w:b/>
                <w:sz w:val="24"/>
                <w:szCs w:val="24"/>
              </w:rPr>
              <w:t>OBJECTIVES</w:t>
            </w:r>
            <w:r w:rsidRPr="17A625A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C60B3C9" w14:textId="77777777" w:rsidR="0028060B" w:rsidRPr="006C334C" w:rsidRDefault="0028060B" w:rsidP="0028060B">
            <w:pPr>
              <w:pStyle w:val="ListParagraph"/>
              <w:numPr>
                <w:ilvl w:val="0"/>
                <w:numId w:val="27"/>
              </w:num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Efficient hyperparameter </w:t>
            </w:r>
            <w:proofErr w:type="gramStart"/>
            <w:r>
              <w:rPr>
                <w:rFonts w:ascii="Arial" w:eastAsia="Arial" w:hAnsi="Arial" w:cs="Arial"/>
                <w:lang w:val="en-US"/>
              </w:rPr>
              <w:t>tuning</w:t>
            </w:r>
            <w:proofErr w:type="gramEnd"/>
          </w:p>
          <w:p w14:paraId="51FF32FE" w14:textId="503C9851" w:rsidR="001A661D" w:rsidRDefault="00881B4B" w:rsidP="006C334C">
            <w:pPr>
              <w:pStyle w:val="ListParagraph"/>
              <w:numPr>
                <w:ilvl w:val="0"/>
                <w:numId w:val="27"/>
              </w:num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Experiment tracking</w:t>
            </w:r>
            <w:r w:rsidR="0028060B">
              <w:rPr>
                <w:rFonts w:ascii="Arial" w:eastAsia="Arial" w:hAnsi="Arial" w:cs="Arial"/>
                <w:lang w:val="en-US"/>
              </w:rPr>
              <w:t xml:space="preserve"> methods and toolkits</w:t>
            </w:r>
          </w:p>
          <w:p w14:paraId="4F85AB99" w14:textId="58368BD0" w:rsidR="17A625A8" w:rsidRPr="00EB245E" w:rsidRDefault="0028060B" w:rsidP="00EB245E">
            <w:pPr>
              <w:pStyle w:val="ListParagraph"/>
              <w:numPr>
                <w:ilvl w:val="0"/>
                <w:numId w:val="27"/>
              </w:num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CI/CD for ML</w:t>
            </w:r>
          </w:p>
        </w:tc>
      </w:tr>
      <w:tr w:rsidR="17A625A8" w14:paraId="7D7B6C04" w14:textId="77777777" w:rsidTr="17A625A8">
        <w:trPr>
          <w:trHeight w:val="300"/>
        </w:trPr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F2C408" w14:textId="024117E0" w:rsidR="17A625A8" w:rsidRDefault="17A625A8">
            <w:r w:rsidRPr="240C43FB">
              <w:rPr>
                <w:rFonts w:ascii="Arial" w:eastAsia="Arial" w:hAnsi="Arial" w:cs="Arial"/>
                <w:b/>
                <w:sz w:val="24"/>
                <w:szCs w:val="24"/>
              </w:rPr>
              <w:t>METHODS</w:t>
            </w:r>
            <w:r w:rsidRPr="17A625A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F9BE10" w14:textId="13484299" w:rsidR="17A625A8" w:rsidRDefault="00CD4010">
            <w:r>
              <w:rPr>
                <w:rFonts w:ascii="Arial" w:eastAsia="Arial" w:hAnsi="Arial" w:cs="Arial"/>
              </w:rPr>
              <w:t>Lectures, d</w:t>
            </w:r>
            <w:r w:rsidR="17A625A8" w:rsidRPr="240C43FB">
              <w:rPr>
                <w:rFonts w:ascii="Arial" w:eastAsia="Arial" w:hAnsi="Arial" w:cs="Arial"/>
              </w:rPr>
              <w:t>emos</w:t>
            </w:r>
            <w:r>
              <w:rPr>
                <w:rFonts w:ascii="Arial" w:eastAsia="Arial" w:hAnsi="Arial" w:cs="Arial"/>
              </w:rPr>
              <w:t xml:space="preserve">, </w:t>
            </w:r>
            <w:r w:rsidR="17A625A8" w:rsidRPr="240C43FB">
              <w:rPr>
                <w:rFonts w:ascii="Arial" w:eastAsia="Arial" w:hAnsi="Arial" w:cs="Arial"/>
              </w:rPr>
              <w:t>code-</w:t>
            </w:r>
            <w:proofErr w:type="spellStart"/>
            <w:r w:rsidR="17A625A8" w:rsidRPr="240C43FB">
              <w:rPr>
                <w:rFonts w:ascii="Arial" w:eastAsia="Arial" w:hAnsi="Arial" w:cs="Arial"/>
              </w:rPr>
              <w:t>alongs</w:t>
            </w:r>
            <w:proofErr w:type="spellEnd"/>
            <w:r w:rsidR="17A625A8" w:rsidRPr="240C43FB">
              <w:rPr>
                <w:rFonts w:ascii="Arial" w:eastAsia="Arial" w:hAnsi="Arial" w:cs="Arial"/>
              </w:rPr>
              <w:t>, application exercises, and structured discussion</w:t>
            </w:r>
            <w:r w:rsidR="17A625A8" w:rsidRPr="17A625A8">
              <w:rPr>
                <w:rFonts w:ascii="Arial" w:eastAsia="Arial" w:hAnsi="Arial" w:cs="Arial"/>
              </w:rPr>
              <w:t xml:space="preserve"> </w:t>
            </w:r>
          </w:p>
        </w:tc>
      </w:tr>
      <w:tr w:rsidR="17A625A8" w14:paraId="44798E47" w14:textId="77777777" w:rsidTr="17A625A8">
        <w:trPr>
          <w:trHeight w:val="300"/>
        </w:trPr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C7DFB" w14:textId="5374DB1D" w:rsidR="17A625A8" w:rsidRDefault="17A625A8">
            <w:r w:rsidRPr="240C43FB">
              <w:rPr>
                <w:rFonts w:ascii="Arial" w:eastAsia="Arial" w:hAnsi="Arial" w:cs="Arial"/>
                <w:b/>
                <w:sz w:val="24"/>
                <w:szCs w:val="24"/>
              </w:rPr>
              <w:t>DURATION</w:t>
            </w:r>
            <w:r w:rsidRPr="17A625A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8BB975" w14:textId="255FDF51" w:rsidR="17A625A8" w:rsidRDefault="00883AED">
            <w:r>
              <w:rPr>
                <w:rFonts w:ascii="Arial" w:eastAsia="Arial" w:hAnsi="Arial" w:cs="Arial"/>
              </w:rPr>
              <w:t>5</w:t>
            </w:r>
            <w:r w:rsidR="17A625A8" w:rsidRPr="240C43FB">
              <w:rPr>
                <w:rFonts w:ascii="Arial" w:eastAsia="Arial" w:hAnsi="Arial" w:cs="Arial"/>
              </w:rPr>
              <w:t xml:space="preserve"> hours for participants</w:t>
            </w:r>
            <w:r w:rsidR="17A625A8" w:rsidRPr="17A625A8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4E5DF20" w14:textId="4826BDB4" w:rsidR="000A0B52" w:rsidRPr="000A0B52" w:rsidRDefault="24A87F2C" w:rsidP="17A625A8">
      <w:r w:rsidRPr="240C43FB">
        <w:rPr>
          <w:rFonts w:ascii="Calibri" w:eastAsia="Calibri" w:hAnsi="Calibri" w:cs="Calibri"/>
        </w:rPr>
        <w:t xml:space="preserve"> 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581"/>
        <w:gridCol w:w="2480"/>
        <w:gridCol w:w="1605"/>
        <w:gridCol w:w="4684"/>
      </w:tblGrid>
      <w:tr w:rsidR="008A3DE2" w14:paraId="2C26E636" w14:textId="77777777" w:rsidTr="00F06DBB">
        <w:trPr>
          <w:trHeight w:val="300"/>
        </w:trPr>
        <w:tc>
          <w:tcPr>
            <w:tcW w:w="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797057" w14:textId="02F9B6DF" w:rsidR="008A3DE2" w:rsidRPr="240C43FB" w:rsidRDefault="00653F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7679D" w14:textId="136774D4" w:rsidR="008A3DE2" w:rsidRPr="240C43FB" w:rsidRDefault="00653F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SESSION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AEB9BD" w14:textId="653CB4C7" w:rsidR="008A3DE2" w:rsidRDefault="00653F76" w:rsidP="17A625A8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DURATION</w:t>
            </w:r>
          </w:p>
        </w:tc>
        <w:tc>
          <w:tcPr>
            <w:tcW w:w="4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88158" w14:textId="214890D1" w:rsidR="008A3DE2" w:rsidRPr="240C43FB" w:rsidRDefault="00686FCA" w:rsidP="00653F76">
            <w:pPr>
              <w:pStyle w:val="ListParagrap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LEARNING OBJECTIVES</w:t>
            </w:r>
          </w:p>
        </w:tc>
      </w:tr>
      <w:tr w:rsidR="008B1A33" w14:paraId="0946B6C3" w14:textId="77777777" w:rsidTr="00F06DBB">
        <w:trPr>
          <w:trHeight w:val="300"/>
        </w:trPr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</w:tcPr>
          <w:p w14:paraId="638ACE5B" w14:textId="3D6E3AEC" w:rsidR="008B1A33" w:rsidRDefault="008B1A33" w:rsidP="008B1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 w:rsidR="00E00D22">
              <w:rPr>
                <w:rFonts w:ascii="Arial" w:eastAsia="Arial" w:hAnsi="Arial" w:cs="Arial"/>
              </w:rPr>
              <w:t>1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1B7523" w14:textId="1E105882" w:rsidR="008B1A33" w:rsidRDefault="00C97B4D" w:rsidP="008B1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 w:rsidRPr="00C97B4D">
              <w:rPr>
                <w:rFonts w:ascii="Arial" w:eastAsia="Arial" w:hAnsi="Arial" w:cs="Arial"/>
              </w:rPr>
              <w:t xml:space="preserve">fficient hyperparameter tuning for </w:t>
            </w:r>
            <w:r w:rsidR="00183523">
              <w:rPr>
                <w:rFonts w:ascii="Arial" w:eastAsia="Arial" w:hAnsi="Arial" w:cs="Arial"/>
              </w:rPr>
              <w:t xml:space="preserve">EO </w:t>
            </w:r>
            <w:r w:rsidR="003C737A">
              <w:rPr>
                <w:rFonts w:ascii="Arial" w:eastAsia="Arial" w:hAnsi="Arial" w:cs="Arial"/>
              </w:rPr>
              <w:t>d</w:t>
            </w:r>
            <w:r w:rsidR="00FC669A">
              <w:rPr>
                <w:rFonts w:ascii="Arial" w:eastAsia="Arial" w:hAnsi="Arial" w:cs="Arial"/>
              </w:rPr>
              <w:t>ata</w:t>
            </w:r>
            <w:r w:rsidR="00574421">
              <w:rPr>
                <w:rFonts w:ascii="Arial" w:eastAsia="Arial" w:hAnsi="Arial" w:cs="Arial"/>
              </w:rPr>
              <w:t xml:space="preserve"> modelling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9B820" w14:textId="1D006E4E" w:rsidR="008B1A33" w:rsidRDefault="008B1A33" w:rsidP="008B1A33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r w:rsidRPr="240C43FB">
              <w:rPr>
                <w:rFonts w:ascii="Arial" w:eastAsia="Arial" w:hAnsi="Arial" w:cs="Arial"/>
              </w:rPr>
              <w:t xml:space="preserve">hour </w:t>
            </w:r>
          </w:p>
        </w:tc>
        <w:tc>
          <w:tcPr>
            <w:tcW w:w="4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611AB" w14:textId="77777777" w:rsidR="00C406C0" w:rsidRDefault="008B1A33" w:rsidP="008B1A33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Understand </w:t>
            </w:r>
            <w:r w:rsidR="00575FB0">
              <w:rPr>
                <w:rFonts w:ascii="Arial" w:eastAsia="Arial" w:hAnsi="Arial" w:cs="Arial"/>
                <w:lang w:val="en-US"/>
              </w:rPr>
              <w:t>the importance of optimizing resource usage in</w:t>
            </w:r>
            <w:r w:rsidR="00C406C0">
              <w:rPr>
                <w:rFonts w:ascii="Arial" w:eastAsia="Arial" w:hAnsi="Arial" w:cs="Arial"/>
                <w:lang w:val="en-US"/>
              </w:rPr>
              <w:t xml:space="preserve"> computer vision </w:t>
            </w:r>
            <w:proofErr w:type="gramStart"/>
            <w:r w:rsidR="00C406C0">
              <w:rPr>
                <w:rFonts w:ascii="Arial" w:eastAsia="Arial" w:hAnsi="Arial" w:cs="Arial"/>
                <w:lang w:val="en-US"/>
              </w:rPr>
              <w:t>tasks</w:t>
            </w:r>
            <w:proofErr w:type="gramEnd"/>
          </w:p>
          <w:p w14:paraId="61C9797E" w14:textId="3A732ED9" w:rsidR="008B1A33" w:rsidRPr="240C43FB" w:rsidRDefault="00C406C0" w:rsidP="008B1A33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Explain common approaches to </w:t>
            </w:r>
            <w:r w:rsidR="008B1A33">
              <w:rPr>
                <w:rFonts w:ascii="Arial" w:eastAsia="Arial" w:hAnsi="Arial" w:cs="Arial"/>
                <w:lang w:val="en-US"/>
              </w:rPr>
              <w:t>efficient hyperparameter tuning</w:t>
            </w:r>
          </w:p>
        </w:tc>
      </w:tr>
      <w:tr w:rsidR="00E00D22" w14:paraId="3EE0FB80" w14:textId="77777777" w:rsidTr="00F06DBB">
        <w:trPr>
          <w:trHeight w:val="300"/>
        </w:trPr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</w:tcPr>
          <w:p w14:paraId="64724023" w14:textId="0484F138" w:rsidR="00E00D22" w:rsidRDefault="00E00D22" w:rsidP="00E00D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  <w:r w:rsidRPr="240C43FB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136C30" w14:textId="01F89077" w:rsidR="00E00D22" w:rsidRDefault="00E00D22" w:rsidP="00E00D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Experiment Tracking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A2F61" w14:textId="37CACEE4" w:rsidR="00E00D22" w:rsidRDefault="00E00D22" w:rsidP="00E00D22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Pr="240C43FB">
              <w:rPr>
                <w:rFonts w:ascii="Arial" w:eastAsia="Arial" w:hAnsi="Arial" w:cs="Arial"/>
              </w:rPr>
              <w:t xml:space="preserve"> hour</w:t>
            </w:r>
            <w:r>
              <w:rPr>
                <w:rFonts w:ascii="Arial" w:eastAsia="Arial" w:hAnsi="Arial" w:cs="Arial"/>
              </w:rPr>
              <w:t>s</w:t>
            </w:r>
            <w:r w:rsidRPr="240C43FB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FDA5E" w14:textId="77777777" w:rsidR="00E00D22" w:rsidRDefault="00E00D22" w:rsidP="00E00D22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lang w:val="en-US"/>
              </w:rPr>
            </w:pPr>
            <w:r w:rsidRPr="240C43FB">
              <w:rPr>
                <w:rFonts w:ascii="Arial" w:eastAsia="Arial" w:hAnsi="Arial" w:cs="Arial"/>
                <w:lang w:val="en-US"/>
              </w:rPr>
              <w:t xml:space="preserve">Understand </w:t>
            </w:r>
            <w:r>
              <w:rPr>
                <w:rFonts w:ascii="Arial" w:eastAsia="Arial" w:hAnsi="Arial" w:cs="Arial"/>
                <w:lang w:val="en-US"/>
              </w:rPr>
              <w:t xml:space="preserve">the importance of taking a systematized approach to </w:t>
            </w:r>
            <w:proofErr w:type="gramStart"/>
            <w:r>
              <w:rPr>
                <w:rFonts w:ascii="Arial" w:eastAsia="Arial" w:hAnsi="Arial" w:cs="Arial"/>
                <w:lang w:val="en-US"/>
              </w:rPr>
              <w:t>ML</w:t>
            </w:r>
            <w:proofErr w:type="gramEnd"/>
          </w:p>
          <w:p w14:paraId="30193B51" w14:textId="77777777" w:rsidR="00E00D22" w:rsidRPr="00A47F36" w:rsidRDefault="00E00D22" w:rsidP="00E00D22">
            <w:pPr>
              <w:pStyle w:val="ListParagraph"/>
              <w:numPr>
                <w:ilvl w:val="0"/>
                <w:numId w:val="25"/>
              </w:numPr>
              <w:spacing w:line="257" w:lineRule="auto"/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Explain the core elements of experiment </w:t>
            </w:r>
            <w:proofErr w:type="gramStart"/>
            <w:r>
              <w:rPr>
                <w:rFonts w:ascii="Arial" w:eastAsia="Arial" w:hAnsi="Arial" w:cs="Arial"/>
                <w:lang w:val="en-US"/>
              </w:rPr>
              <w:t>tracking</w:t>
            </w:r>
            <w:proofErr w:type="gramEnd"/>
          </w:p>
          <w:p w14:paraId="53054CF2" w14:textId="77777777" w:rsidR="00E00D22" w:rsidRPr="00706E7E" w:rsidRDefault="00E00D22" w:rsidP="00E00D22">
            <w:pPr>
              <w:pStyle w:val="ListParagraph"/>
              <w:numPr>
                <w:ilvl w:val="0"/>
                <w:numId w:val="25"/>
              </w:numPr>
              <w:spacing w:line="257" w:lineRule="auto"/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Describe common approaches to experiment tracking including specific </w:t>
            </w:r>
            <w:proofErr w:type="gramStart"/>
            <w:r>
              <w:rPr>
                <w:rFonts w:ascii="Arial" w:eastAsia="Arial" w:hAnsi="Arial" w:cs="Arial"/>
                <w:lang w:val="en-US"/>
              </w:rPr>
              <w:t>toolkits</w:t>
            </w:r>
            <w:proofErr w:type="gramEnd"/>
          </w:p>
          <w:p w14:paraId="5F6849B8" w14:textId="0D65B470" w:rsidR="00E00D22" w:rsidRDefault="00E00D22" w:rsidP="00E00D22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Demonstrate capacity to train and tune the hyperparameters of a model using an experiment tracking workflow</w:t>
            </w:r>
          </w:p>
        </w:tc>
      </w:tr>
      <w:tr w:rsidR="00E00D22" w14:paraId="0FFE3E83" w14:textId="77777777" w:rsidTr="00F06DBB">
        <w:trPr>
          <w:trHeight w:val="300"/>
        </w:trPr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</w:tcPr>
          <w:p w14:paraId="68EAAE98" w14:textId="1B52C7A4" w:rsidR="00E00D22" w:rsidRDefault="00E00D22" w:rsidP="00E00D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7.3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8FD59" w14:textId="0C112FC8" w:rsidR="00E00D22" w:rsidRDefault="00E00D22" w:rsidP="00E00D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Continuous Integration / Continuous Deployment (CI/CD) with ML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C0A09" w14:textId="26B19A4B" w:rsidR="00E00D22" w:rsidRDefault="00E00D22" w:rsidP="00E00D22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4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682A3" w14:textId="77777777" w:rsidR="00E00D22" w:rsidRDefault="003A5642" w:rsidP="00E00D22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Understand the benefits of CI/CD for ML </w:t>
            </w:r>
            <w:proofErr w:type="gramStart"/>
            <w:r>
              <w:rPr>
                <w:rFonts w:ascii="Arial" w:eastAsia="Arial" w:hAnsi="Arial" w:cs="Arial"/>
                <w:lang w:val="en-US"/>
              </w:rPr>
              <w:t>workflows</w:t>
            </w:r>
            <w:proofErr w:type="gramEnd"/>
          </w:p>
          <w:p w14:paraId="54F9D8C7" w14:textId="4E498873" w:rsidR="003A5642" w:rsidRDefault="00682371" w:rsidP="00E00D22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Explain specific aspects of CI and CD </w:t>
            </w:r>
            <w:r w:rsidR="00362124">
              <w:rPr>
                <w:rFonts w:ascii="Arial" w:eastAsia="Arial" w:hAnsi="Arial" w:cs="Arial"/>
                <w:lang w:val="en-US"/>
              </w:rPr>
              <w:t>for ML workflows</w:t>
            </w:r>
          </w:p>
        </w:tc>
      </w:tr>
    </w:tbl>
    <w:p w14:paraId="4D65EDAE" w14:textId="3E942DF3" w:rsidR="000A0B52" w:rsidRPr="000A0B52" w:rsidRDefault="24A87F2C" w:rsidP="17A625A8">
      <w:r w:rsidRPr="240C43FB">
        <w:rPr>
          <w:rFonts w:ascii="Calibri" w:eastAsia="Calibri" w:hAnsi="Calibri" w:cs="Calibri"/>
        </w:rPr>
        <w:t xml:space="preserve"> </w:t>
      </w:r>
    </w:p>
    <w:p w14:paraId="0C69ED92" w14:textId="77777777" w:rsidR="00EB245E" w:rsidRDefault="00EB245E">
      <w:pPr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color w:val="000000" w:themeColor="text1"/>
          <w:sz w:val="32"/>
          <w:szCs w:val="32"/>
        </w:rPr>
        <w:br w:type="page"/>
      </w:r>
    </w:p>
    <w:p w14:paraId="60815EF7" w14:textId="77777777" w:rsidR="00EB245E" w:rsidRDefault="00EB245E" w:rsidP="17A625A8">
      <w:pPr>
        <w:rPr>
          <w:rFonts w:ascii="Arial" w:eastAsia="Arial" w:hAnsi="Arial" w:cs="Arial"/>
          <w:b/>
          <w:color w:val="000000" w:themeColor="text1"/>
          <w:sz w:val="32"/>
          <w:szCs w:val="32"/>
        </w:rPr>
      </w:pPr>
    </w:p>
    <w:p w14:paraId="0EA9C818" w14:textId="56CBB8E7" w:rsidR="000A0B52" w:rsidRPr="000A0B52" w:rsidRDefault="24A87F2C" w:rsidP="17A625A8">
      <w:r w:rsidRPr="240C43FB">
        <w:rPr>
          <w:rFonts w:ascii="Arial" w:eastAsia="Arial" w:hAnsi="Arial" w:cs="Arial"/>
          <w:b/>
          <w:color w:val="000000" w:themeColor="text1"/>
          <w:sz w:val="32"/>
          <w:szCs w:val="32"/>
        </w:rPr>
        <w:t>OVERVIEW OF EXERCISES</w:t>
      </w:r>
      <w:r w:rsidRPr="17A625A8">
        <w:rPr>
          <w:rFonts w:ascii="Arial" w:eastAsia="Arial" w:hAnsi="Arial" w:cs="Arial"/>
          <w:color w:val="000000" w:themeColor="text1"/>
          <w:sz w:val="32"/>
          <w:szCs w:val="32"/>
        </w:rPr>
        <w:t> </w:t>
      </w:r>
      <w:r w:rsidRPr="240C43FB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5"/>
        <w:gridCol w:w="1710"/>
        <w:gridCol w:w="6705"/>
      </w:tblGrid>
      <w:tr w:rsidR="17A625A8" w14:paraId="73081FC8" w14:textId="77777777" w:rsidTr="17A625A8">
        <w:trPr>
          <w:trHeight w:val="390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235C97AD" w14:textId="28388975" w:rsidR="17A625A8" w:rsidRDefault="17A625A8" w:rsidP="17A625A8">
            <w:pPr>
              <w:jc w:val="center"/>
            </w:pPr>
            <w:r w:rsidRPr="17A625A8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#</w:t>
            </w:r>
            <w:r w:rsidRPr="17A625A8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12282B88" w14:textId="5AEED42E" w:rsidR="17A625A8" w:rsidRDefault="17A625A8">
            <w:r w:rsidRPr="17A625A8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Exercise Name</w:t>
            </w:r>
            <w:r w:rsidRPr="17A625A8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6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506E2C59" w14:textId="17578AAF" w:rsidR="17A625A8" w:rsidRDefault="00061C35"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D92676" w14:paraId="7173D934" w14:textId="77777777" w:rsidTr="17A625A8">
        <w:trPr>
          <w:trHeight w:val="1335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5E16E0" w14:textId="03FD3D8B" w:rsidR="00D92676" w:rsidRDefault="00D92676" w:rsidP="00D92676">
            <w:pPr>
              <w:jc w:val="center"/>
            </w:pPr>
            <w:r w:rsidRPr="17A625A8">
              <w:rPr>
                <w:rFonts w:ascii="Arial" w:eastAsia="Arial" w:hAnsi="Arial" w:cs="Arial"/>
                <w:sz w:val="20"/>
                <w:szCs w:val="20"/>
                <w:lang w:val="es-HN"/>
              </w:rPr>
              <w:t xml:space="preserve">Ex </w:t>
            </w:r>
            <w:r>
              <w:rPr>
                <w:rFonts w:ascii="Arial" w:eastAsia="Arial" w:hAnsi="Arial" w:cs="Arial"/>
                <w:sz w:val="20"/>
                <w:szCs w:val="20"/>
                <w:lang w:val="es-HN"/>
              </w:rPr>
              <w:t>7</w:t>
            </w:r>
            <w:r w:rsidRPr="17A625A8">
              <w:rPr>
                <w:rFonts w:ascii="Arial" w:eastAsia="Arial" w:hAnsi="Arial" w:cs="Arial"/>
                <w:sz w:val="20"/>
                <w:szCs w:val="20"/>
                <w:lang w:val="es-HN"/>
              </w:rPr>
              <w:t>.1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7B2B04" w14:textId="7991D25C" w:rsidR="00D92676" w:rsidRPr="00750877" w:rsidRDefault="00D92676" w:rsidP="00D92676">
            <w:r w:rsidRPr="00750877">
              <w:rPr>
                <w:rFonts w:ascii="Arial" w:eastAsia="Arial" w:hAnsi="Arial" w:cs="Arial"/>
                <w:b/>
                <w:sz w:val="20"/>
                <w:szCs w:val="20"/>
              </w:rPr>
              <w:t>Land-Use-Land-Cover Pipeline</w:t>
            </w:r>
          </w:p>
          <w:p w14:paraId="3C2DEAA8" w14:textId="77777777" w:rsidR="00D92676" w:rsidRPr="00750877" w:rsidRDefault="00D92676" w:rsidP="00D9267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5087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2F9139D8" w14:textId="56BEA317" w:rsidR="00D92676" w:rsidRPr="00750877" w:rsidRDefault="00D92676" w:rsidP="00D92676"/>
        </w:tc>
        <w:tc>
          <w:tcPr>
            <w:tcW w:w="6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6DF12F" w14:textId="2648CFAE" w:rsidR="00D92676" w:rsidRPr="004F2E64" w:rsidRDefault="00D92676" w:rsidP="00D92676">
            <w:pPr>
              <w:rPr>
                <w:rFonts w:ascii="Arial" w:hAnsi="Arial" w:cs="Arial"/>
                <w:sz w:val="20"/>
                <w:szCs w:val="20"/>
              </w:rPr>
            </w:pPr>
            <w:r w:rsidRPr="004F2E64">
              <w:rPr>
                <w:rFonts w:ascii="Arial" w:eastAsia="Arial" w:hAnsi="Arial" w:cs="Arial"/>
                <w:sz w:val="20"/>
                <w:szCs w:val="20"/>
              </w:rPr>
              <w:t xml:space="preserve">Use of Google Earth Engine with Rwandan geodata to train a LULC classifier using various algorithms available in </w:t>
            </w:r>
            <w:proofErr w:type="spellStart"/>
            <w:r w:rsidRPr="004F2E64">
              <w:rPr>
                <w:rFonts w:ascii="Arial" w:eastAsia="Arial" w:hAnsi="Arial" w:cs="Arial"/>
                <w:sz w:val="20"/>
                <w:szCs w:val="20"/>
              </w:rPr>
              <w:t>scikitlearn</w:t>
            </w:r>
            <w:proofErr w:type="spellEnd"/>
            <w:r w:rsidRPr="004F2E64">
              <w:rPr>
                <w:rFonts w:ascii="Arial" w:eastAsia="Arial" w:hAnsi="Arial" w:cs="Arial"/>
                <w:sz w:val="20"/>
                <w:szCs w:val="20"/>
              </w:rPr>
              <w:t xml:space="preserve"> in a</w:t>
            </w:r>
            <w:r w:rsidR="004F2E64" w:rsidRPr="004F2E64">
              <w:rPr>
                <w:rFonts w:ascii="Arial" w:eastAsia="Arial" w:hAnsi="Arial" w:cs="Arial"/>
                <w:sz w:val="20"/>
                <w:szCs w:val="20"/>
              </w:rPr>
              <w:t xml:space="preserve"> systematized </w:t>
            </w:r>
            <w:r w:rsidRPr="004F2E64">
              <w:rPr>
                <w:rFonts w:ascii="Arial" w:eastAsia="Arial" w:hAnsi="Arial" w:cs="Arial"/>
                <w:sz w:val="20"/>
                <w:szCs w:val="20"/>
              </w:rPr>
              <w:t xml:space="preserve">experiment tracking </w:t>
            </w:r>
            <w:r w:rsidR="004F2E64" w:rsidRPr="004F2E64">
              <w:rPr>
                <w:rFonts w:ascii="Arial" w:eastAsia="Arial" w:hAnsi="Arial" w:cs="Arial"/>
                <w:sz w:val="20"/>
                <w:szCs w:val="20"/>
              </w:rPr>
              <w:t>environment</w:t>
            </w:r>
            <w:r w:rsidRPr="004F2E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F2E64" w:rsidRPr="004F2E64">
              <w:rPr>
                <w:rFonts w:ascii="Arial" w:eastAsia="Arial" w:hAnsi="Arial" w:cs="Arial"/>
                <w:sz w:val="20"/>
                <w:szCs w:val="20"/>
              </w:rPr>
              <w:t xml:space="preserve">employing </w:t>
            </w:r>
            <w:proofErr w:type="spellStart"/>
            <w:r w:rsidR="004F2E64" w:rsidRPr="004F2E64">
              <w:rPr>
                <w:rFonts w:ascii="Arial" w:eastAsia="Arial" w:hAnsi="Arial" w:cs="Arial"/>
                <w:sz w:val="20"/>
                <w:szCs w:val="20"/>
              </w:rPr>
              <w:t>WandB</w:t>
            </w:r>
            <w:proofErr w:type="spellEnd"/>
          </w:p>
        </w:tc>
      </w:tr>
      <w:tr w:rsidR="00D92676" w14:paraId="50CD14A5" w14:textId="77777777" w:rsidTr="17A625A8">
        <w:trPr>
          <w:trHeight w:val="1320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D3D914" w14:textId="210B1050" w:rsidR="00D92676" w:rsidRDefault="00D92676" w:rsidP="00D92676">
            <w:pPr>
              <w:jc w:val="center"/>
            </w:pPr>
            <w:r w:rsidRPr="17A625A8">
              <w:rPr>
                <w:rFonts w:ascii="Arial" w:eastAsia="Arial" w:hAnsi="Arial" w:cs="Arial"/>
                <w:sz w:val="20"/>
                <w:szCs w:val="20"/>
                <w:lang w:val="es-HN"/>
              </w:rPr>
              <w:t xml:space="preserve">Ex </w:t>
            </w:r>
            <w:r>
              <w:rPr>
                <w:rFonts w:ascii="Arial" w:eastAsia="Arial" w:hAnsi="Arial" w:cs="Arial"/>
                <w:sz w:val="20"/>
                <w:szCs w:val="20"/>
                <w:lang w:val="es-HN"/>
              </w:rPr>
              <w:t>7</w:t>
            </w:r>
            <w:r w:rsidRPr="17A625A8">
              <w:rPr>
                <w:rFonts w:ascii="Arial" w:eastAsia="Arial" w:hAnsi="Arial" w:cs="Arial"/>
                <w:sz w:val="20"/>
                <w:szCs w:val="20"/>
                <w:lang w:val="es-HN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  <w:lang w:val="es-HN"/>
              </w:rPr>
              <w:t>2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C143CF" w14:textId="0844D7B9" w:rsidR="00D92676" w:rsidRPr="00750877" w:rsidRDefault="00D92676" w:rsidP="00D92676">
            <w:r w:rsidRPr="00100106">
              <w:rPr>
                <w:rFonts w:ascii="Arial" w:eastAsia="Arial" w:hAnsi="Arial" w:cs="Arial"/>
                <w:b/>
                <w:sz w:val="20"/>
                <w:szCs w:val="20"/>
              </w:rPr>
              <w:t>Deep Learning for Crop Yield Estimation</w:t>
            </w:r>
            <w:r w:rsidRPr="0075087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3E0D27C" w14:textId="3F53105A" w:rsidR="00D92676" w:rsidRPr="00750877" w:rsidRDefault="00D92676" w:rsidP="00D92676">
            <w:r w:rsidRPr="0075087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D701CA" w14:textId="07DF572A" w:rsidR="00D92676" w:rsidRPr="004F2E64" w:rsidRDefault="00D92676" w:rsidP="00D92676">
            <w:pPr>
              <w:rPr>
                <w:rFonts w:ascii="Arial" w:hAnsi="Arial" w:cs="Arial"/>
                <w:sz w:val="20"/>
                <w:szCs w:val="20"/>
              </w:rPr>
            </w:pPr>
            <w:r w:rsidRPr="004F2E64">
              <w:rPr>
                <w:rFonts w:ascii="Arial" w:eastAsia="Arial" w:hAnsi="Arial" w:cs="Arial"/>
                <w:sz w:val="20"/>
                <w:szCs w:val="20"/>
              </w:rPr>
              <w:t xml:space="preserve">Use of Google Earth Engine with US geodata to train a CNN in </w:t>
            </w:r>
            <w:proofErr w:type="spellStart"/>
            <w:r w:rsidRPr="004F2E64">
              <w:rPr>
                <w:rFonts w:ascii="Arial" w:eastAsia="Arial" w:hAnsi="Arial" w:cs="Arial"/>
                <w:sz w:val="20"/>
                <w:szCs w:val="20"/>
              </w:rPr>
              <w:t>pytorch</w:t>
            </w:r>
            <w:proofErr w:type="spellEnd"/>
            <w:r w:rsidRPr="004F2E64">
              <w:rPr>
                <w:rFonts w:ascii="Arial" w:eastAsia="Arial" w:hAnsi="Arial" w:cs="Arial"/>
                <w:sz w:val="20"/>
                <w:szCs w:val="20"/>
              </w:rPr>
              <w:t xml:space="preserve"> to predict crop yield </w:t>
            </w:r>
            <w:r w:rsidRPr="004F2E64">
              <w:rPr>
                <w:rFonts w:ascii="Arial" w:hAnsi="Arial" w:cs="Arial"/>
                <w:sz w:val="20"/>
                <w:szCs w:val="20"/>
              </w:rPr>
              <w:t>Crop yield prediction</w:t>
            </w:r>
            <w:r w:rsidR="004F2E64" w:rsidRPr="004F2E6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2E64" w:rsidRPr="004F2E64">
              <w:rPr>
                <w:rFonts w:ascii="Arial" w:eastAsia="Arial" w:hAnsi="Arial" w:cs="Arial"/>
                <w:sz w:val="20"/>
                <w:szCs w:val="20"/>
              </w:rPr>
              <w:t xml:space="preserve">in a systematized experiment tracking environment employing </w:t>
            </w:r>
            <w:proofErr w:type="spellStart"/>
            <w:r w:rsidR="004F2E64" w:rsidRPr="004F2E64">
              <w:rPr>
                <w:rFonts w:ascii="Arial" w:eastAsia="Arial" w:hAnsi="Arial" w:cs="Arial"/>
                <w:sz w:val="20"/>
                <w:szCs w:val="20"/>
              </w:rPr>
              <w:t>WandB</w:t>
            </w:r>
            <w:proofErr w:type="spellEnd"/>
          </w:p>
        </w:tc>
      </w:tr>
    </w:tbl>
    <w:p w14:paraId="3CC07B41" w14:textId="25971809" w:rsidR="000A0B52" w:rsidRPr="000A0B52" w:rsidRDefault="24A87F2C" w:rsidP="17A625A8">
      <w:r w:rsidRPr="240C43FB">
        <w:rPr>
          <w:rFonts w:ascii="Calibri" w:eastAsia="Calibri" w:hAnsi="Calibri" w:cs="Calibri"/>
        </w:rPr>
        <w:t xml:space="preserve"> </w:t>
      </w:r>
    </w:p>
    <w:p w14:paraId="152B6E97" w14:textId="103C00E6" w:rsidR="000A0B52" w:rsidRPr="000A0B52" w:rsidRDefault="24A87F2C" w:rsidP="17A625A8">
      <w:r w:rsidRPr="240C43FB">
        <w:rPr>
          <w:rFonts w:ascii="Segoe UI" w:eastAsia="Segoe UI" w:hAnsi="Segoe UI" w:cs="Segoe UI"/>
          <w:color w:val="666666"/>
          <w:sz w:val="18"/>
          <w:szCs w:val="18"/>
        </w:rPr>
        <w:t xml:space="preserve"> </w:t>
      </w:r>
      <w:r w:rsidRPr="240C43FB">
        <w:rPr>
          <w:rFonts w:ascii="Calibri" w:eastAsia="Calibri" w:hAnsi="Calibri" w:cs="Calibri"/>
        </w:rPr>
        <w:t xml:space="preserve"> </w:t>
      </w:r>
    </w:p>
    <w:p w14:paraId="534E8F62" w14:textId="156E1997" w:rsidR="000A0B52" w:rsidRPr="000A0B52" w:rsidRDefault="24A87F2C" w:rsidP="17A625A8">
      <w:r w:rsidRPr="240C43FB">
        <w:rPr>
          <w:rFonts w:ascii="Calibri" w:eastAsia="Calibri" w:hAnsi="Calibri" w:cs="Calibri"/>
        </w:rPr>
        <w:t xml:space="preserve"> </w:t>
      </w:r>
    </w:p>
    <w:p w14:paraId="50D25E00" w14:textId="77777777" w:rsidR="00EB245E" w:rsidRDefault="00EB245E">
      <w:pPr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color w:val="000000" w:themeColor="text1"/>
          <w:sz w:val="32"/>
          <w:szCs w:val="32"/>
        </w:rPr>
        <w:br w:type="page"/>
      </w:r>
    </w:p>
    <w:p w14:paraId="3C1AD6D9" w14:textId="623E48F3" w:rsidR="000A0B52" w:rsidRPr="000A0B52" w:rsidRDefault="00A04409" w:rsidP="17A625A8">
      <w:r>
        <w:rPr>
          <w:rFonts w:ascii="Arial" w:eastAsia="Arial" w:hAnsi="Arial" w:cs="Arial"/>
          <w:b/>
          <w:color w:val="000000" w:themeColor="text1"/>
          <w:sz w:val="32"/>
          <w:szCs w:val="32"/>
        </w:rPr>
        <w:lastRenderedPageBreak/>
        <w:t>7</w:t>
      </w:r>
      <w:r w:rsidR="24A87F2C" w:rsidRPr="240C43FB">
        <w:rPr>
          <w:rFonts w:ascii="Arial" w:eastAsia="Arial" w:hAnsi="Arial" w:cs="Arial"/>
          <w:b/>
          <w:color w:val="000000" w:themeColor="text1"/>
          <w:sz w:val="32"/>
          <w:szCs w:val="32"/>
        </w:rPr>
        <w:t>.1</w:t>
      </w:r>
      <w:r w:rsidR="00E86213" w:rsidRPr="00E86213">
        <w:rPr>
          <w:rFonts w:ascii="Arial" w:eastAsia="Arial" w:hAnsi="Arial" w:cs="Arial"/>
        </w:rPr>
        <w:t xml:space="preserve"> </w:t>
      </w:r>
      <w:r w:rsidR="00E86213" w:rsidRPr="00E86213">
        <w:rPr>
          <w:rFonts w:ascii="Arial" w:eastAsia="Arial" w:hAnsi="Arial" w:cs="Arial"/>
          <w:b/>
          <w:bCs/>
          <w:sz w:val="32"/>
          <w:szCs w:val="32"/>
        </w:rPr>
        <w:t xml:space="preserve">Efficient hyperparameter tuning for EO data </w:t>
      </w:r>
      <w:proofErr w:type="gramStart"/>
      <w:r w:rsidR="00E86213" w:rsidRPr="00E86213">
        <w:rPr>
          <w:rFonts w:ascii="Arial" w:eastAsia="Arial" w:hAnsi="Arial" w:cs="Arial"/>
          <w:b/>
          <w:bCs/>
          <w:sz w:val="32"/>
          <w:szCs w:val="32"/>
        </w:rPr>
        <w:t>modelling</w:t>
      </w:r>
      <w:proofErr w:type="gramEnd"/>
      <w:r w:rsidR="24A87F2C" w:rsidRPr="00E86213">
        <w:rPr>
          <w:rFonts w:ascii="Calibri" w:eastAsia="Calibri" w:hAnsi="Calibri" w:cs="Calibri"/>
          <w:color w:val="000000" w:themeColor="text1"/>
          <w:sz w:val="44"/>
          <w:szCs w:val="44"/>
        </w:rPr>
        <w:t xml:space="preserve"> </w:t>
      </w:r>
    </w:p>
    <w:p w14:paraId="171335BE" w14:textId="676FBCD0" w:rsidR="000A0B52" w:rsidRPr="000A0B52" w:rsidRDefault="00F61C48" w:rsidP="17A625A8">
      <w:pPr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7.1 </w:t>
      </w:r>
      <w:r w:rsidR="24A87F2C" w:rsidRPr="240C43FB">
        <w:rPr>
          <w:rFonts w:ascii="Arial" w:eastAsia="Arial" w:hAnsi="Arial" w:cs="Arial"/>
          <w:b/>
          <w:sz w:val="24"/>
          <w:szCs w:val="24"/>
        </w:rPr>
        <w:t>Quiz questions</w:t>
      </w:r>
      <w:r w:rsidR="24A87F2C" w:rsidRPr="240C43FB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8990" w:type="dxa"/>
        <w:tblLayout w:type="fixed"/>
        <w:tblLook w:val="04A0" w:firstRow="1" w:lastRow="0" w:firstColumn="1" w:lastColumn="0" w:noHBand="0" w:noVBand="1"/>
      </w:tblPr>
      <w:tblGrid>
        <w:gridCol w:w="2690"/>
        <w:gridCol w:w="6300"/>
      </w:tblGrid>
      <w:tr w:rsidR="00E74DA5" w14:paraId="1F5D51DD" w14:textId="77777777" w:rsidTr="009709E7">
        <w:trPr>
          <w:trHeight w:val="300"/>
        </w:trPr>
        <w:tc>
          <w:tcPr>
            <w:tcW w:w="26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C7A296" w14:textId="24F0ABF7" w:rsidR="00E74DA5" w:rsidRPr="00185742" w:rsidRDefault="00E74DA5" w:rsidP="00185742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 What is the purpose of hyperparameter tuning in machine learning models?</w:t>
            </w:r>
          </w:p>
        </w:tc>
        <w:tc>
          <w:tcPr>
            <w:tcW w:w="63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ADC0B2" w14:textId="77777777" w:rsidR="00E74DA5" w:rsidRPr="00185742" w:rsidRDefault="00E74DA5" w:rsidP="00185742">
            <w:pPr>
              <w:pStyle w:val="ListParagraph"/>
              <w:numPr>
                <w:ilvl w:val="0"/>
                <w:numId w:val="43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To reduce the size of the dataset</w:t>
            </w:r>
          </w:p>
          <w:p w14:paraId="3574D6F2" w14:textId="77777777" w:rsidR="00E74DA5" w:rsidRPr="00A53C18" w:rsidRDefault="00E74DA5" w:rsidP="00185742">
            <w:pPr>
              <w:pStyle w:val="ListParagraph"/>
              <w:numPr>
                <w:ilvl w:val="0"/>
                <w:numId w:val="43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A53C18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To optimize the performance of the model</w:t>
            </w:r>
          </w:p>
          <w:p w14:paraId="6F6B377C" w14:textId="77777777" w:rsidR="00E74DA5" w:rsidRPr="00185742" w:rsidRDefault="00E74DA5" w:rsidP="00185742">
            <w:pPr>
              <w:pStyle w:val="ListParagraph"/>
              <w:numPr>
                <w:ilvl w:val="0"/>
                <w:numId w:val="43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To increase the complexity of the model</w:t>
            </w:r>
          </w:p>
          <w:p w14:paraId="6F75EBD7" w14:textId="77198DB4" w:rsidR="00E74DA5" w:rsidRPr="00FE7F4F" w:rsidRDefault="00E74DA5" w:rsidP="00FE7F4F">
            <w:pPr>
              <w:pStyle w:val="ListParagraph"/>
              <w:numPr>
                <w:ilvl w:val="0"/>
                <w:numId w:val="43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To decrease the accuracy of the model</w:t>
            </w:r>
          </w:p>
        </w:tc>
      </w:tr>
      <w:tr w:rsidR="00E74DA5" w14:paraId="71718926" w14:textId="77777777" w:rsidTr="009709E7">
        <w:trPr>
          <w:trHeight w:val="300"/>
        </w:trPr>
        <w:tc>
          <w:tcPr>
            <w:tcW w:w="26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F41277" w14:textId="0044667F" w:rsidR="00E74DA5" w:rsidRPr="00185742" w:rsidRDefault="00E74DA5" w:rsidP="0018574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2. Why is a resource-conscious approach important when tuning hyperparameters in Earth Observation (EO) data modeling?</w:t>
            </w:r>
          </w:p>
        </w:tc>
        <w:tc>
          <w:tcPr>
            <w:tcW w:w="63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0B4DE9" w14:textId="441F835B" w:rsidR="00E74DA5" w:rsidRPr="00185742" w:rsidRDefault="00E74DA5" w:rsidP="00185742">
            <w:pPr>
              <w:pStyle w:val="ListParagraph"/>
              <w:numPr>
                <w:ilvl w:val="0"/>
                <w:numId w:val="39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EO datasets are small and low-dimensional</w:t>
            </w:r>
          </w:p>
          <w:p w14:paraId="65B8C3C7" w14:textId="5C5F1E97" w:rsidR="00E74DA5" w:rsidRPr="00A53C18" w:rsidRDefault="00E74DA5" w:rsidP="00185742">
            <w:pPr>
              <w:pStyle w:val="ListParagraph"/>
              <w:numPr>
                <w:ilvl w:val="0"/>
                <w:numId w:val="39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A53C18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EO datasets are often large, high-dimensional, and multi-spectral, which impacts the training time and resource requirements</w:t>
            </w:r>
          </w:p>
          <w:p w14:paraId="7C3B84ED" w14:textId="7971FF0E" w:rsidR="00E74DA5" w:rsidRPr="00185742" w:rsidRDefault="00E74DA5" w:rsidP="00185742">
            <w:pPr>
              <w:pStyle w:val="ListParagraph"/>
              <w:numPr>
                <w:ilvl w:val="0"/>
                <w:numId w:val="39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EO datasets are always easy to process</w:t>
            </w:r>
          </w:p>
          <w:p w14:paraId="4E4F4259" w14:textId="3CC2131E" w:rsidR="00E74DA5" w:rsidRPr="00FE7F4F" w:rsidRDefault="00E74DA5" w:rsidP="00185742">
            <w:pPr>
              <w:pStyle w:val="ListParagraph"/>
              <w:numPr>
                <w:ilvl w:val="0"/>
                <w:numId w:val="39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EO datasets do not require any resource management</w:t>
            </w:r>
          </w:p>
        </w:tc>
      </w:tr>
      <w:tr w:rsidR="00E74DA5" w14:paraId="69F5F10F" w14:textId="77777777" w:rsidTr="009709E7">
        <w:trPr>
          <w:trHeight w:val="300"/>
        </w:trPr>
        <w:tc>
          <w:tcPr>
            <w:tcW w:w="26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49DB623" w14:textId="2D0D7A1C" w:rsidR="00E74DA5" w:rsidRPr="00185742" w:rsidRDefault="00E74DA5" w:rsidP="0018574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3. Which hyperparameter tuning method uses a probabilistic model to estimate the performance of different hyperparameter combinations?</w:t>
            </w:r>
          </w:p>
        </w:tc>
        <w:tc>
          <w:tcPr>
            <w:tcW w:w="63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B9756E" w14:textId="096A30FD" w:rsidR="00E74DA5" w:rsidRPr="00185742" w:rsidRDefault="00E74DA5" w:rsidP="00185742">
            <w:pPr>
              <w:pStyle w:val="ListParagraph"/>
              <w:numPr>
                <w:ilvl w:val="0"/>
                <w:numId w:val="41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Grid Search</w:t>
            </w:r>
          </w:p>
          <w:p w14:paraId="0ADAE304" w14:textId="11D91380" w:rsidR="00E74DA5" w:rsidRPr="00185742" w:rsidRDefault="00E74DA5" w:rsidP="00185742">
            <w:pPr>
              <w:pStyle w:val="ListParagraph"/>
              <w:numPr>
                <w:ilvl w:val="0"/>
                <w:numId w:val="41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Random Search</w:t>
            </w:r>
          </w:p>
          <w:p w14:paraId="0A43D311" w14:textId="26F0430C" w:rsidR="00E74DA5" w:rsidRPr="00A53C18" w:rsidRDefault="00E74DA5" w:rsidP="00185742">
            <w:pPr>
              <w:pStyle w:val="ListParagraph"/>
              <w:numPr>
                <w:ilvl w:val="0"/>
                <w:numId w:val="41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A53C18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Bayesian Optimization</w:t>
            </w:r>
          </w:p>
          <w:p w14:paraId="6704F902" w14:textId="575EF7AE" w:rsidR="00E74DA5" w:rsidRPr="00185742" w:rsidRDefault="00E74DA5" w:rsidP="00185742">
            <w:pPr>
              <w:pStyle w:val="ListParagraph"/>
              <w:numPr>
                <w:ilvl w:val="0"/>
                <w:numId w:val="41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Genetic Algorithms</w:t>
            </w:r>
          </w:p>
          <w:p w14:paraId="0942D1D7" w14:textId="51B2BC4E" w:rsidR="00E74DA5" w:rsidRPr="00185742" w:rsidRDefault="00E74DA5" w:rsidP="00FE7F4F">
            <w:pPr>
              <w:rPr>
                <w:sz w:val="20"/>
                <w:szCs w:val="20"/>
              </w:rPr>
            </w:pPr>
          </w:p>
        </w:tc>
      </w:tr>
      <w:tr w:rsidR="00E74DA5" w14:paraId="4FD4F4BF" w14:textId="77777777" w:rsidTr="009709E7">
        <w:trPr>
          <w:trHeight w:val="300"/>
        </w:trPr>
        <w:tc>
          <w:tcPr>
            <w:tcW w:w="26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26C62D" w14:textId="385DFEDF" w:rsidR="00E74DA5" w:rsidRPr="00185742" w:rsidRDefault="00E74DA5" w:rsidP="0018574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="00A30B0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</w:t>
            </w: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ow does the Random Search method reduce computational burden</w:t>
            </w:r>
            <w:r w:rsidR="00CB586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compared to grid search</w:t>
            </w: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63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F232954" w14:textId="7B6B3D00" w:rsidR="00E74DA5" w:rsidRPr="00185742" w:rsidRDefault="00E74DA5" w:rsidP="00185742">
            <w:pPr>
              <w:pStyle w:val="ListParagraph"/>
              <w:numPr>
                <w:ilvl w:val="0"/>
                <w:numId w:val="44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By evaluating all possible combinations of hyperparameters</w:t>
            </w:r>
          </w:p>
          <w:p w14:paraId="33B3D0F6" w14:textId="741FEE36" w:rsidR="00E74DA5" w:rsidRPr="00185742" w:rsidRDefault="00E74DA5" w:rsidP="00185742">
            <w:pPr>
              <w:pStyle w:val="ListParagraph"/>
              <w:numPr>
                <w:ilvl w:val="0"/>
                <w:numId w:val="44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By using a subset of possible values for each hyperparameter</w:t>
            </w:r>
          </w:p>
          <w:p w14:paraId="00DA3BA9" w14:textId="77777777" w:rsidR="00E74DA5" w:rsidRDefault="00E74DA5" w:rsidP="00FE7F4F">
            <w:pPr>
              <w:pStyle w:val="ListParagraph"/>
              <w:numPr>
                <w:ilvl w:val="0"/>
                <w:numId w:val="44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By assigning the same value to all hyperparameters</w:t>
            </w:r>
          </w:p>
          <w:p w14:paraId="4F2F6250" w14:textId="77777777" w:rsidR="0043692F" w:rsidRPr="00A53C18" w:rsidRDefault="0043692F" w:rsidP="0043692F">
            <w:pPr>
              <w:pStyle w:val="ListParagraph"/>
              <w:numPr>
                <w:ilvl w:val="0"/>
                <w:numId w:val="44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A53C18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 xml:space="preserve">By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increasing the range of possible values available for tuning</w:t>
            </w:r>
          </w:p>
          <w:p w14:paraId="1916196A" w14:textId="0C786727" w:rsidR="0043692F" w:rsidRPr="00FE7F4F" w:rsidRDefault="0043692F" w:rsidP="0043692F">
            <w:pPr>
              <w:pStyle w:val="ListParagrap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E74DA5" w14:paraId="6114DB20" w14:textId="77777777" w:rsidTr="009709E7">
        <w:trPr>
          <w:trHeight w:val="300"/>
        </w:trPr>
        <w:tc>
          <w:tcPr>
            <w:tcW w:w="26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94EF4D" w14:textId="77777777" w:rsidR="00E74DA5" w:rsidRPr="00185742" w:rsidRDefault="00E74DA5" w:rsidP="0018574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5. What is the key advantage of Tree-structured </w:t>
            </w:r>
            <w:proofErr w:type="spellStart"/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Parzen</w:t>
            </w:r>
            <w:proofErr w:type="spellEnd"/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Estimators (TPE) in hyperparameter tuning?</w:t>
            </w:r>
          </w:p>
          <w:p w14:paraId="48B61322" w14:textId="77777777" w:rsidR="00E74DA5" w:rsidRPr="00185742" w:rsidRDefault="00E74DA5" w:rsidP="0018574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3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B3DEBE" w14:textId="47210EDE" w:rsidR="00E74DA5" w:rsidRPr="00185742" w:rsidRDefault="00E74DA5" w:rsidP="00185742">
            <w:pPr>
              <w:pStyle w:val="ListParagraph"/>
              <w:numPr>
                <w:ilvl w:val="0"/>
                <w:numId w:val="46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TPE prioritizes combinations with better performance by evolving a population of hyperparameters</w:t>
            </w:r>
          </w:p>
          <w:p w14:paraId="7274FF4E" w14:textId="70036107" w:rsidR="00E74DA5" w:rsidRPr="00A53C18" w:rsidRDefault="00E74DA5" w:rsidP="00185742">
            <w:pPr>
              <w:pStyle w:val="ListParagraph"/>
              <w:numPr>
                <w:ilvl w:val="0"/>
                <w:numId w:val="46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A53C18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TPE uses a probabilistic model that iteratively updates its estimation to guide the search process</w:t>
            </w:r>
          </w:p>
          <w:p w14:paraId="0D733CD7" w14:textId="565DB0A8" w:rsidR="00E74DA5" w:rsidRPr="00185742" w:rsidRDefault="00E74DA5" w:rsidP="00185742">
            <w:pPr>
              <w:pStyle w:val="ListParagraph"/>
              <w:numPr>
                <w:ilvl w:val="0"/>
                <w:numId w:val="46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TPE allows you to terminate poorly performing evaluations before they complete</w:t>
            </w:r>
          </w:p>
          <w:p w14:paraId="062E5C58" w14:textId="5993306A" w:rsidR="00E74DA5" w:rsidRPr="00FE7F4F" w:rsidRDefault="00E74DA5" w:rsidP="00185742">
            <w:pPr>
              <w:pStyle w:val="ListParagraph"/>
              <w:numPr>
                <w:ilvl w:val="0"/>
                <w:numId w:val="46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TPE efficiently explores the hyperparameter space by leveraging the collective knowledge of the swarm</w:t>
            </w:r>
          </w:p>
        </w:tc>
      </w:tr>
      <w:tr w:rsidR="00E74DA5" w14:paraId="585CA2ED" w14:textId="77777777" w:rsidTr="009709E7">
        <w:trPr>
          <w:trHeight w:val="300"/>
        </w:trPr>
        <w:tc>
          <w:tcPr>
            <w:tcW w:w="26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1F9B87" w14:textId="005F1DF4" w:rsidR="00E74DA5" w:rsidRPr="00185742" w:rsidRDefault="00E74DA5" w:rsidP="00185742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6. How can early stopping and pruning techniques be beneficial in hyperparameter tuning for EO tasks?</w:t>
            </w:r>
          </w:p>
        </w:tc>
        <w:tc>
          <w:tcPr>
            <w:tcW w:w="63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90517A" w14:textId="294BC7F1" w:rsidR="00E74DA5" w:rsidRPr="00185742" w:rsidRDefault="00E74DA5" w:rsidP="00185742">
            <w:pPr>
              <w:pStyle w:val="ListParagraph"/>
              <w:numPr>
                <w:ilvl w:val="0"/>
                <w:numId w:val="48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They can be used to increase the size of the dataset</w:t>
            </w:r>
          </w:p>
          <w:p w14:paraId="17925FCF" w14:textId="6C070A08" w:rsidR="00E74DA5" w:rsidRPr="00A53C18" w:rsidRDefault="00E74DA5" w:rsidP="00185742">
            <w:pPr>
              <w:pStyle w:val="ListParagraph"/>
              <w:numPr>
                <w:ilvl w:val="0"/>
                <w:numId w:val="48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A53C18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They allow terminat</w:t>
            </w:r>
            <w:r w:rsidR="00F44CAD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 xml:space="preserve">ion of </w:t>
            </w:r>
            <w:r w:rsidRPr="00A53C18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poorly performing evaluations before they complete, thereby speeding up the overall tuning process</w:t>
            </w:r>
          </w:p>
          <w:p w14:paraId="65723B4C" w14:textId="48CD330B" w:rsidR="00E74DA5" w:rsidRPr="00185742" w:rsidRDefault="00E74DA5" w:rsidP="00185742">
            <w:pPr>
              <w:pStyle w:val="ListParagraph"/>
              <w:numPr>
                <w:ilvl w:val="0"/>
                <w:numId w:val="48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They ensure that all possible combinations of hyperparameters are evaluated</w:t>
            </w:r>
          </w:p>
          <w:p w14:paraId="36BC688F" w14:textId="46537515" w:rsidR="00E74DA5" w:rsidRPr="00FE7F4F" w:rsidRDefault="00E74DA5" w:rsidP="00185742">
            <w:pPr>
              <w:pStyle w:val="ListParagraph"/>
              <w:numPr>
                <w:ilvl w:val="0"/>
                <w:numId w:val="48"/>
              </w:numPr>
              <w:rPr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They encourage the use of a larger grid and more hyperparameters</w:t>
            </w:r>
          </w:p>
        </w:tc>
      </w:tr>
    </w:tbl>
    <w:p w14:paraId="428B7160" w14:textId="77777777" w:rsidR="00666B50" w:rsidRPr="00666B50" w:rsidRDefault="00666B50" w:rsidP="00666B50">
      <w:pPr>
        <w:jc w:val="both"/>
        <w:rPr>
          <w:rFonts w:ascii="Arial" w:eastAsia="Arial" w:hAnsi="Arial" w:cs="Arial"/>
          <w:color w:val="000000" w:themeColor="text1"/>
        </w:rPr>
      </w:pPr>
    </w:p>
    <w:p w14:paraId="209CFE86" w14:textId="38628E6C" w:rsidR="000A0B52" w:rsidRDefault="00F61C48" w:rsidP="17A625A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7.1 </w:t>
      </w:r>
      <w:r w:rsidR="002F4186">
        <w:rPr>
          <w:rFonts w:ascii="Arial" w:eastAsia="Arial" w:hAnsi="Arial" w:cs="Arial"/>
          <w:b/>
          <w:sz w:val="24"/>
          <w:szCs w:val="24"/>
        </w:rPr>
        <w:t>Resources:</w:t>
      </w:r>
    </w:p>
    <w:p w14:paraId="41BA13F9" w14:textId="77777777" w:rsidR="00462957" w:rsidRDefault="00D21985" w:rsidP="00D21985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D21985">
        <w:rPr>
          <w:rFonts w:ascii="Arial" w:hAnsi="Arial" w:cs="Arial"/>
        </w:rPr>
        <w:t xml:space="preserve">Article: </w:t>
      </w:r>
      <w:hyperlink r:id="rId10" w:history="1">
        <w:r w:rsidR="002F4186" w:rsidRPr="00D21985">
          <w:rPr>
            <w:rStyle w:val="Hyperlink"/>
            <w:rFonts w:ascii="Arial" w:hAnsi="Arial" w:cs="Arial"/>
          </w:rPr>
          <w:t>Comparing Modern Scalable Hyperparameter Tuning Methods</w:t>
        </w:r>
      </w:hyperlink>
      <w:r w:rsidR="002F4186" w:rsidRPr="00D21985">
        <w:rPr>
          <w:rFonts w:ascii="Arial" w:hAnsi="Arial" w:cs="Arial"/>
        </w:rPr>
        <w:t xml:space="preserve"> | by Ayush Chaurasia | Towards Data Science</w:t>
      </w:r>
    </w:p>
    <w:p w14:paraId="4E4039F3" w14:textId="3FE38FBE" w:rsidR="00B321C1" w:rsidRPr="00D21985" w:rsidRDefault="00462957" w:rsidP="00D21985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Paper: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"https://arxiv.org/pdf/1206.2944.pdf"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Pr="00462957">
        <w:rPr>
          <w:rStyle w:val="Hyperlink"/>
          <w:rFonts w:ascii="Arial" w:hAnsi="Arial" w:cs="Arial"/>
        </w:rPr>
        <w:t>Practical Bayesian Optimization Of Machine Learning Algorithms</w:t>
      </w:r>
      <w:r>
        <w:rPr>
          <w:rFonts w:ascii="Arial" w:hAnsi="Arial" w:cs="Arial"/>
        </w:rPr>
        <w:fldChar w:fldCharType="end"/>
      </w:r>
      <w:r w:rsidRPr="00D21985">
        <w:rPr>
          <w:rFonts w:ascii="Arial" w:eastAsia="Arial" w:hAnsi="Arial" w:cs="Arial"/>
          <w:sz w:val="32"/>
          <w:szCs w:val="32"/>
        </w:rPr>
        <w:t xml:space="preserve"> </w:t>
      </w:r>
      <w:r w:rsidR="00B321C1" w:rsidRPr="00D21985">
        <w:rPr>
          <w:rFonts w:ascii="Arial" w:eastAsia="Arial" w:hAnsi="Arial" w:cs="Arial"/>
          <w:sz w:val="32"/>
          <w:szCs w:val="32"/>
        </w:rPr>
        <w:br w:type="page"/>
      </w:r>
    </w:p>
    <w:p w14:paraId="501C87BA" w14:textId="7BBD9952" w:rsidR="00B321C1" w:rsidRPr="000A0B52" w:rsidRDefault="00A37620" w:rsidP="00A37620">
      <w:pPr>
        <w:spacing w:before="240"/>
      </w:pPr>
      <w:r>
        <w:rPr>
          <w:rFonts w:ascii="Arial" w:eastAsia="Arial" w:hAnsi="Arial" w:cs="Arial"/>
          <w:b/>
          <w:color w:val="000000" w:themeColor="text1"/>
          <w:sz w:val="32"/>
          <w:szCs w:val="32"/>
        </w:rPr>
        <w:lastRenderedPageBreak/>
        <w:t>7</w:t>
      </w:r>
      <w:r w:rsidRPr="240C43FB">
        <w:rPr>
          <w:rFonts w:ascii="Arial" w:eastAsia="Arial" w:hAnsi="Arial" w:cs="Arial"/>
          <w:b/>
          <w:color w:val="000000" w:themeColor="text1"/>
          <w:sz w:val="32"/>
          <w:szCs w:val="32"/>
        </w:rPr>
        <w:t>.</w:t>
      </w:r>
      <w:r>
        <w:rPr>
          <w:rFonts w:ascii="Arial" w:eastAsia="Arial" w:hAnsi="Arial" w:cs="Arial"/>
          <w:b/>
          <w:color w:val="000000" w:themeColor="text1"/>
          <w:sz w:val="32"/>
          <w:szCs w:val="32"/>
        </w:rPr>
        <w:t>2</w:t>
      </w:r>
      <w:r w:rsidRPr="00E8621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Experiment Tracking</w:t>
      </w:r>
      <w:r w:rsidRPr="00E86213">
        <w:rPr>
          <w:rFonts w:ascii="Calibri" w:eastAsia="Calibri" w:hAnsi="Calibri" w:cs="Calibri"/>
          <w:color w:val="000000" w:themeColor="text1"/>
          <w:sz w:val="44"/>
          <w:szCs w:val="44"/>
        </w:rPr>
        <w:t xml:space="preserve"> </w:t>
      </w:r>
    </w:p>
    <w:p w14:paraId="67D100A7" w14:textId="2C27844B" w:rsidR="00AD22D1" w:rsidRPr="000A0B52" w:rsidRDefault="00AD22D1" w:rsidP="00AD22D1">
      <w:pPr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7.2 </w:t>
      </w:r>
      <w:r w:rsidRPr="240C43FB">
        <w:rPr>
          <w:rFonts w:ascii="Arial" w:eastAsia="Arial" w:hAnsi="Arial" w:cs="Arial"/>
          <w:b/>
          <w:sz w:val="24"/>
          <w:szCs w:val="24"/>
        </w:rPr>
        <w:t>Quiz questions</w:t>
      </w:r>
      <w:r w:rsidRPr="240C43FB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8990" w:type="dxa"/>
        <w:tblLayout w:type="fixed"/>
        <w:tblLook w:val="04A0" w:firstRow="1" w:lastRow="0" w:firstColumn="1" w:lastColumn="0" w:noHBand="0" w:noVBand="1"/>
      </w:tblPr>
      <w:tblGrid>
        <w:gridCol w:w="2690"/>
        <w:gridCol w:w="6300"/>
      </w:tblGrid>
      <w:tr w:rsidR="00AD22D1" w14:paraId="5204CAEF" w14:textId="77777777" w:rsidTr="00272277">
        <w:trPr>
          <w:trHeight w:val="300"/>
        </w:trPr>
        <w:tc>
          <w:tcPr>
            <w:tcW w:w="26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12E740" w14:textId="37F82E6B" w:rsidR="00AD22D1" w:rsidRPr="00185742" w:rsidRDefault="00AD22D1" w:rsidP="00F100AD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1A31C2" w:rsidRPr="001A31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What are the three main components that need to be version controlled in a machine learning project?</w:t>
            </w:r>
          </w:p>
        </w:tc>
        <w:tc>
          <w:tcPr>
            <w:tcW w:w="63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DA50F0" w14:textId="77E6D013" w:rsidR="000B3BA6" w:rsidRPr="00E36C6E" w:rsidRDefault="000B3BA6" w:rsidP="00E36C6E">
            <w:pPr>
              <w:pStyle w:val="ListParagraph"/>
              <w:numPr>
                <w:ilvl w:val="0"/>
                <w:numId w:val="51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36C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Source code, data, and hyperparameters</w:t>
            </w:r>
          </w:p>
          <w:p w14:paraId="775FFFAB" w14:textId="2243B2D5" w:rsidR="000B3BA6" w:rsidRPr="00B77A64" w:rsidRDefault="000B3BA6" w:rsidP="00E36C6E">
            <w:pPr>
              <w:pStyle w:val="ListParagraph"/>
              <w:numPr>
                <w:ilvl w:val="0"/>
                <w:numId w:val="51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77A64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Source code, data, and model artifacts</w:t>
            </w:r>
          </w:p>
          <w:p w14:paraId="38E04652" w14:textId="39462F6D" w:rsidR="000B3BA6" w:rsidRPr="00E36C6E" w:rsidRDefault="000B3BA6" w:rsidP="00E36C6E">
            <w:pPr>
              <w:pStyle w:val="ListParagraph"/>
              <w:numPr>
                <w:ilvl w:val="0"/>
                <w:numId w:val="51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36C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Source code, model artifacts, and performance metrics</w:t>
            </w:r>
          </w:p>
          <w:p w14:paraId="75DD9E0A" w14:textId="08DD5451" w:rsidR="00AD22D1" w:rsidRPr="00E36C6E" w:rsidRDefault="000B3BA6" w:rsidP="00E36C6E">
            <w:pPr>
              <w:pStyle w:val="ListParagraph"/>
              <w:numPr>
                <w:ilvl w:val="0"/>
                <w:numId w:val="51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36C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Source code, data, and team communication</w:t>
            </w:r>
          </w:p>
        </w:tc>
      </w:tr>
      <w:tr w:rsidR="00AD22D1" w14:paraId="7F1FE2C4" w14:textId="77777777" w:rsidTr="00272277">
        <w:trPr>
          <w:trHeight w:val="300"/>
        </w:trPr>
        <w:tc>
          <w:tcPr>
            <w:tcW w:w="26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EA22D8" w14:textId="100E5F47" w:rsidR="00AD22D1" w:rsidRPr="00185742" w:rsidRDefault="00AD22D1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2. </w:t>
            </w:r>
            <w:r w:rsidR="00E36C6E" w:rsidRPr="00E36C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How does Git Large File Storage (Git LFS) enhance the functionality of Git for managing large files in machine learning projects?</w:t>
            </w:r>
          </w:p>
        </w:tc>
        <w:tc>
          <w:tcPr>
            <w:tcW w:w="63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D34A6F" w14:textId="164DBCBF" w:rsidR="00E36C6E" w:rsidRPr="00E36C6E" w:rsidRDefault="00E36C6E" w:rsidP="00E36C6E">
            <w:pPr>
              <w:pStyle w:val="ListParagraph"/>
              <w:numPr>
                <w:ilvl w:val="0"/>
                <w:numId w:val="50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36C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By compressing large files to reduce their size</w:t>
            </w:r>
          </w:p>
          <w:p w14:paraId="05DB5301" w14:textId="424720B6" w:rsidR="00E36C6E" w:rsidRPr="00E36C6E" w:rsidRDefault="00E36C6E" w:rsidP="00E36C6E">
            <w:pPr>
              <w:pStyle w:val="ListParagraph"/>
              <w:numPr>
                <w:ilvl w:val="0"/>
                <w:numId w:val="50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36C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By creating multiple copies of large files for redundancy</w:t>
            </w:r>
          </w:p>
          <w:p w14:paraId="4A0BF633" w14:textId="64A673F1" w:rsidR="00E36C6E" w:rsidRPr="00B77A64" w:rsidRDefault="00E36C6E" w:rsidP="00E36C6E">
            <w:pPr>
              <w:pStyle w:val="ListParagraph"/>
              <w:numPr>
                <w:ilvl w:val="0"/>
                <w:numId w:val="50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77A64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By replacing large files with lightweight text pointers within your Git repository while storing the actual file contents on a separate server</w:t>
            </w:r>
          </w:p>
          <w:p w14:paraId="6ABA10B5" w14:textId="3078833D" w:rsidR="00AD22D1" w:rsidRPr="00E36C6E" w:rsidRDefault="00E36C6E" w:rsidP="00E36C6E">
            <w:pPr>
              <w:pStyle w:val="ListParagraph"/>
              <w:numPr>
                <w:ilvl w:val="0"/>
                <w:numId w:val="50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36C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By encrypting large files for secure storage</w:t>
            </w:r>
          </w:p>
        </w:tc>
      </w:tr>
      <w:tr w:rsidR="00AD22D1" w14:paraId="502131DA" w14:textId="77777777" w:rsidTr="00272277">
        <w:trPr>
          <w:trHeight w:val="300"/>
        </w:trPr>
        <w:tc>
          <w:tcPr>
            <w:tcW w:w="26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4B7271" w14:textId="507F9FDE" w:rsidR="00AD22D1" w:rsidRPr="00185742" w:rsidRDefault="00AD22D1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3. </w:t>
            </w:r>
            <w:r w:rsidR="001831E3" w:rsidRPr="001831E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What are the three different </w:t>
            </w:r>
            <w:r w:rsidR="001831E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types</w:t>
            </w:r>
            <w:r w:rsidR="001831E3" w:rsidRPr="001831E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of </w:t>
            </w:r>
            <w:r w:rsidR="003A55B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experiment </w:t>
            </w:r>
            <w:r w:rsidR="001831E3" w:rsidRPr="001831E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parameters </w:t>
            </w:r>
            <w:r w:rsidR="003A55B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that should be </w:t>
            </w:r>
            <w:r w:rsidR="001831E3" w:rsidRPr="001831E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document</w:t>
            </w:r>
            <w:r w:rsidR="003A55B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ed </w:t>
            </w:r>
            <w:r w:rsidR="001831E3" w:rsidRPr="001831E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 machine learning?</w:t>
            </w:r>
          </w:p>
        </w:tc>
        <w:tc>
          <w:tcPr>
            <w:tcW w:w="63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B5452A" w14:textId="5F8AFC4D" w:rsidR="001831E3" w:rsidRPr="00AE6849" w:rsidRDefault="001831E3" w:rsidP="003A55BB">
            <w:pPr>
              <w:pStyle w:val="ListParagraph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E6849">
              <w:rPr>
                <w:rFonts w:ascii="Arial" w:hAnsi="Arial" w:cs="Arial"/>
                <w:sz w:val="20"/>
                <w:szCs w:val="20"/>
                <w:highlight w:val="yellow"/>
              </w:rPr>
              <w:t>Hyperparameter Logging, Performance Metrics Logging, and Experiment Metadata Logging</w:t>
            </w:r>
          </w:p>
          <w:p w14:paraId="372B0D30" w14:textId="1ECADBF4" w:rsidR="001831E3" w:rsidRPr="003A55BB" w:rsidRDefault="001831E3" w:rsidP="003A55BB">
            <w:pPr>
              <w:pStyle w:val="ListParagraph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</w:rPr>
            </w:pPr>
            <w:r w:rsidRPr="003A55BB">
              <w:rPr>
                <w:rFonts w:ascii="Arial" w:hAnsi="Arial" w:cs="Arial"/>
                <w:sz w:val="20"/>
                <w:szCs w:val="20"/>
              </w:rPr>
              <w:t>Data Version Control, Model Artifacts Management, and Hyperparameter Logging</w:t>
            </w:r>
          </w:p>
          <w:p w14:paraId="09A5B55F" w14:textId="5C603586" w:rsidR="001831E3" w:rsidRPr="003A55BB" w:rsidRDefault="001831E3" w:rsidP="003A55BB">
            <w:pPr>
              <w:pStyle w:val="ListParagraph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</w:rPr>
            </w:pPr>
            <w:r w:rsidRPr="003A55BB">
              <w:rPr>
                <w:rFonts w:ascii="Arial" w:hAnsi="Arial" w:cs="Arial"/>
                <w:sz w:val="20"/>
                <w:szCs w:val="20"/>
              </w:rPr>
              <w:t>Hyperparameter Logging, Model Artifacts Management, and Data Version Control</w:t>
            </w:r>
          </w:p>
          <w:p w14:paraId="5E2F1ABA" w14:textId="24410CB2" w:rsidR="00AD22D1" w:rsidRPr="003A55BB" w:rsidRDefault="001831E3" w:rsidP="003A55BB">
            <w:pPr>
              <w:pStyle w:val="ListParagraph"/>
              <w:numPr>
                <w:ilvl w:val="0"/>
                <w:numId w:val="52"/>
              </w:numPr>
              <w:rPr>
                <w:sz w:val="20"/>
                <w:szCs w:val="20"/>
              </w:rPr>
            </w:pPr>
            <w:r w:rsidRPr="003A55BB">
              <w:rPr>
                <w:rFonts w:ascii="Arial" w:hAnsi="Arial" w:cs="Arial"/>
                <w:sz w:val="20"/>
                <w:szCs w:val="20"/>
              </w:rPr>
              <w:t>Source Code Version Control, Performance Metrics Logging, and Experiment Metadata Logging</w:t>
            </w:r>
          </w:p>
        </w:tc>
      </w:tr>
      <w:tr w:rsidR="00AD22D1" w14:paraId="65D23B67" w14:textId="77777777" w:rsidTr="00272277">
        <w:trPr>
          <w:trHeight w:val="300"/>
        </w:trPr>
        <w:tc>
          <w:tcPr>
            <w:tcW w:w="26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48261B2" w14:textId="26B0FB3C" w:rsidR="00AD22D1" w:rsidRPr="00185742" w:rsidRDefault="00AD22D1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="00527509" w:rsidRPr="0052750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How does experiment parameters documentation contribute to comparability and reproducibility in machine learning workflows?</w:t>
            </w:r>
          </w:p>
        </w:tc>
        <w:tc>
          <w:tcPr>
            <w:tcW w:w="63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7A983F" w14:textId="0E95D888" w:rsidR="00527509" w:rsidRPr="00527509" w:rsidRDefault="00527509" w:rsidP="00527509">
            <w:pPr>
              <w:pStyle w:val="ListParagraph"/>
              <w:numPr>
                <w:ilvl w:val="0"/>
                <w:numId w:val="53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2750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By providing a consistent format for documenting all changes</w:t>
            </w:r>
          </w:p>
          <w:p w14:paraId="712F9887" w14:textId="79F60274" w:rsidR="00527509" w:rsidRPr="00FF5EC8" w:rsidRDefault="00527509" w:rsidP="00527509">
            <w:pPr>
              <w:pStyle w:val="ListParagraph"/>
              <w:numPr>
                <w:ilvl w:val="0"/>
                <w:numId w:val="53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FF5EC8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By logging parameters, you can easily compare different experiments and recreate a specific experiment</w:t>
            </w:r>
          </w:p>
          <w:p w14:paraId="49FB659C" w14:textId="48DE97AF" w:rsidR="00527509" w:rsidRPr="00527509" w:rsidRDefault="00527509" w:rsidP="00527509">
            <w:pPr>
              <w:pStyle w:val="ListParagraph"/>
              <w:numPr>
                <w:ilvl w:val="0"/>
                <w:numId w:val="53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2750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By reducing the need for manual tracking of changes</w:t>
            </w:r>
          </w:p>
          <w:p w14:paraId="04DB22C9" w14:textId="76CCB1EC" w:rsidR="00AD22D1" w:rsidRPr="00527509" w:rsidRDefault="00527509" w:rsidP="00527509">
            <w:pPr>
              <w:pStyle w:val="ListParagraph"/>
              <w:numPr>
                <w:ilvl w:val="0"/>
                <w:numId w:val="53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2750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By providing a platform for team discussion and feedback</w:t>
            </w:r>
          </w:p>
        </w:tc>
      </w:tr>
      <w:tr w:rsidR="00AD22D1" w14:paraId="7F987085" w14:textId="77777777" w:rsidTr="00272277">
        <w:trPr>
          <w:trHeight w:val="300"/>
        </w:trPr>
        <w:tc>
          <w:tcPr>
            <w:tcW w:w="26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308FD4" w14:textId="3EF01192" w:rsidR="00AD22D1" w:rsidRPr="00185742" w:rsidRDefault="00AD22D1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5. </w:t>
            </w:r>
            <w:r w:rsidR="00C8403F" w:rsidRPr="00C8403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Which of the following are common types of visualizations used in experiment tracking in machine learning?</w:t>
            </w:r>
          </w:p>
        </w:tc>
        <w:tc>
          <w:tcPr>
            <w:tcW w:w="63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1FDB31" w14:textId="13B58AEC" w:rsidR="00C8403F" w:rsidRPr="00FF5EC8" w:rsidRDefault="00C8403F" w:rsidP="00C8403F">
            <w:pPr>
              <w:pStyle w:val="ListParagraph"/>
              <w:numPr>
                <w:ilvl w:val="0"/>
                <w:numId w:val="54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FF5EC8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Performance curves, confusion matrices, and ROC curves</w:t>
            </w:r>
          </w:p>
          <w:p w14:paraId="6028AF68" w14:textId="05824044" w:rsidR="00C8403F" w:rsidRPr="00C8403F" w:rsidRDefault="00C8403F" w:rsidP="00C8403F">
            <w:pPr>
              <w:pStyle w:val="ListParagraph"/>
              <w:numPr>
                <w:ilvl w:val="0"/>
                <w:numId w:val="54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C8403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Bar charts, line graphs, and scatter plots</w:t>
            </w:r>
          </w:p>
          <w:p w14:paraId="13DE02FF" w14:textId="579D7F75" w:rsidR="00C8403F" w:rsidRPr="00C8403F" w:rsidRDefault="00C8403F" w:rsidP="00C8403F">
            <w:pPr>
              <w:pStyle w:val="ListParagraph"/>
              <w:numPr>
                <w:ilvl w:val="0"/>
                <w:numId w:val="54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C8403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Pie charts, flow diagrams, and Gantt charts</w:t>
            </w:r>
          </w:p>
          <w:p w14:paraId="609CEF62" w14:textId="5809AC2E" w:rsidR="00AD22D1" w:rsidRPr="00C8403F" w:rsidRDefault="00C8403F" w:rsidP="00C8403F">
            <w:pPr>
              <w:pStyle w:val="ListParagraph"/>
              <w:numPr>
                <w:ilvl w:val="0"/>
                <w:numId w:val="54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C8403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Histograms, box plots, and violin plots</w:t>
            </w:r>
          </w:p>
        </w:tc>
      </w:tr>
      <w:tr w:rsidR="00AD22D1" w14:paraId="667FB769" w14:textId="77777777" w:rsidTr="00272277">
        <w:trPr>
          <w:trHeight w:val="300"/>
        </w:trPr>
        <w:tc>
          <w:tcPr>
            <w:tcW w:w="26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218A11" w14:textId="1FF808EC" w:rsidR="00AD22D1" w:rsidRPr="00185742" w:rsidRDefault="00AD22D1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6. </w:t>
            </w:r>
            <w:r w:rsidR="00AC090D" w:rsidRPr="00AC090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Which of the following features are provided by experiment tracking toolkits to facilitate collaboration among team members?</w:t>
            </w:r>
          </w:p>
        </w:tc>
        <w:tc>
          <w:tcPr>
            <w:tcW w:w="63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186C30" w14:textId="05AA0C63" w:rsidR="00AC090D" w:rsidRPr="00C20C6F" w:rsidRDefault="00AC090D" w:rsidP="00AC090D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C20C6F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  <w:t>Web-based dashboard, sharing and permissions, integration with version control systems, comments and annotations, and exporting and reporting</w:t>
            </w:r>
          </w:p>
          <w:p w14:paraId="0DFB4661" w14:textId="6DF31696" w:rsidR="00AC090D" w:rsidRPr="00AC090D" w:rsidRDefault="00AC090D" w:rsidP="00AC090D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C090D">
              <w:rPr>
                <w:rFonts w:ascii="Arial" w:hAnsi="Arial" w:cs="Arial"/>
                <w:color w:val="000000" w:themeColor="text1"/>
                <w:sz w:val="20"/>
                <w:szCs w:val="20"/>
              </w:rPr>
              <w:t>Real-time chat, video conferencing, and task assignment</w:t>
            </w:r>
          </w:p>
          <w:p w14:paraId="7BC7C203" w14:textId="2EFA2CAA" w:rsidR="00AC090D" w:rsidRPr="00AC090D" w:rsidRDefault="00AC090D" w:rsidP="00AC090D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C090D">
              <w:rPr>
                <w:rFonts w:ascii="Arial" w:hAnsi="Arial" w:cs="Arial"/>
                <w:color w:val="000000" w:themeColor="text1"/>
                <w:sz w:val="20"/>
                <w:szCs w:val="20"/>
              </w:rPr>
              <w:t>Email notifications, document sharing, and calendar scheduling</w:t>
            </w:r>
          </w:p>
          <w:p w14:paraId="38C130F3" w14:textId="2F602D20" w:rsidR="00AD22D1" w:rsidRPr="00AC090D" w:rsidRDefault="00AC090D" w:rsidP="00AC090D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C090D">
              <w:rPr>
                <w:rFonts w:ascii="Arial" w:hAnsi="Arial" w:cs="Arial"/>
                <w:color w:val="000000" w:themeColor="text1"/>
                <w:sz w:val="20"/>
                <w:szCs w:val="20"/>
              </w:rPr>
              <w:t>Cloud storage, password protection, and mobile access</w:t>
            </w:r>
          </w:p>
        </w:tc>
      </w:tr>
    </w:tbl>
    <w:p w14:paraId="5353FDBC" w14:textId="77777777" w:rsidR="00272277" w:rsidRDefault="00B321C1" w:rsidP="00272277">
      <w:pPr>
        <w:jc w:val="both"/>
        <w:rPr>
          <w:rFonts w:ascii="Arial" w:eastAsia="Arial" w:hAnsi="Arial" w:cs="Arial"/>
          <w:color w:val="FF0000"/>
        </w:rPr>
      </w:pPr>
      <w:r w:rsidRPr="240C43FB">
        <w:rPr>
          <w:rFonts w:ascii="Arial" w:eastAsia="Arial" w:hAnsi="Arial" w:cs="Arial"/>
          <w:b/>
          <w:color w:val="FF0000"/>
        </w:rPr>
        <w:t> </w:t>
      </w:r>
      <w:r w:rsidRPr="240C43FB">
        <w:rPr>
          <w:rFonts w:ascii="Arial" w:eastAsia="Arial" w:hAnsi="Arial" w:cs="Arial"/>
          <w:color w:val="FF0000"/>
        </w:rPr>
        <w:t xml:space="preserve"> </w:t>
      </w:r>
    </w:p>
    <w:p w14:paraId="15D0E959" w14:textId="39ECFA88" w:rsidR="00B321C1" w:rsidRPr="00272277" w:rsidRDefault="00BA70DD" w:rsidP="00272277">
      <w:pPr>
        <w:jc w:val="both"/>
      </w:pPr>
      <w:r>
        <w:rPr>
          <w:rFonts w:ascii="Arial" w:eastAsia="Arial" w:hAnsi="Arial" w:cs="Arial"/>
          <w:b/>
          <w:sz w:val="24"/>
          <w:szCs w:val="24"/>
        </w:rPr>
        <w:t>Resources (articles / tutorials / videos):</w:t>
      </w:r>
    </w:p>
    <w:p w14:paraId="61789FD4" w14:textId="6B84D84E" w:rsidR="00BA70DD" w:rsidRDefault="00F40FC3" w:rsidP="00F40FC3">
      <w:pPr>
        <w:pStyle w:val="ListParagraph"/>
        <w:numPr>
          <w:ilvl w:val="0"/>
          <w:numId w:val="62"/>
        </w:numPr>
        <w:rPr>
          <w:rStyle w:val="Hyperlink"/>
        </w:rPr>
      </w:pPr>
      <w:r>
        <w:t xml:space="preserve">Article - </w:t>
      </w:r>
      <w:hyperlink r:id="rId11" w:history="1">
        <w:r w:rsidR="00BA70DD" w:rsidRPr="00F40FC3">
          <w:rPr>
            <w:rStyle w:val="Hyperlink"/>
          </w:rPr>
          <w:t>10 tips for machine learning experiment tracking and reproducibility: Do it yourself approach without additional tooling</w:t>
        </w:r>
      </w:hyperlink>
      <w:r w:rsidR="006C0675" w:rsidRPr="00F40FC3">
        <w:t xml:space="preserve"> – IBM Developer</w:t>
      </w:r>
    </w:p>
    <w:p w14:paraId="3B708286" w14:textId="075BB635" w:rsidR="00A50516" w:rsidRDefault="00A50516" w:rsidP="00F40FC3">
      <w:pPr>
        <w:pStyle w:val="ListParagraph"/>
        <w:numPr>
          <w:ilvl w:val="0"/>
          <w:numId w:val="62"/>
        </w:numPr>
      </w:pPr>
      <w:r>
        <w:t xml:space="preserve">Artcile: </w:t>
      </w:r>
      <w:r>
        <w:fldChar w:fldCharType="begin"/>
      </w:r>
      <w:r>
        <w:instrText xml:space="preserve"> HYPERLINK "https://towardsdatascience.com/machine-learning-experiment-tracking-93b796e501b0" </w:instrText>
      </w:r>
      <w:r>
        <w:fldChar w:fldCharType="separate"/>
      </w:r>
      <w:r w:rsidRPr="00A50516">
        <w:rPr>
          <w:rStyle w:val="Hyperlink"/>
        </w:rPr>
        <w:t>Machine Learning Experiment Tracking with WandB</w:t>
      </w:r>
      <w:r>
        <w:fldChar w:fldCharType="end"/>
      </w:r>
    </w:p>
    <w:p w14:paraId="6A422F3F" w14:textId="4CF3AE3F" w:rsidR="002F23E6" w:rsidRDefault="002F23E6" w:rsidP="00F40FC3">
      <w:pPr>
        <w:pStyle w:val="ListParagraph"/>
        <w:numPr>
          <w:ilvl w:val="0"/>
          <w:numId w:val="62"/>
        </w:numPr>
      </w:pPr>
      <w:r>
        <w:t>Article:</w:t>
      </w:r>
      <w:r w:rsidR="00F40FC3">
        <w:t xml:space="preserve"> </w:t>
      </w:r>
      <w:hyperlink r:id="rId12" w:history="1">
        <w:r w:rsidR="00F40FC3" w:rsidRPr="00F40FC3">
          <w:rPr>
            <w:rStyle w:val="Hyperlink"/>
          </w:rPr>
          <w:t>WandB — The Best MLOps Platform</w:t>
        </w:r>
      </w:hyperlink>
      <w:r>
        <w:t xml:space="preserve"> </w:t>
      </w:r>
    </w:p>
    <w:p w14:paraId="5BEAFC9A" w14:textId="15356D78" w:rsidR="00E078BE" w:rsidRPr="00E078BE" w:rsidRDefault="00053B45" w:rsidP="00E078BE">
      <w:pPr>
        <w:pStyle w:val="ListParagraph"/>
        <w:numPr>
          <w:ilvl w:val="0"/>
          <w:numId w:val="62"/>
        </w:numPr>
        <w:rPr>
          <w:lang w:val="en-US"/>
        </w:rPr>
      </w:pPr>
      <w:r>
        <w:t xml:space="preserve">MOOC: </w:t>
      </w:r>
      <w:r w:rsidR="0097002E">
        <w:fldChar w:fldCharType="begin"/>
      </w:r>
      <w:r w:rsidR="0097002E">
        <w:instrText>HYPERLINK "https://www.wandb.courses/courses/effective-mlops-model-development?utm_source=youtube&amp;utm_medium=video&amp;utm_campaign=course-video-ad"</w:instrText>
      </w:r>
      <w:r w:rsidR="0097002E">
        <w:fldChar w:fldCharType="separate"/>
      </w:r>
      <w:r w:rsidR="00E078BE" w:rsidRPr="00E078BE">
        <w:rPr>
          <w:rStyle w:val="Hyperlink"/>
          <w:lang w:val="en-US"/>
        </w:rPr>
        <w:t xml:space="preserve">Effective </w:t>
      </w:r>
      <w:proofErr w:type="spellStart"/>
      <w:r w:rsidR="00E078BE" w:rsidRPr="00E078BE">
        <w:rPr>
          <w:rStyle w:val="Hyperlink"/>
          <w:lang w:val="en-US"/>
        </w:rPr>
        <w:t>MLOps</w:t>
      </w:r>
      <w:proofErr w:type="spellEnd"/>
      <w:r w:rsidR="00E078BE" w:rsidRPr="00E078BE">
        <w:rPr>
          <w:rStyle w:val="Hyperlink"/>
          <w:lang w:val="en-US"/>
        </w:rPr>
        <w:t xml:space="preserve">: Model Development with </w:t>
      </w:r>
      <w:proofErr w:type="spellStart"/>
      <w:r w:rsidR="00E078BE" w:rsidRPr="00E078BE">
        <w:rPr>
          <w:rStyle w:val="Hyperlink"/>
          <w:lang w:val="en-US"/>
        </w:rPr>
        <w:t>WandB</w:t>
      </w:r>
      <w:proofErr w:type="spellEnd"/>
      <w:r w:rsidR="0097002E">
        <w:rPr>
          <w:rStyle w:val="Hyperlink"/>
          <w:lang w:val="en-US"/>
        </w:rPr>
        <w:fldChar w:fldCharType="end"/>
      </w:r>
    </w:p>
    <w:p w14:paraId="346E0766" w14:textId="60E9852C" w:rsidR="00053B45" w:rsidRPr="00BA70DD" w:rsidRDefault="00053B45" w:rsidP="00E078BE">
      <w:pPr>
        <w:ind w:left="360"/>
      </w:pPr>
    </w:p>
    <w:p w14:paraId="458E342B" w14:textId="77777777" w:rsidR="00E078BE" w:rsidRDefault="00E078BE" w:rsidP="00A37620">
      <w:pPr>
        <w:rPr>
          <w:rFonts w:ascii="Arial" w:eastAsia="Arial" w:hAnsi="Arial" w:cs="Arial"/>
          <w:b/>
          <w:color w:val="000000" w:themeColor="text1"/>
          <w:sz w:val="32"/>
          <w:szCs w:val="32"/>
        </w:rPr>
      </w:pPr>
    </w:p>
    <w:p w14:paraId="7FEE93AA" w14:textId="0A965D83" w:rsidR="00EB245E" w:rsidRPr="000A0B52" w:rsidRDefault="00EB245E" w:rsidP="00A37620">
      <w:r>
        <w:rPr>
          <w:rFonts w:ascii="Arial" w:eastAsia="Arial" w:hAnsi="Arial" w:cs="Arial"/>
          <w:b/>
          <w:color w:val="000000" w:themeColor="text1"/>
          <w:sz w:val="32"/>
          <w:szCs w:val="32"/>
        </w:rPr>
        <w:lastRenderedPageBreak/>
        <w:t>7</w:t>
      </w:r>
      <w:r w:rsidRPr="240C43FB">
        <w:rPr>
          <w:rFonts w:ascii="Arial" w:eastAsia="Arial" w:hAnsi="Arial" w:cs="Arial"/>
          <w:b/>
          <w:color w:val="000000" w:themeColor="text1"/>
          <w:sz w:val="32"/>
          <w:szCs w:val="32"/>
        </w:rPr>
        <w:t>.</w:t>
      </w:r>
      <w:r>
        <w:rPr>
          <w:rFonts w:ascii="Arial" w:eastAsia="Arial" w:hAnsi="Arial" w:cs="Arial"/>
          <w:b/>
          <w:color w:val="000000" w:themeColor="text1"/>
          <w:sz w:val="32"/>
          <w:szCs w:val="32"/>
        </w:rPr>
        <w:t>3</w:t>
      </w:r>
      <w:r w:rsidR="00A37620">
        <w:rPr>
          <w:rFonts w:ascii="Arial" w:eastAsia="Arial" w:hAnsi="Arial" w:cs="Arial"/>
          <w:b/>
          <w:color w:val="000000" w:themeColor="text1"/>
          <w:sz w:val="32"/>
          <w:szCs w:val="32"/>
        </w:rPr>
        <w:t xml:space="preserve"> </w:t>
      </w:r>
      <w:r w:rsidR="00A37620" w:rsidRPr="00A37620">
        <w:rPr>
          <w:rFonts w:ascii="Arial" w:eastAsia="Arial" w:hAnsi="Arial" w:cs="Arial"/>
          <w:b/>
          <w:color w:val="000000" w:themeColor="text1"/>
          <w:sz w:val="32"/>
          <w:szCs w:val="32"/>
        </w:rPr>
        <w:t>CI/CD</w:t>
      </w:r>
      <w:r w:rsidR="00A37620">
        <w:rPr>
          <w:rFonts w:ascii="Arial" w:eastAsia="Arial" w:hAnsi="Arial" w:cs="Arial"/>
          <w:b/>
          <w:color w:val="000000" w:themeColor="text1"/>
          <w:sz w:val="32"/>
          <w:szCs w:val="32"/>
        </w:rPr>
        <w:t xml:space="preserve"> </w:t>
      </w:r>
      <w:r w:rsidR="00A37620" w:rsidRPr="00A37620">
        <w:rPr>
          <w:rFonts w:ascii="Arial" w:eastAsia="Arial" w:hAnsi="Arial" w:cs="Arial"/>
          <w:b/>
          <w:color w:val="000000" w:themeColor="text1"/>
          <w:sz w:val="32"/>
          <w:szCs w:val="32"/>
        </w:rPr>
        <w:t>with ML</w:t>
      </w:r>
    </w:p>
    <w:p w14:paraId="7B193FA9" w14:textId="6C989835" w:rsidR="00E868DA" w:rsidRPr="000A0B52" w:rsidRDefault="00E868DA" w:rsidP="00E868DA">
      <w:pPr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7.3 </w:t>
      </w:r>
      <w:r w:rsidRPr="240C43FB">
        <w:rPr>
          <w:rFonts w:ascii="Arial" w:eastAsia="Arial" w:hAnsi="Arial" w:cs="Arial"/>
          <w:b/>
          <w:sz w:val="24"/>
          <w:szCs w:val="24"/>
        </w:rPr>
        <w:t>Quiz questions</w:t>
      </w:r>
      <w:r w:rsidRPr="240C43FB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8990" w:type="dxa"/>
        <w:tblLayout w:type="fixed"/>
        <w:tblLook w:val="04A0" w:firstRow="1" w:lastRow="0" w:firstColumn="1" w:lastColumn="0" w:noHBand="0" w:noVBand="1"/>
      </w:tblPr>
      <w:tblGrid>
        <w:gridCol w:w="2330"/>
        <w:gridCol w:w="6660"/>
      </w:tblGrid>
      <w:tr w:rsidR="00E868DA" w14:paraId="0C5395AC" w14:textId="77777777" w:rsidTr="00F100AD">
        <w:trPr>
          <w:trHeight w:val="300"/>
        </w:trPr>
        <w:tc>
          <w:tcPr>
            <w:tcW w:w="23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4C86B0" w14:textId="017A3E77" w:rsidR="00E868DA" w:rsidRPr="00185742" w:rsidRDefault="007A1BCE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</w:t>
            </w:r>
            <w:r w:rsidR="00E868DA"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A86099" w:rsidRPr="00A8609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What are key aspects of CI in the ML context?</w:t>
            </w:r>
          </w:p>
        </w:tc>
        <w:tc>
          <w:tcPr>
            <w:tcW w:w="6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2E146F" w14:textId="663425D5" w:rsidR="007D6F1C" w:rsidRPr="000D6321" w:rsidRDefault="007D6F1C" w:rsidP="00271C18">
            <w:pPr>
              <w:pStyle w:val="ListParagraph"/>
              <w:numPr>
                <w:ilvl w:val="0"/>
                <w:numId w:val="57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0D6321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Automated model training and validation, version control for data, code, and models, automated testing, monitoring, and alerting.</w:t>
            </w:r>
          </w:p>
          <w:p w14:paraId="62D2D298" w14:textId="1ED17DFB" w:rsidR="007D6F1C" w:rsidRPr="00271C18" w:rsidRDefault="007D6F1C" w:rsidP="00271C18">
            <w:pPr>
              <w:pStyle w:val="ListParagraph"/>
              <w:numPr>
                <w:ilvl w:val="0"/>
                <w:numId w:val="57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271C1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Automated testing, rollback mechanisms, model monitoring in production, continuous improvement.</w:t>
            </w:r>
          </w:p>
          <w:p w14:paraId="4CE5FD1D" w14:textId="4506EF61" w:rsidR="007D6F1C" w:rsidRPr="00271C18" w:rsidRDefault="007D6F1C" w:rsidP="00271C18">
            <w:pPr>
              <w:pStyle w:val="ListParagraph"/>
              <w:numPr>
                <w:ilvl w:val="0"/>
                <w:numId w:val="57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271C1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Automated model training and validation, model deployment automation, rollback and versioning, continuous improvement.</w:t>
            </w:r>
          </w:p>
          <w:p w14:paraId="3AB6A7E3" w14:textId="4DC3C9BB" w:rsidR="00E868DA" w:rsidRPr="00271C18" w:rsidRDefault="007D6F1C" w:rsidP="00271C18">
            <w:pPr>
              <w:pStyle w:val="ListParagraph"/>
              <w:numPr>
                <w:ilvl w:val="0"/>
                <w:numId w:val="57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271C1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Version control for data, code, and models, model deployment automation, model</w:t>
            </w:r>
          </w:p>
        </w:tc>
      </w:tr>
      <w:tr w:rsidR="00E868DA" w14:paraId="1C185084" w14:textId="77777777" w:rsidTr="00F100AD">
        <w:trPr>
          <w:trHeight w:val="300"/>
        </w:trPr>
        <w:tc>
          <w:tcPr>
            <w:tcW w:w="23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85A5DB" w14:textId="2A1011D5" w:rsidR="00E868DA" w:rsidRPr="00185742" w:rsidRDefault="007A1BCE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</w:t>
            </w:r>
            <w:r w:rsidR="00E868DA"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4E0374" w:rsidRPr="004E037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What are key aspects of CD in the ML context?</w:t>
            </w:r>
          </w:p>
        </w:tc>
        <w:tc>
          <w:tcPr>
            <w:tcW w:w="6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F1311A" w14:textId="29C4A7A1" w:rsidR="00A86099" w:rsidRPr="00D92CA4" w:rsidRDefault="00A86099" w:rsidP="00271C18">
            <w:pPr>
              <w:pStyle w:val="ListParagraph"/>
              <w:numPr>
                <w:ilvl w:val="0"/>
                <w:numId w:val="59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D92CA4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Model deployment automation, rollback and versioning, model monitoring in production, continuous improvement.</w:t>
            </w:r>
          </w:p>
          <w:p w14:paraId="77F574C1" w14:textId="191D6092" w:rsidR="00A86099" w:rsidRPr="00271C18" w:rsidRDefault="00A86099" w:rsidP="00271C18">
            <w:pPr>
              <w:pStyle w:val="ListParagraph"/>
              <w:numPr>
                <w:ilvl w:val="0"/>
                <w:numId w:val="59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271C1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Automated model training and validation, version control for data, code, and models, automated testing, monitoring, and alerting.</w:t>
            </w:r>
          </w:p>
          <w:p w14:paraId="1E8D06CD" w14:textId="14E6DFB1" w:rsidR="00A86099" w:rsidRPr="00271C18" w:rsidRDefault="00A86099" w:rsidP="00271C18">
            <w:pPr>
              <w:pStyle w:val="ListParagraph"/>
              <w:numPr>
                <w:ilvl w:val="0"/>
                <w:numId w:val="59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271C1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Automated model training and validation, model deployment automation, rollback and versioning, continuous improvement.</w:t>
            </w:r>
          </w:p>
          <w:p w14:paraId="59EE0A91" w14:textId="6B5C54CF" w:rsidR="00E868DA" w:rsidRPr="00271C18" w:rsidRDefault="00A86099" w:rsidP="00271C18">
            <w:pPr>
              <w:pStyle w:val="ListParagraph"/>
              <w:numPr>
                <w:ilvl w:val="0"/>
                <w:numId w:val="59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271C1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Version control for data, code, and models, model deployment automation, model monitoring in production, continuous improvement.</w:t>
            </w:r>
          </w:p>
        </w:tc>
      </w:tr>
      <w:tr w:rsidR="00E868DA" w14:paraId="5C767A9F" w14:textId="77777777" w:rsidTr="00F100AD">
        <w:trPr>
          <w:trHeight w:val="300"/>
        </w:trPr>
        <w:tc>
          <w:tcPr>
            <w:tcW w:w="23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D5AABF" w14:textId="2E010B36" w:rsidR="00E868DA" w:rsidRPr="00185742" w:rsidRDefault="007A1BCE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</w:t>
            </w:r>
            <w:r w:rsidR="00E868DA"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4E0374" w:rsidRPr="004E037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How does CI/CD support the unique requirements of ML workflows?</w:t>
            </w:r>
          </w:p>
        </w:tc>
        <w:tc>
          <w:tcPr>
            <w:tcW w:w="6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7CC792E" w14:textId="0D3AF840" w:rsidR="004E0374" w:rsidRPr="00271C18" w:rsidRDefault="004E0374" w:rsidP="00271C18">
            <w:pPr>
              <w:pStyle w:val="ListParagraph"/>
              <w:numPr>
                <w:ilvl w:val="0"/>
                <w:numId w:val="60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271C1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By automating the build, testing, and deployment processes.</w:t>
            </w:r>
          </w:p>
          <w:p w14:paraId="2A51C2B0" w14:textId="1C9FF971" w:rsidR="004E0374" w:rsidRPr="00271C18" w:rsidRDefault="004E0374" w:rsidP="00271C18">
            <w:pPr>
              <w:pStyle w:val="ListParagraph"/>
              <w:numPr>
                <w:ilvl w:val="0"/>
                <w:numId w:val="60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271C1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By facilitating collaboration, reproducibility, and model quality.</w:t>
            </w:r>
          </w:p>
          <w:p w14:paraId="1DA69FC6" w14:textId="28703B25" w:rsidR="004E0374" w:rsidRPr="007A1BCE" w:rsidRDefault="004E0374" w:rsidP="00271C18">
            <w:pPr>
              <w:pStyle w:val="ListParagraph"/>
              <w:numPr>
                <w:ilvl w:val="0"/>
                <w:numId w:val="60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7A1BCE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Both a and b.</w:t>
            </w:r>
          </w:p>
          <w:p w14:paraId="5C26ED9D" w14:textId="36ACE39E" w:rsidR="00E868DA" w:rsidRPr="00271C18" w:rsidRDefault="004E0374" w:rsidP="00271C18">
            <w:pPr>
              <w:pStyle w:val="ListParagraph"/>
              <w:numPr>
                <w:ilvl w:val="0"/>
                <w:numId w:val="60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271C1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Neither a nor b.</w:t>
            </w:r>
          </w:p>
        </w:tc>
      </w:tr>
      <w:tr w:rsidR="00E868DA" w14:paraId="169A70AB" w14:textId="77777777" w:rsidTr="00F100AD">
        <w:trPr>
          <w:trHeight w:val="300"/>
        </w:trPr>
        <w:tc>
          <w:tcPr>
            <w:tcW w:w="23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4B16C1" w14:textId="25AD12F9" w:rsidR="00E868DA" w:rsidRPr="00185742" w:rsidRDefault="007A1BCE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</w:t>
            </w:r>
            <w:r w:rsidR="00E868DA"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2D62B5" w:rsidRPr="002D62B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Why should CD practices in ML include rollback mechanisms and model versioning?</w:t>
            </w:r>
          </w:p>
        </w:tc>
        <w:tc>
          <w:tcPr>
            <w:tcW w:w="6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219CF5" w14:textId="41A27FFB" w:rsidR="004E0374" w:rsidRPr="007A1BCE" w:rsidRDefault="004E0374" w:rsidP="00271C18">
            <w:pPr>
              <w:pStyle w:val="ListParagraph"/>
              <w:numPr>
                <w:ilvl w:val="0"/>
                <w:numId w:val="61"/>
              </w:numPr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7A1BCE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  <w:t>To ensure that you can easily revert to a previous version of a model if needed.</w:t>
            </w:r>
          </w:p>
          <w:p w14:paraId="048F4025" w14:textId="4ED5E616" w:rsidR="004E0374" w:rsidRPr="00271C18" w:rsidRDefault="004E0374" w:rsidP="00271C18">
            <w:pPr>
              <w:pStyle w:val="ListParagraph"/>
              <w:numPr>
                <w:ilvl w:val="0"/>
                <w:numId w:val="6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71C18">
              <w:rPr>
                <w:rFonts w:ascii="Arial" w:hAnsi="Arial" w:cs="Arial"/>
                <w:color w:val="000000" w:themeColor="text1"/>
                <w:sz w:val="20"/>
                <w:szCs w:val="20"/>
              </w:rPr>
              <w:t>To maintain an up-to-date model serving infrastructure and reduce manual intervention.</w:t>
            </w:r>
          </w:p>
          <w:p w14:paraId="069C7674" w14:textId="0E5D24EF" w:rsidR="004E0374" w:rsidRPr="00271C18" w:rsidRDefault="004E0374" w:rsidP="00271C18">
            <w:pPr>
              <w:pStyle w:val="ListParagraph"/>
              <w:numPr>
                <w:ilvl w:val="0"/>
                <w:numId w:val="6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71C18">
              <w:rPr>
                <w:rFonts w:ascii="Arial" w:hAnsi="Arial" w:cs="Arial"/>
                <w:color w:val="000000" w:themeColor="text1"/>
                <w:sz w:val="20"/>
                <w:szCs w:val="20"/>
              </w:rPr>
              <w:t>To track metrics like accuracy, latency, and resource utilization.</w:t>
            </w:r>
          </w:p>
          <w:p w14:paraId="02C9E673" w14:textId="4105796D" w:rsidR="00E868DA" w:rsidRPr="00271C18" w:rsidRDefault="004E0374" w:rsidP="00271C18">
            <w:pPr>
              <w:pStyle w:val="ListParagraph"/>
              <w:numPr>
                <w:ilvl w:val="0"/>
                <w:numId w:val="6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71C18">
              <w:rPr>
                <w:rFonts w:ascii="Arial" w:hAnsi="Arial" w:cs="Arial"/>
                <w:color w:val="000000" w:themeColor="text1"/>
                <w:sz w:val="20"/>
                <w:szCs w:val="20"/>
              </w:rPr>
              <w:t>To incorporate feedback from production systems, users, or new data.</w:t>
            </w:r>
          </w:p>
        </w:tc>
      </w:tr>
    </w:tbl>
    <w:p w14:paraId="473649DE" w14:textId="77777777" w:rsidR="00EB245E" w:rsidRPr="000A0B52" w:rsidRDefault="00EB245E" w:rsidP="00EB245E">
      <w:pPr>
        <w:jc w:val="both"/>
      </w:pPr>
      <w:r w:rsidRPr="240C43FB">
        <w:rPr>
          <w:rFonts w:ascii="Arial" w:eastAsia="Arial" w:hAnsi="Arial" w:cs="Arial"/>
          <w:b/>
          <w:color w:val="FF0000"/>
        </w:rPr>
        <w:t> </w:t>
      </w:r>
      <w:r w:rsidRPr="240C43FB">
        <w:rPr>
          <w:rFonts w:ascii="Arial" w:eastAsia="Arial" w:hAnsi="Arial" w:cs="Arial"/>
          <w:color w:val="FF0000"/>
        </w:rPr>
        <w:t xml:space="preserve"> </w:t>
      </w:r>
    </w:p>
    <w:p w14:paraId="1DC34831" w14:textId="77777777" w:rsidR="00BA70DD" w:rsidRDefault="00BA70DD" w:rsidP="00BA70D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Resources (articles / tutorials / videos):</w:t>
      </w:r>
    </w:p>
    <w:p w14:paraId="46DEAF55" w14:textId="0F458487" w:rsidR="00EB245E" w:rsidRDefault="00067187" w:rsidP="00272277">
      <w:pPr>
        <w:pStyle w:val="ListParagraph"/>
        <w:numPr>
          <w:ilvl w:val="0"/>
          <w:numId w:val="64"/>
        </w:numPr>
        <w:rPr>
          <w:rFonts w:ascii="Arial" w:hAnsi="Arial" w:cs="Arial"/>
        </w:rPr>
      </w:pPr>
      <w:r w:rsidRPr="00272277">
        <w:rPr>
          <w:rFonts w:ascii="Arial" w:hAnsi="Arial" w:cs="Arial"/>
        </w:rPr>
        <w:t xml:space="preserve">Organization: </w:t>
      </w:r>
      <w:hyperlink r:id="rId13" w:history="1">
        <w:r w:rsidRPr="00272277">
          <w:rPr>
            <w:rStyle w:val="Hyperlink"/>
            <w:rFonts w:ascii="Arial" w:eastAsia="Arial" w:hAnsi="Arial" w:cs="Arial"/>
          </w:rPr>
          <w:t>MLOPS.org</w:t>
        </w:r>
      </w:hyperlink>
    </w:p>
    <w:p w14:paraId="1D6BDF6F" w14:textId="77777777" w:rsidR="00E078BE" w:rsidRPr="00E078BE" w:rsidRDefault="00E078BE" w:rsidP="00E078BE">
      <w:pPr>
        <w:pStyle w:val="ListParagraph"/>
        <w:numPr>
          <w:ilvl w:val="0"/>
          <w:numId w:val="64"/>
        </w:numPr>
        <w:rPr>
          <w:rFonts w:ascii="Arial" w:hAnsi="Arial" w:cs="Arial"/>
          <w:lang w:val="en-US"/>
        </w:rPr>
      </w:pPr>
      <w:r w:rsidRPr="00E078BE">
        <w:rPr>
          <w:rFonts w:ascii="Arial" w:hAnsi="Arial" w:cs="Arial"/>
        </w:rPr>
        <w:t xml:space="preserve">MOOC: </w:t>
      </w:r>
      <w:hyperlink r:id="rId14" w:history="1">
        <w:r w:rsidRPr="00E078BE">
          <w:rPr>
            <w:rStyle w:val="Hyperlink"/>
            <w:rFonts w:ascii="Arial" w:hAnsi="Arial" w:cs="Arial"/>
            <w:lang w:val="en-US"/>
          </w:rPr>
          <w:t xml:space="preserve">Effective </w:t>
        </w:r>
        <w:proofErr w:type="spellStart"/>
        <w:r w:rsidRPr="00E078BE">
          <w:rPr>
            <w:rStyle w:val="Hyperlink"/>
            <w:rFonts w:ascii="Arial" w:hAnsi="Arial" w:cs="Arial"/>
            <w:lang w:val="en-US"/>
          </w:rPr>
          <w:t>MLOps</w:t>
        </w:r>
        <w:proofErr w:type="spellEnd"/>
        <w:r w:rsidRPr="00E078BE">
          <w:rPr>
            <w:rStyle w:val="Hyperlink"/>
            <w:rFonts w:ascii="Arial" w:hAnsi="Arial" w:cs="Arial"/>
            <w:lang w:val="en-US"/>
          </w:rPr>
          <w:t xml:space="preserve">: Model Development with </w:t>
        </w:r>
        <w:proofErr w:type="spellStart"/>
        <w:r w:rsidRPr="00E078BE">
          <w:rPr>
            <w:rStyle w:val="Hyperlink"/>
            <w:rFonts w:ascii="Arial" w:hAnsi="Arial" w:cs="Arial"/>
            <w:lang w:val="en-US"/>
          </w:rPr>
          <w:t>WandB</w:t>
        </w:r>
        <w:proofErr w:type="spellEnd"/>
      </w:hyperlink>
    </w:p>
    <w:p w14:paraId="1A6485C0" w14:textId="77777777" w:rsidR="00E078BE" w:rsidRPr="00272277" w:rsidRDefault="00E078BE" w:rsidP="00E078BE">
      <w:pPr>
        <w:pStyle w:val="ListParagraph"/>
        <w:rPr>
          <w:rFonts w:ascii="Arial" w:hAnsi="Arial" w:cs="Arial"/>
        </w:rPr>
      </w:pPr>
    </w:p>
    <w:p w14:paraId="5EADD366" w14:textId="656B2152" w:rsidR="00EB245E" w:rsidRPr="000A0B52" w:rsidRDefault="00EB245E" w:rsidP="00EB245E">
      <w:pPr>
        <w:jc w:val="both"/>
      </w:pPr>
    </w:p>
    <w:p w14:paraId="7881C5BF" w14:textId="64D4325E" w:rsidR="000A0B52" w:rsidRPr="000A0B52" w:rsidRDefault="00B321C1" w:rsidP="00BA70DD">
      <w:pPr>
        <w:jc w:val="both"/>
        <w:rPr>
          <w:rFonts w:ascii="Calibri" w:eastAsia="Calibri" w:hAnsi="Calibri" w:cs="Calibri"/>
          <w:lang w:val="pt-PT"/>
        </w:rPr>
      </w:pPr>
      <w:r w:rsidRPr="240C43FB">
        <w:rPr>
          <w:rFonts w:ascii="Arial" w:eastAsia="Arial" w:hAnsi="Arial" w:cs="Arial"/>
        </w:rPr>
        <w:t xml:space="preserve"> </w:t>
      </w:r>
    </w:p>
    <w:p w14:paraId="79589C81" w14:textId="13B5AC58" w:rsidR="000A0B52" w:rsidRPr="000A0B52" w:rsidRDefault="000A0B52" w:rsidP="17A625A8">
      <w:pPr>
        <w:tabs>
          <w:tab w:val="left" w:pos="3015"/>
        </w:tabs>
        <w:rPr>
          <w:lang w:val="pt-PT"/>
        </w:rPr>
      </w:pPr>
    </w:p>
    <w:sectPr w:rsidR="000A0B52" w:rsidRPr="000A0B52" w:rsidSect="00084F5E">
      <w:headerReference w:type="default" r:id="rId15"/>
      <w:pgSz w:w="11906" w:h="16838"/>
      <w:pgMar w:top="1560" w:right="849" w:bottom="851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1C3DB" w14:textId="77777777" w:rsidR="00221A34" w:rsidRDefault="00221A34" w:rsidP="00626E1B">
      <w:pPr>
        <w:spacing w:after="0" w:line="240" w:lineRule="auto"/>
      </w:pPr>
      <w:r>
        <w:separator/>
      </w:r>
    </w:p>
  </w:endnote>
  <w:endnote w:type="continuationSeparator" w:id="0">
    <w:p w14:paraId="210AE7ED" w14:textId="77777777" w:rsidR="00221A34" w:rsidRDefault="00221A34" w:rsidP="00626E1B">
      <w:pPr>
        <w:spacing w:after="0" w:line="240" w:lineRule="auto"/>
      </w:pPr>
      <w:r>
        <w:continuationSeparator/>
      </w:r>
    </w:p>
  </w:endnote>
  <w:endnote w:type="continuationNotice" w:id="1">
    <w:p w14:paraId="7CF37BAA" w14:textId="77777777" w:rsidR="00221A34" w:rsidRDefault="00221A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&quot;Arial&quot;,sans-serif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7CD96" w14:textId="77777777" w:rsidR="00221A34" w:rsidRDefault="00221A34" w:rsidP="00626E1B">
      <w:pPr>
        <w:spacing w:after="0" w:line="240" w:lineRule="auto"/>
      </w:pPr>
      <w:r>
        <w:separator/>
      </w:r>
    </w:p>
  </w:footnote>
  <w:footnote w:type="continuationSeparator" w:id="0">
    <w:p w14:paraId="0ECCEBB2" w14:textId="77777777" w:rsidR="00221A34" w:rsidRDefault="00221A34" w:rsidP="00626E1B">
      <w:pPr>
        <w:spacing w:after="0" w:line="240" w:lineRule="auto"/>
      </w:pPr>
      <w:r>
        <w:continuationSeparator/>
      </w:r>
    </w:p>
  </w:footnote>
  <w:footnote w:type="continuationNotice" w:id="1">
    <w:p w14:paraId="0DD2BBF4" w14:textId="77777777" w:rsidR="00221A34" w:rsidRDefault="00221A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4593" w14:textId="4F0C52A8" w:rsidR="00CF448F" w:rsidRPr="00025D3B" w:rsidRDefault="002B69DE" w:rsidP="00025D3B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sz w:val="20"/>
        <w:szCs w:val="20"/>
        <w:lang w:val="en-ZA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6F3ABD0C" wp14:editId="795BD680">
          <wp:simplePos x="0" y="0"/>
          <wp:positionH relativeFrom="column">
            <wp:posOffset>3641725</wp:posOffset>
          </wp:positionH>
          <wp:positionV relativeFrom="paragraph">
            <wp:posOffset>54743</wp:posOffset>
          </wp:positionV>
          <wp:extent cx="2284762" cy="328117"/>
          <wp:effectExtent l="0" t="0" r="1270" b="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4762" cy="3281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FF0000"/>
        <w:sz w:val="20"/>
      </w:rPr>
      <w:drawing>
        <wp:anchor distT="0" distB="0" distL="114300" distR="114300" simplePos="0" relativeHeight="251658240" behindDoc="0" locked="0" layoutInCell="1" allowOverlap="1" wp14:anchorId="75D6D6EB" wp14:editId="13491D0D">
          <wp:simplePos x="0" y="0"/>
          <wp:positionH relativeFrom="column">
            <wp:posOffset>1826260</wp:posOffset>
          </wp:positionH>
          <wp:positionV relativeFrom="paragraph">
            <wp:posOffset>-75119</wp:posOffset>
          </wp:positionV>
          <wp:extent cx="1772028" cy="514898"/>
          <wp:effectExtent l="0" t="0" r="0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2028" cy="5148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448F" w:rsidRPr="00025D3B">
      <w:rPr>
        <w:rFonts w:asciiTheme="minorBidi" w:hAnsiTheme="minorBidi"/>
        <w:sz w:val="20"/>
        <w:szCs w:val="20"/>
        <w:lang w:val="en-ZA"/>
      </w:rPr>
      <w:t>Train</w:t>
    </w:r>
    <w:r>
      <w:rPr>
        <w:rFonts w:asciiTheme="minorBidi" w:hAnsiTheme="minorBidi"/>
        <w:sz w:val="20"/>
        <w:szCs w:val="20"/>
        <w:lang w:val="en-ZA"/>
      </w:rPr>
      <w:t>ing</w:t>
    </w:r>
    <w:r w:rsidR="00CF448F" w:rsidRPr="00025D3B">
      <w:rPr>
        <w:rFonts w:asciiTheme="minorBidi" w:hAnsiTheme="minorBidi"/>
        <w:sz w:val="20"/>
        <w:szCs w:val="20"/>
        <w:lang w:val="en-ZA"/>
      </w:rPr>
      <w:t xml:space="preserve"> Manual: </w:t>
    </w:r>
    <w:r w:rsidR="00411C3E" w:rsidRPr="00025D3B">
      <w:rPr>
        <w:rFonts w:asciiTheme="minorBidi" w:hAnsiTheme="minorBidi"/>
        <w:sz w:val="20"/>
        <w:szCs w:val="20"/>
        <w:lang w:val="en-ZA"/>
      </w:rPr>
      <w:t>ML4EO</w:t>
    </w:r>
  </w:p>
  <w:p w14:paraId="2494B64B" w14:textId="624E73C8" w:rsidR="002B69DE" w:rsidRDefault="00CF448F" w:rsidP="00025D3B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sz w:val="20"/>
        <w:szCs w:val="20"/>
        <w:lang w:val="en-ZA"/>
      </w:rPr>
    </w:pPr>
    <w:r w:rsidRPr="240C43FB">
      <w:rPr>
        <w:rFonts w:asciiTheme="minorBidi" w:hAnsiTheme="minorBidi"/>
        <w:sz w:val="20"/>
        <w:szCs w:val="20"/>
      </w:rPr>
      <w:t xml:space="preserve">Outline of </w:t>
    </w:r>
    <w:r w:rsidR="00411C3E" w:rsidRPr="240C43FB">
      <w:rPr>
        <w:rFonts w:asciiTheme="minorBidi" w:hAnsiTheme="minorBidi"/>
        <w:sz w:val="20"/>
        <w:szCs w:val="20"/>
      </w:rPr>
      <w:t xml:space="preserve">Module </w:t>
    </w:r>
    <w:r w:rsidR="0097002E">
      <w:rPr>
        <w:rFonts w:asciiTheme="minorBidi" w:hAnsiTheme="minorBidi"/>
        <w:sz w:val="20"/>
        <w:szCs w:val="20"/>
      </w:rPr>
      <w:t>7</w:t>
    </w:r>
    <w:r w:rsidRPr="240C43FB">
      <w:rPr>
        <w:rFonts w:asciiTheme="minorBidi" w:hAnsiTheme="minorBidi"/>
        <w:sz w:val="20"/>
        <w:szCs w:val="20"/>
      </w:rPr>
      <w:t xml:space="preserve">: </w:t>
    </w:r>
  </w:p>
  <w:p w14:paraId="10EE833D" w14:textId="00611DAF" w:rsidR="002B69DE" w:rsidRPr="002B69DE" w:rsidRDefault="0097002E" w:rsidP="0097002E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sz w:val="20"/>
        <w:szCs w:val="20"/>
        <w:lang w:val="en-ZA"/>
      </w:rPr>
    </w:pPr>
    <w:r w:rsidRPr="0097002E">
      <w:rPr>
        <w:rFonts w:asciiTheme="minorBidi" w:hAnsiTheme="minorBidi"/>
        <w:sz w:val="20"/>
        <w:szCs w:val="20"/>
      </w:rPr>
      <w:t>ML W</w:t>
    </w:r>
    <w:r>
      <w:rPr>
        <w:rFonts w:asciiTheme="minorBidi" w:hAnsiTheme="minorBidi"/>
        <w:sz w:val="20"/>
        <w:szCs w:val="20"/>
      </w:rPr>
      <w:t>orkflow Best Practice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ZNQDIauWHs9n0" int2:id="3dblBMq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D743"/>
    <w:multiLevelType w:val="hybridMultilevel"/>
    <w:tmpl w:val="83583B36"/>
    <w:lvl w:ilvl="0" w:tplc="E7CAE91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EA4A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4C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083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0AD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72F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464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EA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EC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C0AE"/>
    <w:multiLevelType w:val="hybridMultilevel"/>
    <w:tmpl w:val="366074F0"/>
    <w:lvl w:ilvl="0" w:tplc="9D4285A8">
      <w:start w:val="1"/>
      <w:numFmt w:val="decimal"/>
      <w:lvlText w:val="%1."/>
      <w:lvlJc w:val="left"/>
      <w:pPr>
        <w:ind w:left="720" w:hanging="360"/>
      </w:pPr>
    </w:lvl>
    <w:lvl w:ilvl="1" w:tplc="E932E422">
      <w:start w:val="1"/>
      <w:numFmt w:val="lowerLetter"/>
      <w:lvlText w:val="%2."/>
      <w:lvlJc w:val="left"/>
      <w:pPr>
        <w:ind w:left="1440" w:hanging="360"/>
      </w:pPr>
    </w:lvl>
    <w:lvl w:ilvl="2" w:tplc="7AF6A340">
      <w:start w:val="1"/>
      <w:numFmt w:val="lowerRoman"/>
      <w:lvlText w:val="%3."/>
      <w:lvlJc w:val="right"/>
      <w:pPr>
        <w:ind w:left="2160" w:hanging="180"/>
      </w:pPr>
    </w:lvl>
    <w:lvl w:ilvl="3" w:tplc="37EE2AB4">
      <w:start w:val="1"/>
      <w:numFmt w:val="decimal"/>
      <w:lvlText w:val="%4."/>
      <w:lvlJc w:val="left"/>
      <w:pPr>
        <w:ind w:left="2880" w:hanging="360"/>
      </w:pPr>
    </w:lvl>
    <w:lvl w:ilvl="4" w:tplc="7FCA0E62">
      <w:start w:val="1"/>
      <w:numFmt w:val="lowerLetter"/>
      <w:lvlText w:val="%5."/>
      <w:lvlJc w:val="left"/>
      <w:pPr>
        <w:ind w:left="3600" w:hanging="360"/>
      </w:pPr>
    </w:lvl>
    <w:lvl w:ilvl="5" w:tplc="2D82223A">
      <w:start w:val="1"/>
      <w:numFmt w:val="lowerRoman"/>
      <w:lvlText w:val="%6."/>
      <w:lvlJc w:val="right"/>
      <w:pPr>
        <w:ind w:left="4320" w:hanging="180"/>
      </w:pPr>
    </w:lvl>
    <w:lvl w:ilvl="6" w:tplc="792E38B8">
      <w:start w:val="1"/>
      <w:numFmt w:val="decimal"/>
      <w:lvlText w:val="%7."/>
      <w:lvlJc w:val="left"/>
      <w:pPr>
        <w:ind w:left="5040" w:hanging="360"/>
      </w:pPr>
    </w:lvl>
    <w:lvl w:ilvl="7" w:tplc="535C6CE4">
      <w:start w:val="1"/>
      <w:numFmt w:val="lowerLetter"/>
      <w:lvlText w:val="%8."/>
      <w:lvlJc w:val="left"/>
      <w:pPr>
        <w:ind w:left="5760" w:hanging="360"/>
      </w:pPr>
    </w:lvl>
    <w:lvl w:ilvl="8" w:tplc="C7AA50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D1A27"/>
    <w:multiLevelType w:val="hybridMultilevel"/>
    <w:tmpl w:val="E4C88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E042F4"/>
    <w:multiLevelType w:val="hybridMultilevel"/>
    <w:tmpl w:val="A1C0B9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6C798D"/>
    <w:multiLevelType w:val="hybridMultilevel"/>
    <w:tmpl w:val="6ED0ABA2"/>
    <w:lvl w:ilvl="0" w:tplc="070CD0A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2708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E7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0C3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E9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48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09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0E3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2EB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E35EC"/>
    <w:multiLevelType w:val="hybridMultilevel"/>
    <w:tmpl w:val="AEB4B86E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91B55"/>
    <w:multiLevelType w:val="hybridMultilevel"/>
    <w:tmpl w:val="9D72946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8242B6"/>
    <w:multiLevelType w:val="hybridMultilevel"/>
    <w:tmpl w:val="4D202990"/>
    <w:lvl w:ilvl="0" w:tplc="01486B0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84A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C82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04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96D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0B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AC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561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96C02"/>
    <w:multiLevelType w:val="hybridMultilevel"/>
    <w:tmpl w:val="A140BF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812844"/>
    <w:multiLevelType w:val="hybridMultilevel"/>
    <w:tmpl w:val="EB640DBE"/>
    <w:lvl w:ilvl="0" w:tplc="7472B6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92F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5E8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A3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0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287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A5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80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D4A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5366E"/>
    <w:multiLevelType w:val="hybridMultilevel"/>
    <w:tmpl w:val="93AA6F70"/>
    <w:lvl w:ilvl="0" w:tplc="99327CC8">
      <w:start w:val="5"/>
      <w:numFmt w:val="decimal"/>
      <w:lvlText w:val="%1."/>
      <w:lvlJc w:val="left"/>
      <w:pPr>
        <w:ind w:left="720" w:hanging="360"/>
      </w:pPr>
    </w:lvl>
    <w:lvl w:ilvl="1" w:tplc="AC6C5B86">
      <w:start w:val="1"/>
      <w:numFmt w:val="lowerLetter"/>
      <w:lvlText w:val="%2."/>
      <w:lvlJc w:val="left"/>
      <w:pPr>
        <w:ind w:left="1440" w:hanging="360"/>
      </w:pPr>
    </w:lvl>
    <w:lvl w:ilvl="2" w:tplc="9208D540">
      <w:start w:val="1"/>
      <w:numFmt w:val="lowerRoman"/>
      <w:lvlText w:val="%3."/>
      <w:lvlJc w:val="right"/>
      <w:pPr>
        <w:ind w:left="2160" w:hanging="180"/>
      </w:pPr>
    </w:lvl>
    <w:lvl w:ilvl="3" w:tplc="96CC9C4C">
      <w:start w:val="1"/>
      <w:numFmt w:val="decimal"/>
      <w:lvlText w:val="%4."/>
      <w:lvlJc w:val="left"/>
      <w:pPr>
        <w:ind w:left="2880" w:hanging="360"/>
      </w:pPr>
    </w:lvl>
    <w:lvl w:ilvl="4" w:tplc="7CF06978">
      <w:start w:val="1"/>
      <w:numFmt w:val="lowerLetter"/>
      <w:lvlText w:val="%5."/>
      <w:lvlJc w:val="left"/>
      <w:pPr>
        <w:ind w:left="3600" w:hanging="360"/>
      </w:pPr>
    </w:lvl>
    <w:lvl w:ilvl="5" w:tplc="AA8C53E2">
      <w:start w:val="1"/>
      <w:numFmt w:val="lowerRoman"/>
      <w:lvlText w:val="%6."/>
      <w:lvlJc w:val="right"/>
      <w:pPr>
        <w:ind w:left="4320" w:hanging="180"/>
      </w:pPr>
    </w:lvl>
    <w:lvl w:ilvl="6" w:tplc="70E220D4">
      <w:start w:val="1"/>
      <w:numFmt w:val="decimal"/>
      <w:lvlText w:val="%7."/>
      <w:lvlJc w:val="left"/>
      <w:pPr>
        <w:ind w:left="5040" w:hanging="360"/>
      </w:pPr>
    </w:lvl>
    <w:lvl w:ilvl="7" w:tplc="B53AEB4A">
      <w:start w:val="1"/>
      <w:numFmt w:val="lowerLetter"/>
      <w:lvlText w:val="%8."/>
      <w:lvlJc w:val="left"/>
      <w:pPr>
        <w:ind w:left="5760" w:hanging="360"/>
      </w:pPr>
    </w:lvl>
    <w:lvl w:ilvl="8" w:tplc="2E8632B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F0A15"/>
    <w:multiLevelType w:val="hybridMultilevel"/>
    <w:tmpl w:val="E042E232"/>
    <w:lvl w:ilvl="0" w:tplc="30C699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D420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4E3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8F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EC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69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A3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CA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E5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5ADB0"/>
    <w:multiLevelType w:val="hybridMultilevel"/>
    <w:tmpl w:val="031488A2"/>
    <w:lvl w:ilvl="0" w:tplc="28A6BC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380E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6C9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6F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8A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C69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661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46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47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BE5ED"/>
    <w:multiLevelType w:val="hybridMultilevel"/>
    <w:tmpl w:val="4100191C"/>
    <w:lvl w:ilvl="0" w:tplc="96E41038">
      <w:start w:val="1"/>
      <w:numFmt w:val="bullet"/>
      <w:lvlText w:val="-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AAEA4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2C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AE4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4D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A9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380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C9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A6A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6335B0"/>
    <w:multiLevelType w:val="hybridMultilevel"/>
    <w:tmpl w:val="DBE4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7BAD75"/>
    <w:multiLevelType w:val="hybridMultilevel"/>
    <w:tmpl w:val="14BCB1DA"/>
    <w:lvl w:ilvl="0" w:tplc="9572C1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1E0B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83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ECF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C5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30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407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A8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465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EE7159"/>
    <w:multiLevelType w:val="hybridMultilevel"/>
    <w:tmpl w:val="7562A9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FA3C42"/>
    <w:multiLevelType w:val="hybridMultilevel"/>
    <w:tmpl w:val="D018E5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F81135"/>
    <w:multiLevelType w:val="hybridMultilevel"/>
    <w:tmpl w:val="CDC69E0A"/>
    <w:lvl w:ilvl="0" w:tplc="6316AAA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0ACD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65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E6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4B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7AB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40E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98D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BA6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5D1220"/>
    <w:multiLevelType w:val="hybridMultilevel"/>
    <w:tmpl w:val="38C2F5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57C7F"/>
    <w:multiLevelType w:val="hybridMultilevel"/>
    <w:tmpl w:val="230ABD78"/>
    <w:lvl w:ilvl="0" w:tplc="397A4A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D825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2C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0D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25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80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62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EA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FCB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821790"/>
    <w:multiLevelType w:val="hybridMultilevel"/>
    <w:tmpl w:val="DEB0AA36"/>
    <w:lvl w:ilvl="0" w:tplc="5BCAB4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3468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BC1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20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2D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F83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CF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62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21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46538"/>
    <w:multiLevelType w:val="hybridMultilevel"/>
    <w:tmpl w:val="243ED5F2"/>
    <w:lvl w:ilvl="0" w:tplc="644422A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30866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AF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60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23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82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EC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E2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285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CE628C"/>
    <w:multiLevelType w:val="hybridMultilevel"/>
    <w:tmpl w:val="C146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8508CA"/>
    <w:multiLevelType w:val="hybridMultilevel"/>
    <w:tmpl w:val="D42C1642"/>
    <w:lvl w:ilvl="0" w:tplc="691E30AA">
      <w:start w:val="1"/>
      <w:numFmt w:val="decimal"/>
      <w:lvlText w:val="%1."/>
      <w:lvlJc w:val="left"/>
      <w:pPr>
        <w:ind w:left="720" w:hanging="360"/>
      </w:pPr>
    </w:lvl>
    <w:lvl w:ilvl="1" w:tplc="3F9CA48A">
      <w:start w:val="1"/>
      <w:numFmt w:val="lowerLetter"/>
      <w:lvlText w:val="%2."/>
      <w:lvlJc w:val="left"/>
      <w:pPr>
        <w:ind w:left="1440" w:hanging="360"/>
      </w:pPr>
    </w:lvl>
    <w:lvl w:ilvl="2" w:tplc="E7E87566">
      <w:start w:val="1"/>
      <w:numFmt w:val="lowerRoman"/>
      <w:lvlText w:val="%3."/>
      <w:lvlJc w:val="right"/>
      <w:pPr>
        <w:ind w:left="2160" w:hanging="180"/>
      </w:pPr>
    </w:lvl>
    <w:lvl w:ilvl="3" w:tplc="4C92DB2A">
      <w:start w:val="1"/>
      <w:numFmt w:val="decimal"/>
      <w:lvlText w:val="%4."/>
      <w:lvlJc w:val="left"/>
      <w:pPr>
        <w:ind w:left="2880" w:hanging="360"/>
      </w:pPr>
    </w:lvl>
    <w:lvl w:ilvl="4" w:tplc="706C7948">
      <w:start w:val="1"/>
      <w:numFmt w:val="lowerLetter"/>
      <w:lvlText w:val="%5."/>
      <w:lvlJc w:val="left"/>
      <w:pPr>
        <w:ind w:left="3600" w:hanging="360"/>
      </w:pPr>
    </w:lvl>
    <w:lvl w:ilvl="5" w:tplc="30D23A62">
      <w:start w:val="1"/>
      <w:numFmt w:val="lowerRoman"/>
      <w:lvlText w:val="%6."/>
      <w:lvlJc w:val="right"/>
      <w:pPr>
        <w:ind w:left="4320" w:hanging="180"/>
      </w:pPr>
    </w:lvl>
    <w:lvl w:ilvl="6" w:tplc="14148B42">
      <w:start w:val="1"/>
      <w:numFmt w:val="decimal"/>
      <w:lvlText w:val="%7."/>
      <w:lvlJc w:val="left"/>
      <w:pPr>
        <w:ind w:left="5040" w:hanging="360"/>
      </w:pPr>
    </w:lvl>
    <w:lvl w:ilvl="7" w:tplc="0DB66BAC">
      <w:start w:val="1"/>
      <w:numFmt w:val="lowerLetter"/>
      <w:lvlText w:val="%8."/>
      <w:lvlJc w:val="left"/>
      <w:pPr>
        <w:ind w:left="5760" w:hanging="360"/>
      </w:pPr>
    </w:lvl>
    <w:lvl w:ilvl="8" w:tplc="1F00BED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E0A852"/>
    <w:multiLevelType w:val="hybridMultilevel"/>
    <w:tmpl w:val="A75E36C0"/>
    <w:lvl w:ilvl="0" w:tplc="CB7498FE">
      <w:start w:val="2"/>
      <w:numFmt w:val="decimal"/>
      <w:lvlText w:val="%1."/>
      <w:lvlJc w:val="left"/>
      <w:pPr>
        <w:ind w:left="720" w:hanging="360"/>
      </w:pPr>
    </w:lvl>
    <w:lvl w:ilvl="1" w:tplc="B158255A">
      <w:start w:val="1"/>
      <w:numFmt w:val="lowerLetter"/>
      <w:lvlText w:val="%2."/>
      <w:lvlJc w:val="left"/>
      <w:pPr>
        <w:ind w:left="1440" w:hanging="360"/>
      </w:pPr>
    </w:lvl>
    <w:lvl w:ilvl="2" w:tplc="38C8D5DE">
      <w:start w:val="1"/>
      <w:numFmt w:val="lowerRoman"/>
      <w:lvlText w:val="%3."/>
      <w:lvlJc w:val="right"/>
      <w:pPr>
        <w:ind w:left="2160" w:hanging="180"/>
      </w:pPr>
    </w:lvl>
    <w:lvl w:ilvl="3" w:tplc="36A498BE">
      <w:start w:val="1"/>
      <w:numFmt w:val="decimal"/>
      <w:lvlText w:val="%4."/>
      <w:lvlJc w:val="left"/>
      <w:pPr>
        <w:ind w:left="2880" w:hanging="360"/>
      </w:pPr>
    </w:lvl>
    <w:lvl w:ilvl="4" w:tplc="52ECA5BC">
      <w:start w:val="1"/>
      <w:numFmt w:val="lowerLetter"/>
      <w:lvlText w:val="%5."/>
      <w:lvlJc w:val="left"/>
      <w:pPr>
        <w:ind w:left="3600" w:hanging="360"/>
      </w:pPr>
    </w:lvl>
    <w:lvl w:ilvl="5" w:tplc="B9F6CC78">
      <w:start w:val="1"/>
      <w:numFmt w:val="lowerRoman"/>
      <w:lvlText w:val="%6."/>
      <w:lvlJc w:val="right"/>
      <w:pPr>
        <w:ind w:left="4320" w:hanging="180"/>
      </w:pPr>
    </w:lvl>
    <w:lvl w:ilvl="6" w:tplc="A610203C">
      <w:start w:val="1"/>
      <w:numFmt w:val="decimal"/>
      <w:lvlText w:val="%7."/>
      <w:lvlJc w:val="left"/>
      <w:pPr>
        <w:ind w:left="5040" w:hanging="360"/>
      </w:pPr>
    </w:lvl>
    <w:lvl w:ilvl="7" w:tplc="0FF46CDE">
      <w:start w:val="1"/>
      <w:numFmt w:val="lowerLetter"/>
      <w:lvlText w:val="%8."/>
      <w:lvlJc w:val="left"/>
      <w:pPr>
        <w:ind w:left="5760" w:hanging="360"/>
      </w:pPr>
    </w:lvl>
    <w:lvl w:ilvl="8" w:tplc="E5ACABB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7484EB"/>
    <w:multiLevelType w:val="hybridMultilevel"/>
    <w:tmpl w:val="F342ABA0"/>
    <w:lvl w:ilvl="0" w:tplc="8A5A1E86">
      <w:start w:val="4"/>
      <w:numFmt w:val="decimal"/>
      <w:lvlText w:val="%1."/>
      <w:lvlJc w:val="left"/>
      <w:pPr>
        <w:ind w:left="720" w:hanging="360"/>
      </w:pPr>
    </w:lvl>
    <w:lvl w:ilvl="1" w:tplc="607AA712">
      <w:start w:val="1"/>
      <w:numFmt w:val="lowerLetter"/>
      <w:lvlText w:val="%2."/>
      <w:lvlJc w:val="left"/>
      <w:pPr>
        <w:ind w:left="1440" w:hanging="360"/>
      </w:pPr>
    </w:lvl>
    <w:lvl w:ilvl="2" w:tplc="08CCC8E6">
      <w:start w:val="1"/>
      <w:numFmt w:val="lowerRoman"/>
      <w:lvlText w:val="%3."/>
      <w:lvlJc w:val="right"/>
      <w:pPr>
        <w:ind w:left="2160" w:hanging="180"/>
      </w:pPr>
    </w:lvl>
    <w:lvl w:ilvl="3" w:tplc="CB283C78">
      <w:start w:val="1"/>
      <w:numFmt w:val="decimal"/>
      <w:lvlText w:val="%4."/>
      <w:lvlJc w:val="left"/>
      <w:pPr>
        <w:ind w:left="2880" w:hanging="360"/>
      </w:pPr>
    </w:lvl>
    <w:lvl w:ilvl="4" w:tplc="113EDB2C">
      <w:start w:val="1"/>
      <w:numFmt w:val="lowerLetter"/>
      <w:lvlText w:val="%5."/>
      <w:lvlJc w:val="left"/>
      <w:pPr>
        <w:ind w:left="3600" w:hanging="360"/>
      </w:pPr>
    </w:lvl>
    <w:lvl w:ilvl="5" w:tplc="B524DEEA">
      <w:start w:val="1"/>
      <w:numFmt w:val="lowerRoman"/>
      <w:lvlText w:val="%6."/>
      <w:lvlJc w:val="right"/>
      <w:pPr>
        <w:ind w:left="4320" w:hanging="180"/>
      </w:pPr>
    </w:lvl>
    <w:lvl w:ilvl="6" w:tplc="71BE0E7C">
      <w:start w:val="1"/>
      <w:numFmt w:val="decimal"/>
      <w:lvlText w:val="%7."/>
      <w:lvlJc w:val="left"/>
      <w:pPr>
        <w:ind w:left="5040" w:hanging="360"/>
      </w:pPr>
    </w:lvl>
    <w:lvl w:ilvl="7" w:tplc="00CE3814">
      <w:start w:val="1"/>
      <w:numFmt w:val="lowerLetter"/>
      <w:lvlText w:val="%8."/>
      <w:lvlJc w:val="left"/>
      <w:pPr>
        <w:ind w:left="5760" w:hanging="360"/>
      </w:pPr>
    </w:lvl>
    <w:lvl w:ilvl="8" w:tplc="C428E3A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DC2470"/>
    <w:multiLevelType w:val="hybridMultilevel"/>
    <w:tmpl w:val="31C6FE3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071753A"/>
    <w:multiLevelType w:val="hybridMultilevel"/>
    <w:tmpl w:val="D4AA1504"/>
    <w:lvl w:ilvl="0" w:tplc="F5880AC8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9" w15:restartNumberingAfterBreak="0">
    <w:nsid w:val="42ED4742"/>
    <w:multiLevelType w:val="hybridMultilevel"/>
    <w:tmpl w:val="F45E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EA5240"/>
    <w:multiLevelType w:val="hybridMultilevel"/>
    <w:tmpl w:val="2F9A924A"/>
    <w:lvl w:ilvl="0" w:tplc="DCB23044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1" w15:restartNumberingAfterBreak="0">
    <w:nsid w:val="4AC30666"/>
    <w:multiLevelType w:val="hybridMultilevel"/>
    <w:tmpl w:val="F2868E60"/>
    <w:lvl w:ilvl="0" w:tplc="5E60F5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0A26E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AC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4F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4B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E40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FA4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C82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E89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E89472"/>
    <w:multiLevelType w:val="hybridMultilevel"/>
    <w:tmpl w:val="BF98BBA2"/>
    <w:lvl w:ilvl="0" w:tplc="B9C684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14AD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7CD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25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5A5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BA7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87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A0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369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FC29C5"/>
    <w:multiLevelType w:val="hybridMultilevel"/>
    <w:tmpl w:val="2AD8F88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197E448"/>
    <w:multiLevelType w:val="hybridMultilevel"/>
    <w:tmpl w:val="F7FAE74A"/>
    <w:lvl w:ilvl="0" w:tplc="B21A19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DCE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50C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80D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4E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8C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42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2D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3CB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65867"/>
    <w:multiLevelType w:val="hybridMultilevel"/>
    <w:tmpl w:val="71EABF38"/>
    <w:lvl w:ilvl="0" w:tplc="7E7E4C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D5A876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7BA4D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DA2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A0D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C3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0E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E8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02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E47D24"/>
    <w:multiLevelType w:val="hybridMultilevel"/>
    <w:tmpl w:val="32B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B7978"/>
    <w:multiLevelType w:val="hybridMultilevel"/>
    <w:tmpl w:val="1A8CDF3C"/>
    <w:lvl w:ilvl="0" w:tplc="C226A44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8" w15:restartNumberingAfterBreak="0">
    <w:nsid w:val="57AE00E1"/>
    <w:multiLevelType w:val="hybridMultilevel"/>
    <w:tmpl w:val="DD98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0331CF"/>
    <w:multiLevelType w:val="hybridMultilevel"/>
    <w:tmpl w:val="1A8241B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96EED6C"/>
    <w:multiLevelType w:val="hybridMultilevel"/>
    <w:tmpl w:val="41769DF4"/>
    <w:lvl w:ilvl="0" w:tplc="37FC41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4F24BC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80A82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67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AF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220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45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AA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E4E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994439"/>
    <w:multiLevelType w:val="hybridMultilevel"/>
    <w:tmpl w:val="1034E6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17A1091"/>
    <w:multiLevelType w:val="hybridMultilevel"/>
    <w:tmpl w:val="D860732E"/>
    <w:lvl w:ilvl="0" w:tplc="110A28E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9ECA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1EC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726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A9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F61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06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85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E9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954A5F"/>
    <w:multiLevelType w:val="hybridMultilevel"/>
    <w:tmpl w:val="C01C94B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1D45E7E"/>
    <w:multiLevelType w:val="hybridMultilevel"/>
    <w:tmpl w:val="88D2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F77097"/>
    <w:multiLevelType w:val="hybridMultilevel"/>
    <w:tmpl w:val="EA5ED3F8"/>
    <w:lvl w:ilvl="0" w:tplc="56209BEA">
      <w:start w:val="2"/>
      <w:numFmt w:val="decimal"/>
      <w:lvlText w:val="%1."/>
      <w:lvlJc w:val="left"/>
      <w:pPr>
        <w:ind w:left="720" w:hanging="360"/>
      </w:pPr>
    </w:lvl>
    <w:lvl w:ilvl="1" w:tplc="D41E0D40">
      <w:start w:val="1"/>
      <w:numFmt w:val="lowerLetter"/>
      <w:lvlText w:val="%2."/>
      <w:lvlJc w:val="left"/>
      <w:pPr>
        <w:ind w:left="1440" w:hanging="360"/>
      </w:pPr>
    </w:lvl>
    <w:lvl w:ilvl="2" w:tplc="98F80652">
      <w:start w:val="1"/>
      <w:numFmt w:val="lowerRoman"/>
      <w:lvlText w:val="%3."/>
      <w:lvlJc w:val="right"/>
      <w:pPr>
        <w:ind w:left="2160" w:hanging="180"/>
      </w:pPr>
    </w:lvl>
    <w:lvl w:ilvl="3" w:tplc="DB0CE53A">
      <w:start w:val="1"/>
      <w:numFmt w:val="decimal"/>
      <w:lvlText w:val="%4."/>
      <w:lvlJc w:val="left"/>
      <w:pPr>
        <w:ind w:left="2880" w:hanging="360"/>
      </w:pPr>
    </w:lvl>
    <w:lvl w:ilvl="4" w:tplc="9C8A01AA">
      <w:start w:val="1"/>
      <w:numFmt w:val="lowerLetter"/>
      <w:lvlText w:val="%5."/>
      <w:lvlJc w:val="left"/>
      <w:pPr>
        <w:ind w:left="3600" w:hanging="360"/>
      </w:pPr>
    </w:lvl>
    <w:lvl w:ilvl="5" w:tplc="0E9CEDC8">
      <w:start w:val="1"/>
      <w:numFmt w:val="lowerRoman"/>
      <w:lvlText w:val="%6."/>
      <w:lvlJc w:val="right"/>
      <w:pPr>
        <w:ind w:left="4320" w:hanging="180"/>
      </w:pPr>
    </w:lvl>
    <w:lvl w:ilvl="6" w:tplc="A02A0DAE">
      <w:start w:val="1"/>
      <w:numFmt w:val="decimal"/>
      <w:lvlText w:val="%7."/>
      <w:lvlJc w:val="left"/>
      <w:pPr>
        <w:ind w:left="5040" w:hanging="360"/>
      </w:pPr>
    </w:lvl>
    <w:lvl w:ilvl="7" w:tplc="28BADCDA">
      <w:start w:val="1"/>
      <w:numFmt w:val="lowerLetter"/>
      <w:lvlText w:val="%8."/>
      <w:lvlJc w:val="left"/>
      <w:pPr>
        <w:ind w:left="5760" w:hanging="360"/>
      </w:pPr>
    </w:lvl>
    <w:lvl w:ilvl="8" w:tplc="21807C0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7F78D6"/>
    <w:multiLevelType w:val="hybridMultilevel"/>
    <w:tmpl w:val="28161BAE"/>
    <w:lvl w:ilvl="0" w:tplc="49D039B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7" w15:restartNumberingAfterBreak="0">
    <w:nsid w:val="62D41688"/>
    <w:multiLevelType w:val="hybridMultilevel"/>
    <w:tmpl w:val="51EAF5AC"/>
    <w:lvl w:ilvl="0" w:tplc="879045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FD22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C66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2D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A21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8E8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2B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21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B29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0DAB38"/>
    <w:multiLevelType w:val="hybridMultilevel"/>
    <w:tmpl w:val="029209E0"/>
    <w:lvl w:ilvl="0" w:tplc="594058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484E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28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86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B2F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88C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98D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A02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BA3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CB1602"/>
    <w:multiLevelType w:val="hybridMultilevel"/>
    <w:tmpl w:val="4B10F5B0"/>
    <w:lvl w:ilvl="0" w:tplc="0FDCC9F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58A3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1C4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A0B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B63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5A3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9E6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08E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163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DEE22A"/>
    <w:multiLevelType w:val="hybridMultilevel"/>
    <w:tmpl w:val="44A49420"/>
    <w:lvl w:ilvl="0" w:tplc="F36AB9C8">
      <w:start w:val="3"/>
      <w:numFmt w:val="decimal"/>
      <w:lvlText w:val="%1."/>
      <w:lvlJc w:val="left"/>
      <w:pPr>
        <w:ind w:left="720" w:hanging="360"/>
      </w:pPr>
    </w:lvl>
    <w:lvl w:ilvl="1" w:tplc="D40A41E0">
      <w:start w:val="1"/>
      <w:numFmt w:val="lowerLetter"/>
      <w:lvlText w:val="%2."/>
      <w:lvlJc w:val="left"/>
      <w:pPr>
        <w:ind w:left="1440" w:hanging="360"/>
      </w:pPr>
    </w:lvl>
    <w:lvl w:ilvl="2" w:tplc="8E54B726">
      <w:start w:val="1"/>
      <w:numFmt w:val="lowerRoman"/>
      <w:lvlText w:val="%3."/>
      <w:lvlJc w:val="right"/>
      <w:pPr>
        <w:ind w:left="2160" w:hanging="180"/>
      </w:pPr>
    </w:lvl>
    <w:lvl w:ilvl="3" w:tplc="C6F67210">
      <w:start w:val="1"/>
      <w:numFmt w:val="decimal"/>
      <w:lvlText w:val="%4."/>
      <w:lvlJc w:val="left"/>
      <w:pPr>
        <w:ind w:left="2880" w:hanging="360"/>
      </w:pPr>
    </w:lvl>
    <w:lvl w:ilvl="4" w:tplc="4010F976">
      <w:start w:val="1"/>
      <w:numFmt w:val="lowerLetter"/>
      <w:lvlText w:val="%5."/>
      <w:lvlJc w:val="left"/>
      <w:pPr>
        <w:ind w:left="3600" w:hanging="360"/>
      </w:pPr>
    </w:lvl>
    <w:lvl w:ilvl="5" w:tplc="D5DCDAB4">
      <w:start w:val="1"/>
      <w:numFmt w:val="lowerRoman"/>
      <w:lvlText w:val="%6."/>
      <w:lvlJc w:val="right"/>
      <w:pPr>
        <w:ind w:left="4320" w:hanging="180"/>
      </w:pPr>
    </w:lvl>
    <w:lvl w:ilvl="6" w:tplc="B41AF58A">
      <w:start w:val="1"/>
      <w:numFmt w:val="decimal"/>
      <w:lvlText w:val="%7."/>
      <w:lvlJc w:val="left"/>
      <w:pPr>
        <w:ind w:left="5040" w:hanging="360"/>
      </w:pPr>
    </w:lvl>
    <w:lvl w:ilvl="7" w:tplc="47C26ECE">
      <w:start w:val="1"/>
      <w:numFmt w:val="lowerLetter"/>
      <w:lvlText w:val="%8."/>
      <w:lvlJc w:val="left"/>
      <w:pPr>
        <w:ind w:left="5760" w:hanging="360"/>
      </w:pPr>
    </w:lvl>
    <w:lvl w:ilvl="8" w:tplc="63DECB1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ECB90B"/>
    <w:multiLevelType w:val="hybridMultilevel"/>
    <w:tmpl w:val="33A463B0"/>
    <w:lvl w:ilvl="0" w:tplc="B5F2A2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D42AA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BB344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41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087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40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404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60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CE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B17EF3"/>
    <w:multiLevelType w:val="hybridMultilevel"/>
    <w:tmpl w:val="92CC018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D487DD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D175CEE"/>
    <w:multiLevelType w:val="hybridMultilevel"/>
    <w:tmpl w:val="8326DFFA"/>
    <w:lvl w:ilvl="0" w:tplc="1B62EA20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54" w15:restartNumberingAfterBreak="0">
    <w:nsid w:val="6E1326D1"/>
    <w:multiLevelType w:val="hybridMultilevel"/>
    <w:tmpl w:val="CCE4CD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FFA00D6"/>
    <w:multiLevelType w:val="hybridMultilevel"/>
    <w:tmpl w:val="DE98E69C"/>
    <w:lvl w:ilvl="0" w:tplc="8F6A38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BE22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347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63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00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05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2D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EC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BC2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12F17C"/>
    <w:multiLevelType w:val="hybridMultilevel"/>
    <w:tmpl w:val="7C1CA2DC"/>
    <w:lvl w:ilvl="0" w:tplc="6AB05DB6">
      <w:start w:val="6"/>
      <w:numFmt w:val="decimal"/>
      <w:lvlText w:val="%1."/>
      <w:lvlJc w:val="left"/>
      <w:pPr>
        <w:ind w:left="720" w:hanging="360"/>
      </w:pPr>
    </w:lvl>
    <w:lvl w:ilvl="1" w:tplc="A1526F2C">
      <w:start w:val="1"/>
      <w:numFmt w:val="lowerLetter"/>
      <w:lvlText w:val="%2."/>
      <w:lvlJc w:val="left"/>
      <w:pPr>
        <w:ind w:left="1440" w:hanging="360"/>
      </w:pPr>
    </w:lvl>
    <w:lvl w:ilvl="2" w:tplc="5D2CBF7C">
      <w:start w:val="1"/>
      <w:numFmt w:val="lowerRoman"/>
      <w:lvlText w:val="%3."/>
      <w:lvlJc w:val="right"/>
      <w:pPr>
        <w:ind w:left="2160" w:hanging="180"/>
      </w:pPr>
    </w:lvl>
    <w:lvl w:ilvl="3" w:tplc="93B882E2">
      <w:start w:val="1"/>
      <w:numFmt w:val="decimal"/>
      <w:lvlText w:val="%4."/>
      <w:lvlJc w:val="left"/>
      <w:pPr>
        <w:ind w:left="2880" w:hanging="360"/>
      </w:pPr>
    </w:lvl>
    <w:lvl w:ilvl="4" w:tplc="A134DA62">
      <w:start w:val="1"/>
      <w:numFmt w:val="lowerLetter"/>
      <w:lvlText w:val="%5."/>
      <w:lvlJc w:val="left"/>
      <w:pPr>
        <w:ind w:left="3600" w:hanging="360"/>
      </w:pPr>
    </w:lvl>
    <w:lvl w:ilvl="5" w:tplc="7C36AE94">
      <w:start w:val="1"/>
      <w:numFmt w:val="lowerRoman"/>
      <w:lvlText w:val="%6."/>
      <w:lvlJc w:val="right"/>
      <w:pPr>
        <w:ind w:left="4320" w:hanging="180"/>
      </w:pPr>
    </w:lvl>
    <w:lvl w:ilvl="6" w:tplc="FBA0DE00">
      <w:start w:val="1"/>
      <w:numFmt w:val="decimal"/>
      <w:lvlText w:val="%7."/>
      <w:lvlJc w:val="left"/>
      <w:pPr>
        <w:ind w:left="5040" w:hanging="360"/>
      </w:pPr>
    </w:lvl>
    <w:lvl w:ilvl="7" w:tplc="2952A9EE">
      <w:start w:val="1"/>
      <w:numFmt w:val="lowerLetter"/>
      <w:lvlText w:val="%8."/>
      <w:lvlJc w:val="left"/>
      <w:pPr>
        <w:ind w:left="5760" w:hanging="360"/>
      </w:pPr>
    </w:lvl>
    <w:lvl w:ilvl="8" w:tplc="BE2E6FBE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DE15E3"/>
    <w:multiLevelType w:val="hybridMultilevel"/>
    <w:tmpl w:val="4A6EEEF2"/>
    <w:lvl w:ilvl="0" w:tplc="7A185A9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E52A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067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46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C46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0D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581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69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C03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3A406F"/>
    <w:multiLevelType w:val="hybridMultilevel"/>
    <w:tmpl w:val="54F6BCCA"/>
    <w:lvl w:ilvl="0" w:tplc="3566118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4E0F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23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0B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21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43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8B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81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225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556CB6"/>
    <w:multiLevelType w:val="hybridMultilevel"/>
    <w:tmpl w:val="7E68C96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6600AD0"/>
    <w:multiLevelType w:val="hybridMultilevel"/>
    <w:tmpl w:val="38267246"/>
    <w:lvl w:ilvl="0" w:tplc="0DE2DF18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1" w15:restartNumberingAfterBreak="0">
    <w:nsid w:val="76F57689"/>
    <w:multiLevelType w:val="hybridMultilevel"/>
    <w:tmpl w:val="954C304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7F01786"/>
    <w:multiLevelType w:val="hybridMultilevel"/>
    <w:tmpl w:val="349A57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CA534F1"/>
    <w:multiLevelType w:val="hybridMultilevel"/>
    <w:tmpl w:val="A78AC1AE"/>
    <w:lvl w:ilvl="0" w:tplc="B6EE4EE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DB00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323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8A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F0C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28E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86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65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9C9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417FE0"/>
    <w:multiLevelType w:val="hybridMultilevel"/>
    <w:tmpl w:val="366C29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EA41F81"/>
    <w:multiLevelType w:val="hybridMultilevel"/>
    <w:tmpl w:val="FF96D804"/>
    <w:lvl w:ilvl="0" w:tplc="D21AB2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346E0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20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8BF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E23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CE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F68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4A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AF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F790A0F"/>
    <w:multiLevelType w:val="hybridMultilevel"/>
    <w:tmpl w:val="3CD067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547160">
    <w:abstractNumId w:val="45"/>
  </w:num>
  <w:num w:numId="2" w16cid:durableId="1769766490">
    <w:abstractNumId w:val="13"/>
  </w:num>
  <w:num w:numId="3" w16cid:durableId="777873784">
    <w:abstractNumId w:val="1"/>
  </w:num>
  <w:num w:numId="4" w16cid:durableId="1356269067">
    <w:abstractNumId w:val="15"/>
  </w:num>
  <w:num w:numId="5" w16cid:durableId="639307006">
    <w:abstractNumId w:val="0"/>
  </w:num>
  <w:num w:numId="6" w16cid:durableId="272783323">
    <w:abstractNumId w:val="63"/>
  </w:num>
  <w:num w:numId="7" w16cid:durableId="1935361567">
    <w:abstractNumId w:val="51"/>
  </w:num>
  <w:num w:numId="8" w16cid:durableId="395665112">
    <w:abstractNumId w:val="35"/>
  </w:num>
  <w:num w:numId="9" w16cid:durableId="2102067421">
    <w:abstractNumId w:val="40"/>
  </w:num>
  <w:num w:numId="10" w16cid:durableId="1144195320">
    <w:abstractNumId w:val="22"/>
  </w:num>
  <w:num w:numId="11" w16cid:durableId="544870302">
    <w:abstractNumId w:val="49"/>
  </w:num>
  <w:num w:numId="12" w16cid:durableId="1047803810">
    <w:abstractNumId w:val="4"/>
  </w:num>
  <w:num w:numId="13" w16cid:durableId="306666744">
    <w:abstractNumId w:val="56"/>
  </w:num>
  <w:num w:numId="14" w16cid:durableId="217057825">
    <w:abstractNumId w:val="7"/>
  </w:num>
  <w:num w:numId="15" w16cid:durableId="1059791568">
    <w:abstractNumId w:val="10"/>
  </w:num>
  <w:num w:numId="16" w16cid:durableId="2049451600">
    <w:abstractNumId w:val="34"/>
  </w:num>
  <w:num w:numId="17" w16cid:durableId="1195384343">
    <w:abstractNumId w:val="26"/>
  </w:num>
  <w:num w:numId="18" w16cid:durableId="1182279285">
    <w:abstractNumId w:val="57"/>
  </w:num>
  <w:num w:numId="19" w16cid:durableId="328944156">
    <w:abstractNumId w:val="50"/>
  </w:num>
  <w:num w:numId="20" w16cid:durableId="875510090">
    <w:abstractNumId w:val="25"/>
  </w:num>
  <w:num w:numId="21" w16cid:durableId="508716313">
    <w:abstractNumId w:val="32"/>
  </w:num>
  <w:num w:numId="22" w16cid:durableId="814612951">
    <w:abstractNumId w:val="24"/>
  </w:num>
  <w:num w:numId="23" w16cid:durableId="632247388">
    <w:abstractNumId w:val="11"/>
  </w:num>
  <w:num w:numId="24" w16cid:durableId="55859588">
    <w:abstractNumId w:val="9"/>
  </w:num>
  <w:num w:numId="25" w16cid:durableId="1421414684">
    <w:abstractNumId w:val="42"/>
  </w:num>
  <w:num w:numId="26" w16cid:durableId="955218637">
    <w:abstractNumId w:val="48"/>
  </w:num>
  <w:num w:numId="27" w16cid:durableId="1899432618">
    <w:abstractNumId w:val="55"/>
  </w:num>
  <w:num w:numId="28" w16cid:durableId="562108364">
    <w:abstractNumId w:val="12"/>
  </w:num>
  <w:num w:numId="29" w16cid:durableId="697123630">
    <w:abstractNumId w:val="47"/>
  </w:num>
  <w:num w:numId="30" w16cid:durableId="1876695433">
    <w:abstractNumId w:val="31"/>
  </w:num>
  <w:num w:numId="31" w16cid:durableId="1514416853">
    <w:abstractNumId w:val="21"/>
  </w:num>
  <w:num w:numId="32" w16cid:durableId="1542088248">
    <w:abstractNumId w:val="58"/>
  </w:num>
  <w:num w:numId="33" w16cid:durableId="808012014">
    <w:abstractNumId w:val="65"/>
  </w:num>
  <w:num w:numId="34" w16cid:durableId="578174067">
    <w:abstractNumId w:val="18"/>
  </w:num>
  <w:num w:numId="35" w16cid:durableId="997880846">
    <w:abstractNumId w:val="20"/>
  </w:num>
  <w:num w:numId="36" w16cid:durableId="1271430319">
    <w:abstractNumId w:val="5"/>
  </w:num>
  <w:num w:numId="37" w16cid:durableId="41177012">
    <w:abstractNumId w:val="66"/>
  </w:num>
  <w:num w:numId="38" w16cid:durableId="861171061">
    <w:abstractNumId w:val="30"/>
  </w:num>
  <w:num w:numId="39" w16cid:durableId="369956023">
    <w:abstractNumId w:val="62"/>
  </w:num>
  <w:num w:numId="40" w16cid:durableId="1709183463">
    <w:abstractNumId w:val="60"/>
  </w:num>
  <w:num w:numId="41" w16cid:durableId="769350381">
    <w:abstractNumId w:val="64"/>
  </w:num>
  <w:num w:numId="42" w16cid:durableId="2096171051">
    <w:abstractNumId w:val="53"/>
  </w:num>
  <w:num w:numId="43" w16cid:durableId="879391847">
    <w:abstractNumId w:val="59"/>
  </w:num>
  <w:num w:numId="44" w16cid:durableId="2009626281">
    <w:abstractNumId w:val="2"/>
  </w:num>
  <w:num w:numId="45" w16cid:durableId="1571574056">
    <w:abstractNumId w:val="46"/>
  </w:num>
  <w:num w:numId="46" w16cid:durableId="1887717106">
    <w:abstractNumId w:val="52"/>
  </w:num>
  <w:num w:numId="47" w16cid:durableId="1384714856">
    <w:abstractNumId w:val="37"/>
  </w:num>
  <w:num w:numId="48" w16cid:durableId="215169284">
    <w:abstractNumId w:val="8"/>
  </w:num>
  <w:num w:numId="49" w16cid:durableId="851142178">
    <w:abstractNumId w:val="28"/>
  </w:num>
  <w:num w:numId="50" w16cid:durableId="2117481220">
    <w:abstractNumId w:val="39"/>
  </w:num>
  <w:num w:numId="51" w16cid:durableId="774984227">
    <w:abstractNumId w:val="43"/>
  </w:num>
  <w:num w:numId="52" w16cid:durableId="1869634938">
    <w:abstractNumId w:val="54"/>
  </w:num>
  <w:num w:numId="53" w16cid:durableId="1464617100">
    <w:abstractNumId w:val="41"/>
  </w:num>
  <w:num w:numId="54" w16cid:durableId="1453749948">
    <w:abstractNumId w:val="33"/>
  </w:num>
  <w:num w:numId="55" w16cid:durableId="663096173">
    <w:abstractNumId w:val="3"/>
  </w:num>
  <w:num w:numId="56" w16cid:durableId="1934625292">
    <w:abstractNumId w:val="17"/>
  </w:num>
  <w:num w:numId="57" w16cid:durableId="797187730">
    <w:abstractNumId w:val="61"/>
  </w:num>
  <w:num w:numId="58" w16cid:durableId="981036670">
    <w:abstractNumId w:val="19"/>
  </w:num>
  <w:num w:numId="59" w16cid:durableId="196049995">
    <w:abstractNumId w:val="6"/>
  </w:num>
  <w:num w:numId="60" w16cid:durableId="1403790543">
    <w:abstractNumId w:val="27"/>
  </w:num>
  <w:num w:numId="61" w16cid:durableId="2025551443">
    <w:abstractNumId w:val="16"/>
  </w:num>
  <w:num w:numId="62" w16cid:durableId="181432943">
    <w:abstractNumId w:val="44"/>
  </w:num>
  <w:num w:numId="63" w16cid:durableId="1534225997">
    <w:abstractNumId w:val="38"/>
  </w:num>
  <w:num w:numId="64" w16cid:durableId="843859596">
    <w:abstractNumId w:val="14"/>
  </w:num>
  <w:num w:numId="65" w16cid:durableId="382827076">
    <w:abstractNumId w:val="36"/>
  </w:num>
  <w:num w:numId="66" w16cid:durableId="1828665922">
    <w:abstractNumId w:val="29"/>
  </w:num>
  <w:num w:numId="67" w16cid:durableId="171729164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88"/>
    <w:rsid w:val="0001535E"/>
    <w:rsid w:val="00025D3B"/>
    <w:rsid w:val="00034BA4"/>
    <w:rsid w:val="00053B45"/>
    <w:rsid w:val="0006092F"/>
    <w:rsid w:val="00061C35"/>
    <w:rsid w:val="00067187"/>
    <w:rsid w:val="00074303"/>
    <w:rsid w:val="00080369"/>
    <w:rsid w:val="00084F5E"/>
    <w:rsid w:val="000A058C"/>
    <w:rsid w:val="000A0B52"/>
    <w:rsid w:val="000A642A"/>
    <w:rsid w:val="000B3BA6"/>
    <w:rsid w:val="000B5CC5"/>
    <w:rsid w:val="000B63F4"/>
    <w:rsid w:val="000C50D0"/>
    <w:rsid w:val="000C569E"/>
    <w:rsid w:val="000D20EE"/>
    <w:rsid w:val="000D3489"/>
    <w:rsid w:val="000D6321"/>
    <w:rsid w:val="000D7E63"/>
    <w:rsid w:val="000F7193"/>
    <w:rsid w:val="001011C9"/>
    <w:rsid w:val="001107B4"/>
    <w:rsid w:val="00127DAD"/>
    <w:rsid w:val="001473CE"/>
    <w:rsid w:val="00167555"/>
    <w:rsid w:val="001831E3"/>
    <w:rsid w:val="00183523"/>
    <w:rsid w:val="00184106"/>
    <w:rsid w:val="00185742"/>
    <w:rsid w:val="00194A97"/>
    <w:rsid w:val="001A31C2"/>
    <w:rsid w:val="001A545B"/>
    <w:rsid w:val="001A661D"/>
    <w:rsid w:val="001A749C"/>
    <w:rsid w:val="001B4BF0"/>
    <w:rsid w:val="001D1D96"/>
    <w:rsid w:val="001D2685"/>
    <w:rsid w:val="001D5338"/>
    <w:rsid w:val="001E1894"/>
    <w:rsid w:val="001F455E"/>
    <w:rsid w:val="00213655"/>
    <w:rsid w:val="0021537C"/>
    <w:rsid w:val="00221A34"/>
    <w:rsid w:val="00223B08"/>
    <w:rsid w:val="00232DF3"/>
    <w:rsid w:val="00252148"/>
    <w:rsid w:val="00261506"/>
    <w:rsid w:val="00271B61"/>
    <w:rsid w:val="00271C18"/>
    <w:rsid w:val="00272277"/>
    <w:rsid w:val="0028060B"/>
    <w:rsid w:val="002812B4"/>
    <w:rsid w:val="00287F14"/>
    <w:rsid w:val="00294F11"/>
    <w:rsid w:val="002A5454"/>
    <w:rsid w:val="002B69DE"/>
    <w:rsid w:val="002C1BB9"/>
    <w:rsid w:val="002C27B3"/>
    <w:rsid w:val="002C5932"/>
    <w:rsid w:val="002D06F1"/>
    <w:rsid w:val="002D286C"/>
    <w:rsid w:val="002D62B5"/>
    <w:rsid w:val="002E1C05"/>
    <w:rsid w:val="002E563E"/>
    <w:rsid w:val="002F23E6"/>
    <w:rsid w:val="002F4186"/>
    <w:rsid w:val="002F5A12"/>
    <w:rsid w:val="0030442A"/>
    <w:rsid w:val="00306EF3"/>
    <w:rsid w:val="00320303"/>
    <w:rsid w:val="00323E60"/>
    <w:rsid w:val="00324B11"/>
    <w:rsid w:val="00332248"/>
    <w:rsid w:val="00346123"/>
    <w:rsid w:val="00357539"/>
    <w:rsid w:val="003618BA"/>
    <w:rsid w:val="00362124"/>
    <w:rsid w:val="0037454B"/>
    <w:rsid w:val="00374F89"/>
    <w:rsid w:val="00381CEC"/>
    <w:rsid w:val="0039149E"/>
    <w:rsid w:val="003A02A8"/>
    <w:rsid w:val="003A55BB"/>
    <w:rsid w:val="003A5642"/>
    <w:rsid w:val="003A75A3"/>
    <w:rsid w:val="003C737A"/>
    <w:rsid w:val="003E6EFD"/>
    <w:rsid w:val="003F02D0"/>
    <w:rsid w:val="00403966"/>
    <w:rsid w:val="004070F1"/>
    <w:rsid w:val="0041156D"/>
    <w:rsid w:val="00411C3E"/>
    <w:rsid w:val="004202AF"/>
    <w:rsid w:val="00425D10"/>
    <w:rsid w:val="0043400D"/>
    <w:rsid w:val="0043692F"/>
    <w:rsid w:val="00436B7D"/>
    <w:rsid w:val="00445FF0"/>
    <w:rsid w:val="00462957"/>
    <w:rsid w:val="0049438B"/>
    <w:rsid w:val="0049543F"/>
    <w:rsid w:val="004A28D3"/>
    <w:rsid w:val="004A2BE9"/>
    <w:rsid w:val="004D1AB9"/>
    <w:rsid w:val="004D287E"/>
    <w:rsid w:val="004D6A15"/>
    <w:rsid w:val="004E0374"/>
    <w:rsid w:val="004F2E64"/>
    <w:rsid w:val="00500C21"/>
    <w:rsid w:val="0050338C"/>
    <w:rsid w:val="00521DD9"/>
    <w:rsid w:val="00527509"/>
    <w:rsid w:val="005301D3"/>
    <w:rsid w:val="0054161C"/>
    <w:rsid w:val="0055471F"/>
    <w:rsid w:val="00574421"/>
    <w:rsid w:val="00575FB0"/>
    <w:rsid w:val="005770F0"/>
    <w:rsid w:val="00590A9E"/>
    <w:rsid w:val="005956A3"/>
    <w:rsid w:val="005D0C0C"/>
    <w:rsid w:val="005D443E"/>
    <w:rsid w:val="005D7990"/>
    <w:rsid w:val="005F0F3D"/>
    <w:rsid w:val="005F7D26"/>
    <w:rsid w:val="0060482F"/>
    <w:rsid w:val="00621E81"/>
    <w:rsid w:val="00622113"/>
    <w:rsid w:val="00626E1B"/>
    <w:rsid w:val="00642779"/>
    <w:rsid w:val="00653F76"/>
    <w:rsid w:val="006600BE"/>
    <w:rsid w:val="0066331E"/>
    <w:rsid w:val="00666B50"/>
    <w:rsid w:val="00674488"/>
    <w:rsid w:val="00682371"/>
    <w:rsid w:val="00686FCA"/>
    <w:rsid w:val="00687C05"/>
    <w:rsid w:val="00690A9F"/>
    <w:rsid w:val="006A5FAF"/>
    <w:rsid w:val="006B4F76"/>
    <w:rsid w:val="006C0675"/>
    <w:rsid w:val="006C334C"/>
    <w:rsid w:val="006C353C"/>
    <w:rsid w:val="006D21DA"/>
    <w:rsid w:val="006E1E84"/>
    <w:rsid w:val="00702FAA"/>
    <w:rsid w:val="00706E7E"/>
    <w:rsid w:val="007106E7"/>
    <w:rsid w:val="00715FD6"/>
    <w:rsid w:val="00723155"/>
    <w:rsid w:val="00731DBC"/>
    <w:rsid w:val="00734AA9"/>
    <w:rsid w:val="007356C5"/>
    <w:rsid w:val="007367ED"/>
    <w:rsid w:val="00746618"/>
    <w:rsid w:val="00746A3A"/>
    <w:rsid w:val="00747A3B"/>
    <w:rsid w:val="00750877"/>
    <w:rsid w:val="00780655"/>
    <w:rsid w:val="00791D22"/>
    <w:rsid w:val="007A0377"/>
    <w:rsid w:val="007A1BCE"/>
    <w:rsid w:val="007A7577"/>
    <w:rsid w:val="007B45A2"/>
    <w:rsid w:val="007B56CD"/>
    <w:rsid w:val="007D6F1C"/>
    <w:rsid w:val="008157C0"/>
    <w:rsid w:val="00821CD5"/>
    <w:rsid w:val="00822592"/>
    <w:rsid w:val="008258B1"/>
    <w:rsid w:val="00826BA9"/>
    <w:rsid w:val="00831680"/>
    <w:rsid w:val="00831755"/>
    <w:rsid w:val="0084428B"/>
    <w:rsid w:val="008458B7"/>
    <w:rsid w:val="00862FCB"/>
    <w:rsid w:val="00881B4B"/>
    <w:rsid w:val="00883AED"/>
    <w:rsid w:val="008905DA"/>
    <w:rsid w:val="00890E5C"/>
    <w:rsid w:val="0089192F"/>
    <w:rsid w:val="008A3DE2"/>
    <w:rsid w:val="008B1A33"/>
    <w:rsid w:val="008B65B1"/>
    <w:rsid w:val="008D77DE"/>
    <w:rsid w:val="008E0E61"/>
    <w:rsid w:val="008E6694"/>
    <w:rsid w:val="009005EF"/>
    <w:rsid w:val="00912533"/>
    <w:rsid w:val="0092740A"/>
    <w:rsid w:val="00940D5C"/>
    <w:rsid w:val="0095534A"/>
    <w:rsid w:val="009617E5"/>
    <w:rsid w:val="0097002E"/>
    <w:rsid w:val="009709E7"/>
    <w:rsid w:val="00982691"/>
    <w:rsid w:val="00984A52"/>
    <w:rsid w:val="00985EAA"/>
    <w:rsid w:val="00990420"/>
    <w:rsid w:val="00991F3B"/>
    <w:rsid w:val="00995FE4"/>
    <w:rsid w:val="00996951"/>
    <w:rsid w:val="009D0025"/>
    <w:rsid w:val="009D3C7D"/>
    <w:rsid w:val="009F6ADC"/>
    <w:rsid w:val="00A04409"/>
    <w:rsid w:val="00A04514"/>
    <w:rsid w:val="00A053B6"/>
    <w:rsid w:val="00A22F72"/>
    <w:rsid w:val="00A24403"/>
    <w:rsid w:val="00A30B04"/>
    <w:rsid w:val="00A37620"/>
    <w:rsid w:val="00A441D8"/>
    <w:rsid w:val="00A47F36"/>
    <w:rsid w:val="00A50516"/>
    <w:rsid w:val="00A53C18"/>
    <w:rsid w:val="00A53D53"/>
    <w:rsid w:val="00A55957"/>
    <w:rsid w:val="00A62908"/>
    <w:rsid w:val="00A66A31"/>
    <w:rsid w:val="00A74822"/>
    <w:rsid w:val="00A81B78"/>
    <w:rsid w:val="00A82AC4"/>
    <w:rsid w:val="00A85607"/>
    <w:rsid w:val="00A86099"/>
    <w:rsid w:val="00A8689D"/>
    <w:rsid w:val="00A931F6"/>
    <w:rsid w:val="00A952B0"/>
    <w:rsid w:val="00AA248B"/>
    <w:rsid w:val="00AA6CFE"/>
    <w:rsid w:val="00AB15F9"/>
    <w:rsid w:val="00AC090D"/>
    <w:rsid w:val="00AC3DC6"/>
    <w:rsid w:val="00AC614B"/>
    <w:rsid w:val="00AD22D1"/>
    <w:rsid w:val="00AD2556"/>
    <w:rsid w:val="00AE6849"/>
    <w:rsid w:val="00B129B8"/>
    <w:rsid w:val="00B14907"/>
    <w:rsid w:val="00B27963"/>
    <w:rsid w:val="00B321C1"/>
    <w:rsid w:val="00B50120"/>
    <w:rsid w:val="00B67788"/>
    <w:rsid w:val="00B77A64"/>
    <w:rsid w:val="00B85C28"/>
    <w:rsid w:val="00B879C7"/>
    <w:rsid w:val="00BA1080"/>
    <w:rsid w:val="00BA70DD"/>
    <w:rsid w:val="00BB5B01"/>
    <w:rsid w:val="00BC0BD8"/>
    <w:rsid w:val="00BC4550"/>
    <w:rsid w:val="00BF5B12"/>
    <w:rsid w:val="00C15FB9"/>
    <w:rsid w:val="00C20C6F"/>
    <w:rsid w:val="00C30599"/>
    <w:rsid w:val="00C406C0"/>
    <w:rsid w:val="00C522A1"/>
    <w:rsid w:val="00C56DB0"/>
    <w:rsid w:val="00C72770"/>
    <w:rsid w:val="00C73229"/>
    <w:rsid w:val="00C759FD"/>
    <w:rsid w:val="00C76E8D"/>
    <w:rsid w:val="00C83A94"/>
    <w:rsid w:val="00C8403F"/>
    <w:rsid w:val="00C85BD9"/>
    <w:rsid w:val="00C97B4D"/>
    <w:rsid w:val="00CB5867"/>
    <w:rsid w:val="00CC6911"/>
    <w:rsid w:val="00CD0A63"/>
    <w:rsid w:val="00CD4010"/>
    <w:rsid w:val="00CD550E"/>
    <w:rsid w:val="00CD71C0"/>
    <w:rsid w:val="00CE3767"/>
    <w:rsid w:val="00CE487C"/>
    <w:rsid w:val="00CF448F"/>
    <w:rsid w:val="00CFDF66"/>
    <w:rsid w:val="00D13C79"/>
    <w:rsid w:val="00D20AFA"/>
    <w:rsid w:val="00D21985"/>
    <w:rsid w:val="00D32D0C"/>
    <w:rsid w:val="00D42016"/>
    <w:rsid w:val="00D52352"/>
    <w:rsid w:val="00D56817"/>
    <w:rsid w:val="00D90574"/>
    <w:rsid w:val="00D92676"/>
    <w:rsid w:val="00D92CA4"/>
    <w:rsid w:val="00DA5EB6"/>
    <w:rsid w:val="00DB0C5A"/>
    <w:rsid w:val="00DB1CAA"/>
    <w:rsid w:val="00DB20D5"/>
    <w:rsid w:val="00DB2DDA"/>
    <w:rsid w:val="00DC0470"/>
    <w:rsid w:val="00DC73A0"/>
    <w:rsid w:val="00DF03FB"/>
    <w:rsid w:val="00DF1736"/>
    <w:rsid w:val="00E00D22"/>
    <w:rsid w:val="00E078BE"/>
    <w:rsid w:val="00E16CBA"/>
    <w:rsid w:val="00E2036F"/>
    <w:rsid w:val="00E33C33"/>
    <w:rsid w:val="00E34DF8"/>
    <w:rsid w:val="00E36C6E"/>
    <w:rsid w:val="00E40C6A"/>
    <w:rsid w:val="00E57B70"/>
    <w:rsid w:val="00E63373"/>
    <w:rsid w:val="00E749C0"/>
    <w:rsid w:val="00E74DA5"/>
    <w:rsid w:val="00E86213"/>
    <w:rsid w:val="00E868DA"/>
    <w:rsid w:val="00E91F87"/>
    <w:rsid w:val="00EB245E"/>
    <w:rsid w:val="00EB314D"/>
    <w:rsid w:val="00EE2502"/>
    <w:rsid w:val="00EE4AD1"/>
    <w:rsid w:val="00EE68BB"/>
    <w:rsid w:val="00EE6A0E"/>
    <w:rsid w:val="00EF05E5"/>
    <w:rsid w:val="00F01CD2"/>
    <w:rsid w:val="00F05AF0"/>
    <w:rsid w:val="00F06661"/>
    <w:rsid w:val="00F06DBB"/>
    <w:rsid w:val="00F24AF6"/>
    <w:rsid w:val="00F353DF"/>
    <w:rsid w:val="00F40FC3"/>
    <w:rsid w:val="00F412E9"/>
    <w:rsid w:val="00F44CAD"/>
    <w:rsid w:val="00F502D0"/>
    <w:rsid w:val="00F61C48"/>
    <w:rsid w:val="00F63448"/>
    <w:rsid w:val="00F82C66"/>
    <w:rsid w:val="00F86313"/>
    <w:rsid w:val="00F966C1"/>
    <w:rsid w:val="00F972AD"/>
    <w:rsid w:val="00FB48E4"/>
    <w:rsid w:val="00FC3B47"/>
    <w:rsid w:val="00FC669A"/>
    <w:rsid w:val="00FC7881"/>
    <w:rsid w:val="00FD204B"/>
    <w:rsid w:val="00FD3E81"/>
    <w:rsid w:val="00FD4903"/>
    <w:rsid w:val="00FE3F60"/>
    <w:rsid w:val="00FE5CA9"/>
    <w:rsid w:val="00FE7F4F"/>
    <w:rsid w:val="00FF5EC8"/>
    <w:rsid w:val="021048F3"/>
    <w:rsid w:val="0271A470"/>
    <w:rsid w:val="03256803"/>
    <w:rsid w:val="0516F06D"/>
    <w:rsid w:val="0547E9B5"/>
    <w:rsid w:val="07638E69"/>
    <w:rsid w:val="0892742D"/>
    <w:rsid w:val="08ECE4E6"/>
    <w:rsid w:val="08FF5ECA"/>
    <w:rsid w:val="09C630F4"/>
    <w:rsid w:val="09CE5BBD"/>
    <w:rsid w:val="0A9B2F2B"/>
    <w:rsid w:val="0ADA88DC"/>
    <w:rsid w:val="0D38D1E1"/>
    <w:rsid w:val="0E799657"/>
    <w:rsid w:val="111AEE38"/>
    <w:rsid w:val="1377BBE4"/>
    <w:rsid w:val="13D93ECC"/>
    <w:rsid w:val="140D73F7"/>
    <w:rsid w:val="150393CF"/>
    <w:rsid w:val="160A5547"/>
    <w:rsid w:val="1771075F"/>
    <w:rsid w:val="17A625A8"/>
    <w:rsid w:val="199DABC0"/>
    <w:rsid w:val="1AA8A821"/>
    <w:rsid w:val="1AEAA17C"/>
    <w:rsid w:val="1B420537"/>
    <w:rsid w:val="1CE2E7AF"/>
    <w:rsid w:val="1F8036E2"/>
    <w:rsid w:val="200440C9"/>
    <w:rsid w:val="21760121"/>
    <w:rsid w:val="22DFD21D"/>
    <w:rsid w:val="240C43FB"/>
    <w:rsid w:val="24260830"/>
    <w:rsid w:val="24A87F2C"/>
    <w:rsid w:val="2528E5C6"/>
    <w:rsid w:val="26980511"/>
    <w:rsid w:val="2B393EB0"/>
    <w:rsid w:val="2CB4733C"/>
    <w:rsid w:val="2CE11509"/>
    <w:rsid w:val="2E0D77BD"/>
    <w:rsid w:val="2E4DC56D"/>
    <w:rsid w:val="2FF9E6AF"/>
    <w:rsid w:val="300CAFD3"/>
    <w:rsid w:val="3059027F"/>
    <w:rsid w:val="318BC984"/>
    <w:rsid w:val="31F4D2E0"/>
    <w:rsid w:val="3390A341"/>
    <w:rsid w:val="36A55829"/>
    <w:rsid w:val="36CEFFE9"/>
    <w:rsid w:val="386EB30C"/>
    <w:rsid w:val="387607FF"/>
    <w:rsid w:val="39387CD7"/>
    <w:rsid w:val="3AEE5EB8"/>
    <w:rsid w:val="3D6AAA27"/>
    <w:rsid w:val="3DB8ADB5"/>
    <w:rsid w:val="3E5845FC"/>
    <w:rsid w:val="3F525963"/>
    <w:rsid w:val="3FDAEE00"/>
    <w:rsid w:val="40331212"/>
    <w:rsid w:val="4253E41D"/>
    <w:rsid w:val="42B2582E"/>
    <w:rsid w:val="43D38C0D"/>
    <w:rsid w:val="43DBB213"/>
    <w:rsid w:val="449FE113"/>
    <w:rsid w:val="44B3DE82"/>
    <w:rsid w:val="464A2F84"/>
    <w:rsid w:val="46B94AF1"/>
    <w:rsid w:val="49E3D494"/>
    <w:rsid w:val="4CD8C083"/>
    <w:rsid w:val="4E2843E7"/>
    <w:rsid w:val="4F3EEFEC"/>
    <w:rsid w:val="4FB13550"/>
    <w:rsid w:val="4FB890DE"/>
    <w:rsid w:val="51B478C9"/>
    <w:rsid w:val="53BE7299"/>
    <w:rsid w:val="54BC3B94"/>
    <w:rsid w:val="551328F8"/>
    <w:rsid w:val="55679819"/>
    <w:rsid w:val="578E7FAD"/>
    <w:rsid w:val="58041902"/>
    <w:rsid w:val="599FE196"/>
    <w:rsid w:val="5F772D96"/>
    <w:rsid w:val="609200CC"/>
    <w:rsid w:val="609BDDD4"/>
    <w:rsid w:val="622AD35A"/>
    <w:rsid w:val="659BE7D2"/>
    <w:rsid w:val="6766D858"/>
    <w:rsid w:val="67F31FDF"/>
    <w:rsid w:val="6920CE55"/>
    <w:rsid w:val="6926D912"/>
    <w:rsid w:val="6A6A44ED"/>
    <w:rsid w:val="6EAF6DB4"/>
    <w:rsid w:val="6F6418E6"/>
    <w:rsid w:val="6FFF38BF"/>
    <w:rsid w:val="70104AE8"/>
    <w:rsid w:val="71966920"/>
    <w:rsid w:val="723D9A56"/>
    <w:rsid w:val="72A97791"/>
    <w:rsid w:val="72DD7F8B"/>
    <w:rsid w:val="73150A1C"/>
    <w:rsid w:val="748ED0AC"/>
    <w:rsid w:val="76BFCD44"/>
    <w:rsid w:val="77444ADC"/>
    <w:rsid w:val="77897864"/>
    <w:rsid w:val="79E569E1"/>
    <w:rsid w:val="7A0C3E24"/>
    <w:rsid w:val="7A9E33BD"/>
    <w:rsid w:val="7B09CC83"/>
    <w:rsid w:val="7E51B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85A24"/>
  <w15:chartTrackingRefBased/>
  <w15:docId w15:val="{94121BEB-CC86-4F9E-8D2E-8FD51DC7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40C43F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8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68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68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68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E68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E68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1"/>
    <w:unhideWhenUsed/>
    <w:rsid w:val="240C43F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1"/>
    <w:rsid w:val="00626E1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240C43F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6E1B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240C43FB"/>
    <w:pPr>
      <w:spacing w:beforeAutospacing="1" w:afterAutospacing="1"/>
    </w:pPr>
    <w:rPr>
      <w:rFonts w:ascii="Times New Roman" w:eastAsiaTheme="minorEastAsia" w:hAnsi="Times New Roman" w:cs="Times New Roman"/>
      <w:sz w:val="24"/>
      <w:szCs w:val="24"/>
      <w:lang w:eastAsia="es-HN"/>
    </w:rPr>
  </w:style>
  <w:style w:type="paragraph" w:styleId="ListParagraph">
    <w:name w:val="List Paragraph"/>
    <w:basedOn w:val="Normal"/>
    <w:link w:val="ListParagraphChar"/>
    <w:uiPriority w:val="34"/>
    <w:qFormat/>
    <w:rsid w:val="00BB5B01"/>
    <w:pPr>
      <w:ind w:left="720"/>
      <w:contextualSpacing/>
    </w:pPr>
    <w:rPr>
      <w:lang w:val="es-EC"/>
    </w:rPr>
  </w:style>
  <w:style w:type="table" w:styleId="TableGrid">
    <w:name w:val="Table Grid"/>
    <w:basedOn w:val="TableNormal"/>
    <w:uiPriority w:val="39"/>
    <w:rsid w:val="00BB5B01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D32D0C"/>
    <w:rPr>
      <w:lang w:val="es-EC"/>
    </w:rPr>
  </w:style>
  <w:style w:type="character" w:customStyle="1" w:styleId="ui-provider">
    <w:name w:val="ui-provider"/>
    <w:basedOn w:val="DefaultParagraphFont"/>
    <w:rsid w:val="002D286C"/>
  </w:style>
  <w:style w:type="paragraph" w:customStyle="1" w:styleId="paragraph">
    <w:name w:val="paragraph"/>
    <w:basedOn w:val="Normal"/>
    <w:uiPriority w:val="1"/>
    <w:rsid w:val="240C43F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normaltextrun">
    <w:name w:val="normaltextrun"/>
    <w:basedOn w:val="DefaultParagraphFont"/>
    <w:rsid w:val="00F972AD"/>
  </w:style>
  <w:style w:type="character" w:customStyle="1" w:styleId="eop">
    <w:name w:val="eop"/>
    <w:basedOn w:val="DefaultParagraphFont"/>
    <w:rsid w:val="00F972AD"/>
  </w:style>
  <w:style w:type="character" w:customStyle="1" w:styleId="tabchar">
    <w:name w:val="tabchar"/>
    <w:basedOn w:val="DefaultParagraphFont"/>
    <w:rsid w:val="00F972AD"/>
  </w:style>
  <w:style w:type="character" w:styleId="CommentReference">
    <w:name w:val="annotation reference"/>
    <w:basedOn w:val="DefaultParagraphFont"/>
    <w:uiPriority w:val="99"/>
    <w:semiHidden/>
    <w:unhideWhenUsed/>
    <w:rsid w:val="00F97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240C43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72A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2AD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972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F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68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E68B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68BB"/>
    <w:rPr>
      <w:rFonts w:asciiTheme="majorHAnsi" w:eastAsiaTheme="majorEastAsia" w:hAnsiTheme="majorHAnsi" w:cstheme="majorBidi"/>
      <w:color w:val="1F4D78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E68B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E68BB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EE68BB"/>
    <w:rPr>
      <w:rFonts w:asciiTheme="majorHAnsi" w:eastAsiaTheme="majorEastAsia" w:hAnsiTheme="majorHAnsi" w:cstheme="majorBidi"/>
      <w:color w:val="1F4D7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EE68BB"/>
    <w:rPr>
      <w:rFonts w:asciiTheme="majorHAnsi" w:eastAsiaTheme="majorEastAsia" w:hAnsiTheme="majorHAnsi" w:cstheme="majorBidi"/>
      <w:i/>
      <w:iCs/>
      <w:color w:val="1F4D7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EE68BB"/>
    <w:rPr>
      <w:rFonts w:asciiTheme="majorHAnsi" w:eastAsiaTheme="majorEastAsia" w:hAnsiTheme="majorHAnsi" w:cstheme="majorBidi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EE68BB"/>
    <w:rPr>
      <w:rFonts w:asciiTheme="majorHAnsi" w:eastAsiaTheme="majorEastAsia" w:hAnsiTheme="majorHAnsi" w:cstheme="majorBidi"/>
      <w:i/>
      <w:iCs/>
      <w:color w:val="272727"/>
      <w:sz w:val="21"/>
      <w:szCs w:val="2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E68BB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8BB"/>
    <w:rPr>
      <w:rFonts w:asciiTheme="majorHAnsi" w:eastAsiaTheme="majorEastAsia" w:hAnsiTheme="majorHAnsi" w:cstheme="majorBidi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8BB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EE68BB"/>
    <w:rPr>
      <w:rFonts w:eastAsiaTheme="minorEastAsia"/>
      <w:color w:val="5A5A5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E68B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8BB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8BB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8BB"/>
    <w:rPr>
      <w:i/>
      <w:iCs/>
      <w:color w:val="5B9BD5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00EE68BB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EE68BB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EE68BB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EE68BB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EE68BB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EE68BB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EE68BB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EE68BB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EE68BB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E68B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8BB"/>
    <w:rPr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68B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68BB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1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5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4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4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9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9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l-ops.org/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edium.com/mlearning-ai/wandb-the-best-mlops-platform-bf3aa31b162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ibm.com/blogs/10-diy-tips-for-machine-learning-experiment-tracking-and-reproducibility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towardsdatascience.com/comparing-modern-scalable-hyperparameter-tuning-methods-dfe9661e947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wandb.courses/courses/effective-mlops-model-development?utm_source=youtube&amp;utm_medium=video&amp;utm_campaign=course-video-a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fa\WorkGroupTemplates\Standard-Dokument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2ddffe7-7dac-4524-8a8b-dd0443fece8c">
      <UserInfo>
        <DisplayName>Mitglieder von RWA22GIZ8300 ML4EO Rwanda</DisplayName>
        <AccountId>7</AccountId>
        <AccountType/>
      </UserInfo>
    </SharedWithUsers>
    <TaxCatchAll xmlns="f2ddffe7-7dac-4524-8a8b-dd0443fece8c" xsi:nil="true"/>
    <lcf76f155ced4ddcb4097134ff3c332f xmlns="a1cbdf2b-b331-43f9-a8d7-e8cd0b3f64a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BF86AF42E1748AE702CB85FA6B593" ma:contentTypeVersion="13" ma:contentTypeDescription="Create a new document." ma:contentTypeScope="" ma:versionID="7ee7fcd511e37d321c31eb763ce17755">
  <xsd:schema xmlns:xsd="http://www.w3.org/2001/XMLSchema" xmlns:xs="http://www.w3.org/2001/XMLSchema" xmlns:p="http://schemas.microsoft.com/office/2006/metadata/properties" xmlns:ns2="a1cbdf2b-b331-43f9-a8d7-e8cd0b3f64a7" xmlns:ns3="f2ddffe7-7dac-4524-8a8b-dd0443fece8c" targetNamespace="http://schemas.microsoft.com/office/2006/metadata/properties" ma:root="true" ma:fieldsID="c61986076e0ee4bd81dfb7bd9b939eb6" ns2:_="" ns3:_="">
    <xsd:import namespace="a1cbdf2b-b331-43f9-a8d7-e8cd0b3f64a7"/>
    <xsd:import namespace="f2ddffe7-7dac-4524-8a8b-dd0443fece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bdf2b-b331-43f9-a8d7-e8cd0b3f6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7dcd140-a7a7-46ce-917b-3d7f1aba0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dffe7-7dac-4524-8a8b-dd0443fec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12a725b-2c85-4ad3-b20a-c102ea2dbbb7}" ma:internalName="TaxCatchAll" ma:showField="CatchAllData" ma:web="f2ddffe7-7dac-4524-8a8b-dd0443fece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B96572-B27A-4615-ADDB-21263867ED4E}">
  <ds:schemaRefs>
    <ds:schemaRef ds:uri="http://schemas.microsoft.com/office/2006/metadata/properties"/>
    <ds:schemaRef ds:uri="http://schemas.microsoft.com/office/infopath/2007/PartnerControls"/>
    <ds:schemaRef ds:uri="f2ddffe7-7dac-4524-8a8b-dd0443fece8c"/>
    <ds:schemaRef ds:uri="a1cbdf2b-b331-43f9-a8d7-e8cd0b3f64a7"/>
  </ds:schemaRefs>
</ds:datastoreItem>
</file>

<file path=customXml/itemProps2.xml><?xml version="1.0" encoding="utf-8"?>
<ds:datastoreItem xmlns:ds="http://schemas.openxmlformats.org/officeDocument/2006/customXml" ds:itemID="{DAF8C038-ABFC-49BB-B010-7A19358751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F230DF-4533-4D98-880C-A38A2E3829D5}"/>
</file>

<file path=docProps/app.xml><?xml version="1.0" encoding="utf-8"?>
<Properties xmlns="http://schemas.openxmlformats.org/officeDocument/2006/extended-properties" xmlns:vt="http://schemas.openxmlformats.org/officeDocument/2006/docPropsVTypes">
  <Template>C:\gfa\WorkGroupTemplates\Standard-Dokument.dotm</Template>
  <TotalTime>137</TotalTime>
  <Pages>5</Pages>
  <Words>1365</Words>
  <Characters>7783</Characters>
  <Application>Microsoft Office Word</Application>
  <DocSecurity>0</DocSecurity>
  <Lines>64</Lines>
  <Paragraphs>18</Paragraphs>
  <ScaleCrop>false</ScaleCrop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Ramírez</dc:creator>
  <cp:keywords/>
  <dc:description/>
  <cp:lastModifiedBy>Mark Tyrrell</cp:lastModifiedBy>
  <cp:revision>157</cp:revision>
  <dcterms:created xsi:type="dcterms:W3CDTF">2023-04-25T10:06:00Z</dcterms:created>
  <dcterms:modified xsi:type="dcterms:W3CDTF">2023-05-30T22:22:00Z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0x010100AE6BF86AF42E1748AE702CB85FA6B593</vt:lpwstr>
  </property>
  <property fmtid="{D5CDD505-2E9C-101B-9397-08002B2CF9AE}" pid="3" name="MediaServiceImageTags">
    <vt:lpwstr/>
  </property>
</Properties>
</file>